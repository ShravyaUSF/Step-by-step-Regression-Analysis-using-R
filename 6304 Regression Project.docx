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BCE1" w14:textId="77777777" w:rsidR="002A51A0" w:rsidRDefault="002F4D2B" w:rsidP="002A51A0">
      <w:pPr>
        <w:jc w:val="center"/>
        <w:rPr>
          <w:rFonts w:ascii="Times New Roman" w:hAnsi="Times New Roman"/>
          <w:b/>
          <w:sz w:val="28"/>
          <w:szCs w:val="28"/>
        </w:rPr>
      </w:pPr>
      <w:r>
        <w:rPr>
          <w:rFonts w:ascii="Times New Roman" w:hAnsi="Times New Roman"/>
          <w:b/>
          <w:sz w:val="28"/>
          <w:szCs w:val="28"/>
        </w:rPr>
        <w:t>Regression Project</w:t>
      </w:r>
    </w:p>
    <w:p w14:paraId="739DA647"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0200E7E3" w14:textId="77777777" w:rsidR="002A51A0" w:rsidRDefault="002A51A0" w:rsidP="00762B7D"/>
    <w:p w14:paraId="77CC9DD8" w14:textId="77777777" w:rsidR="002A51A0" w:rsidRDefault="002A51A0" w:rsidP="00762B7D"/>
    <w:p w14:paraId="7FD05204" w14:textId="77777777" w:rsidR="00B977C9" w:rsidRDefault="002F4D2B" w:rsidP="00762B7D">
      <w:r>
        <w:rPr>
          <w:noProof/>
          <w:lang w:val="en-IN" w:eastAsia="en-IN"/>
        </w:rPr>
        <w:drawing>
          <wp:anchor distT="0" distB="0" distL="114300" distR="114300" simplePos="0" relativeHeight="251658240" behindDoc="1" locked="0" layoutInCell="1" allowOverlap="1" wp14:anchorId="7953698F" wp14:editId="10059D58">
            <wp:simplePos x="0" y="0"/>
            <wp:positionH relativeFrom="column">
              <wp:posOffset>3939540</wp:posOffset>
            </wp:positionH>
            <wp:positionV relativeFrom="paragraph">
              <wp:posOffset>26670</wp:posOffset>
            </wp:positionV>
            <wp:extent cx="1731010" cy="1549400"/>
            <wp:effectExtent l="0" t="0" r="2540" b="0"/>
            <wp:wrapTight wrapText="left">
              <wp:wrapPolygon edited="0">
                <wp:start x="0" y="0"/>
                <wp:lineTo x="0" y="21246"/>
                <wp:lineTo x="21394" y="21246"/>
                <wp:lineTo x="21394" y="0"/>
                <wp:lineTo x="0" y="0"/>
              </wp:wrapPolygon>
            </wp:wrapTight>
            <wp:docPr id="2" name="Picture 2" descr="Image result for elderly pov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derly poverty"/>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546" r="5543"/>
                    <a:stretch/>
                  </pic:blipFill>
                  <pic:spPr bwMode="auto">
                    <a:xfrm>
                      <a:off x="0" y="0"/>
                      <a:ext cx="1731010" cy="154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1A0">
        <w:t xml:space="preserve">Write a simple R </w:t>
      </w:r>
      <w:r w:rsidR="00C4745C">
        <w:t>script to execute the following data preprocessing and statistical analysis.  Where required show analytical output and interpretations.</w:t>
      </w:r>
    </w:p>
    <w:p w14:paraId="75E75F9B" w14:textId="77777777" w:rsidR="00685EEB" w:rsidRDefault="00685EEB" w:rsidP="00762B7D"/>
    <w:p w14:paraId="484BBCC3" w14:textId="77777777" w:rsidR="008A43A9" w:rsidRDefault="008A43A9" w:rsidP="008A43A9">
      <w:pPr>
        <w:rPr>
          <w:b/>
        </w:rPr>
      </w:pPr>
      <w:r w:rsidRPr="009F7AAD">
        <w:rPr>
          <w:b/>
        </w:rPr>
        <w:t>Preprocessing</w:t>
      </w:r>
    </w:p>
    <w:p w14:paraId="1C955DA2" w14:textId="77777777" w:rsidR="00AB0DB7" w:rsidRPr="009F7AAD" w:rsidRDefault="00AB0DB7" w:rsidP="008A43A9">
      <w:pPr>
        <w:rPr>
          <w:b/>
        </w:rPr>
      </w:pPr>
    </w:p>
    <w:p w14:paraId="2935CCB2" w14:textId="77777777" w:rsidR="00C253A8" w:rsidRDefault="008A43A9" w:rsidP="00BF5DAF">
      <w:pPr>
        <w:pStyle w:val="ListParagraph"/>
        <w:numPr>
          <w:ilvl w:val="0"/>
          <w:numId w:val="2"/>
        </w:numPr>
      </w:pPr>
      <w:r>
        <w:t>Load the file “</w:t>
      </w:r>
      <w:r w:rsidR="00BF5DAF">
        <w:t>6304 Regression Project Data.xlsx</w:t>
      </w:r>
      <w:r>
        <w:t xml:space="preserve">” into R.  This file contains information on </w:t>
      </w:r>
      <w:r w:rsidR="00BF5DAF">
        <w:t xml:space="preserve">the population and other factors of 437 counties in the American Midwest.  </w:t>
      </w:r>
      <w:r w:rsidR="00704963">
        <w:t>This is your full data set.</w:t>
      </w:r>
      <w:r w:rsidR="00BF5DAF">
        <w:t xml:space="preserve">  Variable names are self-explanatory with those beginning with a “pop” prefix being numbers of population and those with a “per” prefix being percentages</w:t>
      </w:r>
      <w:r w:rsidR="002F4D2B">
        <w:t xml:space="preserve"> of the total population</w:t>
      </w:r>
      <w:r w:rsidR="00BF5DAF">
        <w:t xml:space="preserve">.  </w:t>
      </w:r>
    </w:p>
    <w:p w14:paraId="0FFA8F06" w14:textId="77777777" w:rsidR="00BF5DAF" w:rsidRDefault="00BF5DAF" w:rsidP="00BF5DAF">
      <w:pPr>
        <w:pStyle w:val="ListParagraph"/>
        <w:numPr>
          <w:ilvl w:val="0"/>
          <w:numId w:val="2"/>
        </w:numPr>
      </w:pPr>
      <w:r>
        <w:t>Using the “</w:t>
      </w:r>
      <w:proofErr w:type="spellStart"/>
      <w:r>
        <w:t>poptotal</w:t>
      </w:r>
      <w:proofErr w:type="spellEnd"/>
      <w:r>
        <w:t>” variable in combination with “</w:t>
      </w:r>
      <w:proofErr w:type="spellStart"/>
      <w:r>
        <w:t>percollege</w:t>
      </w:r>
      <w:proofErr w:type="spellEnd"/>
      <w:r>
        <w:t>” and “</w:t>
      </w:r>
      <w:proofErr w:type="spellStart"/>
      <w:r>
        <w:t>perprof</w:t>
      </w:r>
      <w:proofErr w:type="spellEnd"/>
      <w:r>
        <w:t>” calculate new variables “</w:t>
      </w:r>
      <w:proofErr w:type="spellStart"/>
      <w:r>
        <w:t>popcollege</w:t>
      </w:r>
      <w:proofErr w:type="spellEnd"/>
      <w:r>
        <w:t>” and “</w:t>
      </w:r>
      <w:proofErr w:type="spellStart"/>
      <w:r>
        <w:t>popprof</w:t>
      </w:r>
      <w:proofErr w:type="spellEnd"/>
      <w:r>
        <w:t xml:space="preserve">”.  These of course are the population in each county with a college degree, and </w:t>
      </w:r>
      <w:r w:rsidR="00704963">
        <w:t xml:space="preserve">the population with </w:t>
      </w:r>
      <w:r>
        <w:t xml:space="preserve">a professional job.  </w:t>
      </w:r>
      <w:bookmarkStart w:id="0" w:name="_Hlk536178847"/>
      <w:r>
        <w:t>Add these variables to the data frame.</w:t>
      </w:r>
    </w:p>
    <w:bookmarkEnd w:id="0"/>
    <w:p w14:paraId="1A4DA22A" w14:textId="77777777" w:rsidR="00611C98" w:rsidRPr="00611C98" w:rsidRDefault="00611C98" w:rsidP="00611C98">
      <w:pPr>
        <w:pStyle w:val="ListParagraph"/>
        <w:numPr>
          <w:ilvl w:val="0"/>
          <w:numId w:val="2"/>
        </w:numPr>
      </w:pPr>
      <w:r>
        <w:t>Using the “</w:t>
      </w:r>
      <w:proofErr w:type="spellStart"/>
      <w:r>
        <w:t>popchild</w:t>
      </w:r>
      <w:proofErr w:type="spellEnd"/>
      <w:r>
        <w:t>” and “</w:t>
      </w:r>
      <w:proofErr w:type="spellStart"/>
      <w:r>
        <w:t>popadult</w:t>
      </w:r>
      <w:proofErr w:type="spellEnd"/>
      <w:r>
        <w:t xml:space="preserve">” variables calculate a new variable which will be the ratio of children to adults in each county’s population.  </w:t>
      </w:r>
      <w:r w:rsidRPr="00611C98">
        <w:t xml:space="preserve">Add </w:t>
      </w:r>
      <w:r>
        <w:t>this</w:t>
      </w:r>
      <w:r w:rsidRPr="00611C98">
        <w:t xml:space="preserve"> variable to the data frame.</w:t>
      </w:r>
    </w:p>
    <w:p w14:paraId="2F52D597" w14:textId="77777777" w:rsidR="00BF5DAF" w:rsidRDefault="00611C98" w:rsidP="00704963">
      <w:pPr>
        <w:pStyle w:val="ListParagraph"/>
        <w:numPr>
          <w:ilvl w:val="0"/>
          <w:numId w:val="2"/>
        </w:numPr>
      </w:pPr>
      <w:r>
        <w:t>Using the “</w:t>
      </w:r>
      <w:proofErr w:type="spellStart"/>
      <w:r>
        <w:t>popchild</w:t>
      </w:r>
      <w:proofErr w:type="spellEnd"/>
      <w:r>
        <w:t>” and “</w:t>
      </w:r>
      <w:proofErr w:type="spellStart"/>
      <w:r>
        <w:t>perchildpoverty</w:t>
      </w:r>
      <w:proofErr w:type="spellEnd"/>
      <w:r>
        <w:t>” variables calculate a new variable which will be the number of children living in poverty in each county.</w:t>
      </w:r>
      <w:r w:rsidR="00704963">
        <w:t xml:space="preserve">  </w:t>
      </w:r>
      <w:r w:rsidR="00704963" w:rsidRPr="00611C98">
        <w:t xml:space="preserve">Add </w:t>
      </w:r>
      <w:r w:rsidR="00704963">
        <w:t>this</w:t>
      </w:r>
      <w:r w:rsidR="00704963" w:rsidRPr="00611C98">
        <w:t xml:space="preserve"> variable to the data frame.</w:t>
      </w:r>
    </w:p>
    <w:p w14:paraId="17D8BB67" w14:textId="77777777" w:rsidR="00611C98" w:rsidRDefault="00611C98" w:rsidP="00BF5DAF">
      <w:pPr>
        <w:pStyle w:val="ListParagraph"/>
        <w:numPr>
          <w:ilvl w:val="0"/>
          <w:numId w:val="2"/>
        </w:numPr>
      </w:pPr>
      <w:r>
        <w:t xml:space="preserve">Subdivide the </w:t>
      </w:r>
      <w:r w:rsidR="00704963">
        <w:t xml:space="preserve">full data set </w:t>
      </w:r>
      <w:r>
        <w:t>to create two smaller data frames which include only rural and metropolitan counties, respectively.  Use the “</w:t>
      </w:r>
      <w:proofErr w:type="spellStart"/>
      <w:r>
        <w:t>inmetro</w:t>
      </w:r>
      <w:proofErr w:type="spellEnd"/>
      <w:r>
        <w:t>” variable for this.</w:t>
      </w:r>
    </w:p>
    <w:p w14:paraId="709A2513" w14:textId="77777777" w:rsidR="00331DCB" w:rsidRPr="00331DCB" w:rsidRDefault="00331DCB" w:rsidP="00331DCB">
      <w:pPr>
        <w:pStyle w:val="ListParagraph"/>
        <w:numPr>
          <w:ilvl w:val="0"/>
          <w:numId w:val="2"/>
        </w:numPr>
      </w:pPr>
      <w:r w:rsidRPr="00331DCB">
        <w:t xml:space="preserve">Using the numerical portion of your U number as a </w:t>
      </w:r>
      <w:proofErr w:type="gramStart"/>
      <w:r w:rsidRPr="00331DCB">
        <w:t>random number</w:t>
      </w:r>
      <w:proofErr w:type="gramEnd"/>
      <w:r w:rsidRPr="00331DCB">
        <w:t xml:space="preserve"> seed and the random selection method presented in class, take a random sample of </w:t>
      </w:r>
      <w:r w:rsidR="00233A7D">
        <w:t>6</w:t>
      </w:r>
      <w:r>
        <w:t xml:space="preserve">0 counties from the </w:t>
      </w:r>
      <w:r w:rsidR="00704963">
        <w:t xml:space="preserve">rural poverty </w:t>
      </w:r>
      <w:r>
        <w:t>data set</w:t>
      </w:r>
      <w:r w:rsidRPr="00331DCB">
        <w:t xml:space="preserve">. </w:t>
      </w:r>
    </w:p>
    <w:p w14:paraId="648D2EC1" w14:textId="77777777" w:rsidR="00331DCB" w:rsidRDefault="00331DCB" w:rsidP="00331DCB">
      <w:pPr>
        <w:pStyle w:val="ListParagraph"/>
        <w:numPr>
          <w:ilvl w:val="0"/>
          <w:numId w:val="2"/>
        </w:numPr>
      </w:pPr>
      <w:r w:rsidRPr="00331DCB">
        <w:t xml:space="preserve">Using the numerical portion of your U number as a </w:t>
      </w:r>
      <w:proofErr w:type="gramStart"/>
      <w:r w:rsidRPr="00331DCB">
        <w:t>random number</w:t>
      </w:r>
      <w:proofErr w:type="gramEnd"/>
      <w:r w:rsidRPr="00331DCB">
        <w:t xml:space="preserve"> seed and the random </w:t>
      </w:r>
      <w:r w:rsidR="002F4D2B">
        <w:t xml:space="preserve">  </w:t>
      </w:r>
      <w:r w:rsidRPr="00331DCB">
        <w:t xml:space="preserve">selection method presented in class, take a random sample of </w:t>
      </w:r>
      <w:r w:rsidR="002F4D2B">
        <w:t>3</w:t>
      </w:r>
      <w:r w:rsidRPr="00331DCB">
        <w:t xml:space="preserve">0 counties from the </w:t>
      </w:r>
      <w:r>
        <w:t>metro</w:t>
      </w:r>
      <w:r w:rsidR="00704963">
        <w:t xml:space="preserve"> </w:t>
      </w:r>
      <w:r w:rsidRPr="00331DCB">
        <w:t>poverty</w:t>
      </w:r>
      <w:r w:rsidR="00704963">
        <w:t xml:space="preserve"> </w:t>
      </w:r>
      <w:r w:rsidR="004C28B2">
        <w:t>data set.</w:t>
      </w:r>
    </w:p>
    <w:p w14:paraId="17478ED6" w14:textId="77777777" w:rsidR="00CA0A5F" w:rsidRPr="00331DCB" w:rsidRDefault="00CA0A5F" w:rsidP="00CA0A5F">
      <w:pPr>
        <w:pStyle w:val="ListParagraph"/>
      </w:pPr>
    </w:p>
    <w:p w14:paraId="2F3F70B9" w14:textId="77777777" w:rsidR="00AE612B" w:rsidRPr="00BD218F" w:rsidRDefault="00CA0A5F" w:rsidP="00CA0A5F">
      <w:pPr>
        <w:rPr>
          <w:b/>
          <w:u w:val="single"/>
        </w:rPr>
      </w:pPr>
      <w:r w:rsidRPr="00BD218F">
        <w:rPr>
          <w:b/>
          <w:u w:val="single"/>
        </w:rPr>
        <w:t>Answer:</w:t>
      </w:r>
    </w:p>
    <w:p w14:paraId="2FD43FE6" w14:textId="77777777" w:rsidR="002A51A0" w:rsidRDefault="002A51A0" w:rsidP="002A51A0"/>
    <w:p w14:paraId="7CA43A76" w14:textId="77777777" w:rsidR="00367570" w:rsidRDefault="00367570" w:rsidP="00367570">
      <w:r>
        <w:t>##Shravya Katukuri</w:t>
      </w:r>
    </w:p>
    <w:p w14:paraId="4363ADE3" w14:textId="77777777" w:rsidR="00367570" w:rsidRDefault="00367570" w:rsidP="00367570">
      <w:r>
        <w:t>#6304 Regression Project</w:t>
      </w:r>
    </w:p>
    <w:p w14:paraId="6212C264" w14:textId="77777777" w:rsidR="00367570" w:rsidRDefault="00367570" w:rsidP="00367570">
      <w:proofErr w:type="spellStart"/>
      <w:proofErr w:type="gramStart"/>
      <w:r>
        <w:t>setwd</w:t>
      </w:r>
      <w:proofErr w:type="spellEnd"/>
      <w:r>
        <w:t>(</w:t>
      </w:r>
      <w:proofErr w:type="gramEnd"/>
      <w:r>
        <w:t>"E:/Sem II/AMB/Project")</w:t>
      </w:r>
    </w:p>
    <w:p w14:paraId="04B869DF" w14:textId="77777777" w:rsidR="00367570" w:rsidRDefault="00367570" w:rsidP="00367570">
      <w:r>
        <w:t>rm(list=</w:t>
      </w:r>
      <w:proofErr w:type="gramStart"/>
      <w:r>
        <w:t>ls(</w:t>
      </w:r>
      <w:proofErr w:type="gramEnd"/>
      <w:r>
        <w:t>))</w:t>
      </w:r>
    </w:p>
    <w:p w14:paraId="31C246EF" w14:textId="77777777" w:rsidR="00367570" w:rsidRDefault="00367570" w:rsidP="00367570">
      <w:r>
        <w:t>library(</w:t>
      </w:r>
      <w:proofErr w:type="spellStart"/>
      <w:r>
        <w:t>readxl</w:t>
      </w:r>
      <w:proofErr w:type="spellEnd"/>
      <w:r>
        <w:t>)</w:t>
      </w:r>
    </w:p>
    <w:p w14:paraId="05281E23" w14:textId="77777777" w:rsidR="00367570" w:rsidRDefault="00367570" w:rsidP="00367570">
      <w:proofErr w:type="spellStart"/>
      <w:r>
        <w:t>midwest</w:t>
      </w:r>
      <w:proofErr w:type="spellEnd"/>
      <w:r>
        <w:t>=</w:t>
      </w:r>
      <w:proofErr w:type="spellStart"/>
      <w:r>
        <w:t>read_</w:t>
      </w:r>
      <w:proofErr w:type="gramStart"/>
      <w:r>
        <w:t>excel</w:t>
      </w:r>
      <w:proofErr w:type="spellEnd"/>
      <w:r>
        <w:t>(</w:t>
      </w:r>
      <w:proofErr w:type="gramEnd"/>
      <w:r>
        <w:t>"6304 Regression Project Data.xlsx")</w:t>
      </w:r>
    </w:p>
    <w:p w14:paraId="6F18D9FC" w14:textId="77777777" w:rsidR="00367570" w:rsidRDefault="00367570" w:rsidP="00367570">
      <w:proofErr w:type="spellStart"/>
      <w:r>
        <w:t>colnames</w:t>
      </w:r>
      <w:proofErr w:type="spellEnd"/>
      <w:r>
        <w:t>(</w:t>
      </w:r>
      <w:proofErr w:type="spellStart"/>
      <w:r>
        <w:t>midwest</w:t>
      </w:r>
      <w:proofErr w:type="spellEnd"/>
      <w:r>
        <w:t xml:space="preserve">) = </w:t>
      </w:r>
      <w:proofErr w:type="spellStart"/>
      <w:r>
        <w:t>tolower</w:t>
      </w:r>
      <w:proofErr w:type="spellEnd"/>
      <w:r>
        <w:t>(</w:t>
      </w:r>
      <w:proofErr w:type="spellStart"/>
      <w:proofErr w:type="gramStart"/>
      <w:r>
        <w:t>make.names</w:t>
      </w:r>
      <w:proofErr w:type="spellEnd"/>
      <w:proofErr w:type="gramEnd"/>
      <w:r>
        <w:t>(</w:t>
      </w:r>
      <w:proofErr w:type="spellStart"/>
      <w:r>
        <w:t>colnames</w:t>
      </w:r>
      <w:proofErr w:type="spellEnd"/>
      <w:r>
        <w:t>(</w:t>
      </w:r>
      <w:proofErr w:type="spellStart"/>
      <w:r>
        <w:t>midwest</w:t>
      </w:r>
      <w:proofErr w:type="spellEnd"/>
      <w:r>
        <w:t>)))</w:t>
      </w:r>
    </w:p>
    <w:p w14:paraId="276F9E5F" w14:textId="77777777" w:rsidR="00367570" w:rsidRDefault="00367570" w:rsidP="00367570">
      <w:r>
        <w:t>attach(</w:t>
      </w:r>
      <w:proofErr w:type="spellStart"/>
      <w:r>
        <w:t>midwest</w:t>
      </w:r>
      <w:proofErr w:type="spellEnd"/>
      <w:r>
        <w:t>)</w:t>
      </w:r>
    </w:p>
    <w:p w14:paraId="001B65E0" w14:textId="77777777" w:rsidR="00367570" w:rsidRDefault="00367570" w:rsidP="00367570">
      <w:proofErr w:type="spellStart"/>
      <w:r>
        <w:t>midwest$popcollege</w:t>
      </w:r>
      <w:proofErr w:type="spellEnd"/>
      <w:r>
        <w:t>=</w:t>
      </w:r>
      <w:proofErr w:type="spellStart"/>
      <w:r>
        <w:t>poptotal</w:t>
      </w:r>
      <w:proofErr w:type="spellEnd"/>
      <w:r>
        <w:t>*</w:t>
      </w:r>
      <w:proofErr w:type="spellStart"/>
      <w:r>
        <w:t>percollege</w:t>
      </w:r>
      <w:proofErr w:type="spellEnd"/>
      <w:r>
        <w:t>/100</w:t>
      </w:r>
    </w:p>
    <w:p w14:paraId="3620012A" w14:textId="77777777" w:rsidR="00367570" w:rsidRDefault="00367570" w:rsidP="00367570">
      <w:proofErr w:type="spellStart"/>
      <w:r>
        <w:t>midwest$popcollege</w:t>
      </w:r>
      <w:proofErr w:type="spellEnd"/>
      <w:r>
        <w:t>=</w:t>
      </w:r>
      <w:proofErr w:type="gramStart"/>
      <w:r>
        <w:t>round(</w:t>
      </w:r>
      <w:proofErr w:type="spellStart"/>
      <w:proofErr w:type="gramEnd"/>
      <w:r>
        <w:t>midwest$popcollege</w:t>
      </w:r>
      <w:proofErr w:type="spellEnd"/>
      <w:r>
        <w:t>, digits = 0)</w:t>
      </w:r>
    </w:p>
    <w:p w14:paraId="04D98A58" w14:textId="77777777" w:rsidR="00367570" w:rsidRDefault="00367570" w:rsidP="00367570">
      <w:proofErr w:type="spellStart"/>
      <w:r>
        <w:t>midwest$popprof</w:t>
      </w:r>
      <w:proofErr w:type="spellEnd"/>
      <w:r>
        <w:t>=</w:t>
      </w:r>
      <w:proofErr w:type="spellStart"/>
      <w:r>
        <w:t>poptotal</w:t>
      </w:r>
      <w:proofErr w:type="spellEnd"/>
      <w:r>
        <w:t>*</w:t>
      </w:r>
      <w:proofErr w:type="spellStart"/>
      <w:r>
        <w:t>perprof</w:t>
      </w:r>
      <w:proofErr w:type="spellEnd"/>
      <w:r>
        <w:t>/100</w:t>
      </w:r>
    </w:p>
    <w:p w14:paraId="289D0AEA" w14:textId="77777777" w:rsidR="00367570" w:rsidRDefault="00367570" w:rsidP="00367570">
      <w:proofErr w:type="spellStart"/>
      <w:r>
        <w:t>midwest$popprof</w:t>
      </w:r>
      <w:proofErr w:type="spellEnd"/>
      <w:r>
        <w:t>=</w:t>
      </w:r>
      <w:proofErr w:type="gramStart"/>
      <w:r>
        <w:t>round(</w:t>
      </w:r>
      <w:proofErr w:type="spellStart"/>
      <w:proofErr w:type="gramEnd"/>
      <w:r>
        <w:t>midwest$popprof</w:t>
      </w:r>
      <w:proofErr w:type="spellEnd"/>
      <w:r>
        <w:t>, digits = 0)</w:t>
      </w:r>
    </w:p>
    <w:p w14:paraId="2BB88EA6" w14:textId="77777777" w:rsidR="00367570" w:rsidRDefault="00367570" w:rsidP="00367570">
      <w:proofErr w:type="spellStart"/>
      <w:r>
        <w:t>midwest$ratio</w:t>
      </w:r>
      <w:proofErr w:type="spellEnd"/>
      <w:r>
        <w:t>=</w:t>
      </w:r>
      <w:proofErr w:type="spellStart"/>
      <w:r>
        <w:t>popchild</w:t>
      </w:r>
      <w:proofErr w:type="spellEnd"/>
      <w:r>
        <w:t>/</w:t>
      </w:r>
      <w:proofErr w:type="spellStart"/>
      <w:r>
        <w:t>popadult</w:t>
      </w:r>
      <w:proofErr w:type="spellEnd"/>
    </w:p>
    <w:p w14:paraId="62452F66" w14:textId="77777777" w:rsidR="00367570" w:rsidRDefault="00367570" w:rsidP="00367570">
      <w:proofErr w:type="spellStart"/>
      <w:r>
        <w:t>midwest$popchildpoverty</w:t>
      </w:r>
      <w:proofErr w:type="spellEnd"/>
      <w:r>
        <w:t>=</w:t>
      </w:r>
      <w:proofErr w:type="spellStart"/>
      <w:r>
        <w:t>popchild</w:t>
      </w:r>
      <w:proofErr w:type="spellEnd"/>
      <w:r>
        <w:t>*</w:t>
      </w:r>
      <w:proofErr w:type="spellStart"/>
      <w:r>
        <w:t>perchildpoverty</w:t>
      </w:r>
      <w:proofErr w:type="spellEnd"/>
      <w:r>
        <w:t>/100</w:t>
      </w:r>
    </w:p>
    <w:p w14:paraId="133845A2" w14:textId="77777777" w:rsidR="00367570" w:rsidRDefault="00367570" w:rsidP="00367570">
      <w:proofErr w:type="spellStart"/>
      <w:r>
        <w:lastRenderedPageBreak/>
        <w:t>midwest$popchildpoverty</w:t>
      </w:r>
      <w:proofErr w:type="spellEnd"/>
      <w:r>
        <w:t>=</w:t>
      </w:r>
      <w:proofErr w:type="gramStart"/>
      <w:r>
        <w:t>round(</w:t>
      </w:r>
      <w:proofErr w:type="spellStart"/>
      <w:proofErr w:type="gramEnd"/>
      <w:r>
        <w:t>midwest$popchildpoverty</w:t>
      </w:r>
      <w:proofErr w:type="spellEnd"/>
      <w:r>
        <w:t>, digits = 0)</w:t>
      </w:r>
    </w:p>
    <w:p w14:paraId="70D408B4" w14:textId="77777777" w:rsidR="00367570" w:rsidRDefault="00367570" w:rsidP="00367570">
      <w:r>
        <w:t>rural=</w:t>
      </w:r>
      <w:proofErr w:type="spellStart"/>
      <w:r>
        <w:t>midwest</w:t>
      </w:r>
      <w:proofErr w:type="spellEnd"/>
      <w:r>
        <w:t>[which(</w:t>
      </w:r>
      <w:proofErr w:type="spellStart"/>
      <w:r>
        <w:t>inmetro</w:t>
      </w:r>
      <w:proofErr w:type="spellEnd"/>
      <w:r>
        <w:t>==0),]</w:t>
      </w:r>
    </w:p>
    <w:p w14:paraId="115ECBB8" w14:textId="77777777" w:rsidR="00367570" w:rsidRDefault="00367570" w:rsidP="00367570">
      <w:r>
        <w:t>metropolitan=</w:t>
      </w:r>
      <w:proofErr w:type="spellStart"/>
      <w:r>
        <w:t>midwest</w:t>
      </w:r>
      <w:proofErr w:type="spellEnd"/>
      <w:r>
        <w:t>[which(</w:t>
      </w:r>
      <w:proofErr w:type="spellStart"/>
      <w:r>
        <w:t>inmetro</w:t>
      </w:r>
      <w:proofErr w:type="spellEnd"/>
      <w:r>
        <w:t>==1),]</w:t>
      </w:r>
    </w:p>
    <w:p w14:paraId="7CB9FBBA" w14:textId="77777777" w:rsidR="00367570" w:rsidRDefault="00367570" w:rsidP="00367570">
      <w:proofErr w:type="spellStart"/>
      <w:proofErr w:type="gramStart"/>
      <w:r>
        <w:t>set.seed</w:t>
      </w:r>
      <w:proofErr w:type="spellEnd"/>
      <w:proofErr w:type="gramEnd"/>
      <w:r>
        <w:t>(59033316)</w:t>
      </w:r>
    </w:p>
    <w:p w14:paraId="05FAFD05" w14:textId="77777777" w:rsidR="00367570" w:rsidRDefault="00367570" w:rsidP="00367570">
      <w:proofErr w:type="spellStart"/>
      <w:proofErr w:type="gramStart"/>
      <w:r>
        <w:t>random.rural</w:t>
      </w:r>
      <w:proofErr w:type="spellEnd"/>
      <w:proofErr w:type="gramEnd"/>
      <w:r>
        <w:t>=rural[sample(1:nrow(rural),60,replace=FALSE),]</w:t>
      </w:r>
    </w:p>
    <w:p w14:paraId="08C95268" w14:textId="77777777" w:rsidR="00367570" w:rsidRDefault="00367570" w:rsidP="00367570">
      <w:proofErr w:type="spellStart"/>
      <w:proofErr w:type="gramStart"/>
      <w:r>
        <w:t>set.seed</w:t>
      </w:r>
      <w:proofErr w:type="spellEnd"/>
      <w:proofErr w:type="gramEnd"/>
      <w:r>
        <w:t>(59033316)</w:t>
      </w:r>
    </w:p>
    <w:p w14:paraId="2E6B0BFE" w14:textId="77777777" w:rsidR="00CA0A5F" w:rsidRDefault="00367570" w:rsidP="00367570">
      <w:proofErr w:type="gramStart"/>
      <w:r>
        <w:t>random.metropolitan</w:t>
      </w:r>
      <w:proofErr w:type="gramEnd"/>
      <w:r>
        <w:t>=metropolitan[sample(1:nrow(metropolitan),30,replace=FALSE),]</w:t>
      </w:r>
    </w:p>
    <w:p w14:paraId="5BB7C931" w14:textId="77777777" w:rsidR="008B5198" w:rsidRDefault="008B5198" w:rsidP="00367570"/>
    <w:p w14:paraId="34AE464D" w14:textId="77777777" w:rsidR="00303B5C" w:rsidRDefault="00303B5C" w:rsidP="002A51A0">
      <w:pPr>
        <w:rPr>
          <w:b/>
        </w:rPr>
      </w:pPr>
      <w:r w:rsidRPr="00303B5C">
        <w:rPr>
          <w:b/>
        </w:rPr>
        <w:t>Analysis</w:t>
      </w:r>
    </w:p>
    <w:p w14:paraId="1CCBC839" w14:textId="77777777" w:rsidR="00C4745C" w:rsidRDefault="00C4745C" w:rsidP="002A51A0">
      <w:pPr>
        <w:rPr>
          <w:b/>
        </w:rPr>
      </w:pPr>
    </w:p>
    <w:p w14:paraId="50CCFACA" w14:textId="77777777" w:rsidR="00611C98" w:rsidRDefault="00611C98" w:rsidP="00611C98">
      <w:pPr>
        <w:pStyle w:val="ListParagraph"/>
        <w:numPr>
          <w:ilvl w:val="0"/>
          <w:numId w:val="7"/>
        </w:numPr>
      </w:pPr>
      <w:r>
        <w:t xml:space="preserve">Using </w:t>
      </w:r>
      <w:r w:rsidR="00331DCB">
        <w:t xml:space="preserve">the </w:t>
      </w:r>
      <w:r>
        <w:t>“</w:t>
      </w:r>
      <w:proofErr w:type="spellStart"/>
      <w:r>
        <w:t>perelderlypoverty</w:t>
      </w:r>
      <w:proofErr w:type="spellEnd"/>
      <w:r>
        <w:t>” as the dependent variable apply any or all of the remaining numerical variables (except “id”) to parameterize the best possible fit multiple regression model.  Use the “</w:t>
      </w:r>
      <w:proofErr w:type="spellStart"/>
      <w:proofErr w:type="gramStart"/>
      <w:r w:rsidR="00331DCB">
        <w:t>some.</w:t>
      </w:r>
      <w:r>
        <w:t>rural</w:t>
      </w:r>
      <w:proofErr w:type="gramEnd"/>
      <w:r>
        <w:t>.poverty</w:t>
      </w:r>
      <w:proofErr w:type="spellEnd"/>
      <w:r>
        <w:t>” data frame for this</w:t>
      </w:r>
      <w:r w:rsidR="002E072C">
        <w:t xml:space="preserve"> and apply only main-effects variables</w:t>
      </w:r>
      <w:r>
        <w:t>.  Where needed feel free to apply any data transforms to improve this fit.  Show the results of this best fit model using the summary(</w:t>
      </w:r>
      <w:proofErr w:type="spellStart"/>
      <w:r w:rsidRPr="00611C98">
        <w:rPr>
          <w:i/>
        </w:rPr>
        <w:t>df.out</w:t>
      </w:r>
      <w:proofErr w:type="spellEnd"/>
      <w:r>
        <w:t xml:space="preserve">) </w:t>
      </w:r>
      <w:r w:rsidR="00704963">
        <w:t>command</w:t>
      </w:r>
      <w:r>
        <w:t xml:space="preserve">.  Describe the methodology you used to arrive at the </w:t>
      </w:r>
      <w:r w:rsidR="00AE612B">
        <w:t xml:space="preserve">selection of </w:t>
      </w:r>
      <w:r>
        <w:t>independent variables</w:t>
      </w:r>
      <w:r w:rsidR="00AE612B">
        <w:t xml:space="preserve"> you used in your model.</w:t>
      </w:r>
    </w:p>
    <w:p w14:paraId="62BDE72E" w14:textId="77777777" w:rsidR="00885AB0" w:rsidRDefault="00885AB0" w:rsidP="00885AB0">
      <w:pPr>
        <w:pStyle w:val="ListParagraph"/>
      </w:pPr>
    </w:p>
    <w:p w14:paraId="2A5ABAB6" w14:textId="77777777" w:rsidR="00885AB0" w:rsidRPr="00D533ED" w:rsidRDefault="00885AB0" w:rsidP="00885AB0">
      <w:pPr>
        <w:rPr>
          <w:b/>
          <w:u w:val="single"/>
        </w:rPr>
      </w:pPr>
      <w:r w:rsidRPr="00D533ED">
        <w:rPr>
          <w:b/>
          <w:u w:val="single"/>
        </w:rPr>
        <w:t>Answer:</w:t>
      </w:r>
    </w:p>
    <w:p w14:paraId="75B99A47" w14:textId="77777777" w:rsidR="00885AB0" w:rsidRDefault="00885AB0" w:rsidP="00885AB0"/>
    <w:p w14:paraId="6C607E8A" w14:textId="77777777" w:rsidR="00D533ED" w:rsidRPr="00D533ED" w:rsidRDefault="00D533ED" w:rsidP="008500AC">
      <w:pPr>
        <w:rPr>
          <w:b/>
        </w:rPr>
      </w:pPr>
      <w:r w:rsidRPr="00D533ED">
        <w:rPr>
          <w:b/>
        </w:rPr>
        <w:t>Code:</w:t>
      </w:r>
    </w:p>
    <w:p w14:paraId="4CE371F0" w14:textId="77777777" w:rsidR="008500AC" w:rsidRDefault="008500AC" w:rsidP="008500AC">
      <w:proofErr w:type="spellStart"/>
      <w:r>
        <w:t>perelderlypoverty.out</w:t>
      </w:r>
      <w:proofErr w:type="spellEnd"/>
      <w:r>
        <w:t>=</w:t>
      </w:r>
      <w:proofErr w:type="spellStart"/>
      <w:proofErr w:type="gramStart"/>
      <w:r>
        <w:t>lm</w:t>
      </w:r>
      <w:proofErr w:type="spellEnd"/>
      <w:r>
        <w:t>(</w:t>
      </w:r>
      <w:proofErr w:type="spellStart"/>
      <w:proofErr w:type="gramEnd"/>
      <w:r>
        <w:t>perelderlypoverty</w:t>
      </w:r>
      <w:proofErr w:type="spellEnd"/>
      <w:r>
        <w:t>~. -id -county -state -</w:t>
      </w:r>
      <w:proofErr w:type="spellStart"/>
      <w:r>
        <w:t>inmetro</w:t>
      </w:r>
      <w:proofErr w:type="spellEnd"/>
      <w:r>
        <w:t>,</w:t>
      </w:r>
      <w:r w:rsidR="00722497">
        <w:t xml:space="preserve"> </w:t>
      </w:r>
      <w:r>
        <w:t>data=</w:t>
      </w:r>
      <w:proofErr w:type="spellStart"/>
      <w:proofErr w:type="gramStart"/>
      <w:r>
        <w:t>random.rural</w:t>
      </w:r>
      <w:proofErr w:type="spellEnd"/>
      <w:proofErr w:type="gramEnd"/>
      <w:r>
        <w:t>)</w:t>
      </w:r>
    </w:p>
    <w:p w14:paraId="4C96DD20" w14:textId="77777777" w:rsidR="00057956" w:rsidRDefault="0077600A" w:rsidP="008500AC">
      <w:r>
        <w:t>##</w:t>
      </w:r>
      <w:r w:rsidR="00057956">
        <w:t xml:space="preserve">Using kitchen sink for only numerical </w:t>
      </w:r>
      <w:r>
        <w:t>variables; excluded the others</w:t>
      </w:r>
    </w:p>
    <w:p w14:paraId="52AE05C4" w14:textId="77777777" w:rsidR="008500AC" w:rsidRDefault="008500AC" w:rsidP="008500AC">
      <w:r>
        <w:t>summary(</w:t>
      </w:r>
      <w:proofErr w:type="spellStart"/>
      <w:r>
        <w:t>perelderlypoverty.out</w:t>
      </w:r>
      <w:proofErr w:type="spellEnd"/>
      <w:r>
        <w:t>)</w:t>
      </w:r>
    </w:p>
    <w:p w14:paraId="792014AE" w14:textId="77777777" w:rsidR="003802C3" w:rsidRDefault="003802C3" w:rsidP="008500AC">
      <w:proofErr w:type="gramStart"/>
      <w:r w:rsidRPr="00CA700E">
        <w:t>AIC(</w:t>
      </w:r>
      <w:proofErr w:type="spellStart"/>
      <w:proofErr w:type="gramEnd"/>
      <w:r w:rsidRPr="00CA700E">
        <w:t>perelderlypoverty.out</w:t>
      </w:r>
      <w:proofErr w:type="spellEnd"/>
      <w:r w:rsidRPr="00CA700E">
        <w:t>)</w:t>
      </w:r>
    </w:p>
    <w:p w14:paraId="5EC6474D" w14:textId="77777777" w:rsidR="00780D7E" w:rsidRDefault="000D3E93" w:rsidP="008500AC">
      <w:proofErr w:type="spellStart"/>
      <w:r>
        <w:t>v</w:t>
      </w:r>
      <w:r w:rsidR="00780D7E">
        <w:t>if</w:t>
      </w:r>
      <w:proofErr w:type="spellEnd"/>
      <w:r w:rsidR="00780D7E">
        <w:t>(</w:t>
      </w:r>
      <w:proofErr w:type="spellStart"/>
      <w:r w:rsidR="00780D7E">
        <w:t>perelderlypoverty.out</w:t>
      </w:r>
      <w:proofErr w:type="spellEnd"/>
      <w:r w:rsidR="00780D7E">
        <w:t>)</w:t>
      </w:r>
    </w:p>
    <w:p w14:paraId="77AA4AFB" w14:textId="77777777" w:rsidR="00885AB0" w:rsidRDefault="00E10D7B" w:rsidP="00885AB0">
      <w:r>
        <w:t xml:space="preserve"> </w:t>
      </w:r>
    </w:p>
    <w:p w14:paraId="5B0B829B" w14:textId="77777777" w:rsidR="00885AB0" w:rsidRPr="00AA3100" w:rsidRDefault="003F0DF7" w:rsidP="00885AB0">
      <w:pPr>
        <w:rPr>
          <w:b/>
        </w:rPr>
      </w:pPr>
      <w:r w:rsidRPr="00AA3100">
        <w:rPr>
          <w:b/>
        </w:rPr>
        <w:t>Output:</w:t>
      </w:r>
    </w:p>
    <w:p w14:paraId="639E6539" w14:textId="77777777" w:rsidR="00BC603E" w:rsidRDefault="00BC603E" w:rsidP="00885AB0"/>
    <w:p w14:paraId="4E9E31A5" w14:textId="77777777" w:rsidR="00974814" w:rsidRDefault="00974814" w:rsidP="00974814">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rb"/>
          <w:rFonts w:ascii="Lucida Console" w:eastAsiaTheme="majorEastAsia" w:hAnsi="Lucida Console"/>
          <w:color w:val="930F80"/>
        </w:rPr>
        <w:t>summary(</w:t>
      </w:r>
      <w:proofErr w:type="spellStart"/>
      <w:r>
        <w:rPr>
          <w:rStyle w:val="gnkrckgcmrb"/>
          <w:rFonts w:ascii="Lucida Console" w:eastAsiaTheme="majorEastAsia" w:hAnsi="Lucida Console"/>
          <w:color w:val="930F80"/>
        </w:rPr>
        <w:t>perelderlypoverty.out</w:t>
      </w:r>
      <w:proofErr w:type="spellEnd"/>
      <w:r>
        <w:rPr>
          <w:rStyle w:val="gnkrckgcmrb"/>
          <w:rFonts w:ascii="Lucida Console" w:eastAsiaTheme="majorEastAsia" w:hAnsi="Lucida Console"/>
          <w:color w:val="930F80"/>
        </w:rPr>
        <w:t>)</w:t>
      </w:r>
    </w:p>
    <w:p w14:paraId="25E35D09"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1E74F0CC"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Call:</w:t>
      </w:r>
    </w:p>
    <w:p w14:paraId="07468360"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lm</w:t>
      </w:r>
      <w:proofErr w:type="spellEnd"/>
      <w:r>
        <w:rPr>
          <w:rStyle w:val="gnkrckgcgsb"/>
          <w:rFonts w:ascii="Lucida Console" w:eastAsiaTheme="majorEastAsia" w:hAnsi="Lucida Console"/>
          <w:color w:val="000000"/>
          <w:bdr w:val="none" w:sz="0" w:space="0" w:color="auto" w:frame="1"/>
        </w:rPr>
        <w:t>(</w:t>
      </w:r>
      <w:proofErr w:type="gramEnd"/>
      <w:r>
        <w:rPr>
          <w:rStyle w:val="gnkrckgcgsb"/>
          <w:rFonts w:ascii="Lucida Console" w:eastAsiaTheme="majorEastAsia" w:hAnsi="Lucida Console"/>
          <w:color w:val="000000"/>
          <w:bdr w:val="none" w:sz="0" w:space="0" w:color="auto" w:frame="1"/>
        </w:rPr>
        <w:t xml:space="preserve">formula = </w:t>
      </w: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 - id - county - state - </w:t>
      </w:r>
      <w:proofErr w:type="spellStart"/>
      <w:r>
        <w:rPr>
          <w:rStyle w:val="gnkrckgcgsb"/>
          <w:rFonts w:ascii="Lucida Console" w:eastAsiaTheme="majorEastAsia" w:hAnsi="Lucida Console"/>
          <w:color w:val="000000"/>
          <w:bdr w:val="none" w:sz="0" w:space="0" w:color="auto" w:frame="1"/>
        </w:rPr>
        <w:t>inmetro</w:t>
      </w:r>
      <w:proofErr w:type="spellEnd"/>
      <w:r>
        <w:rPr>
          <w:rStyle w:val="gnkrckgcgsb"/>
          <w:rFonts w:ascii="Lucida Console" w:eastAsiaTheme="majorEastAsia" w:hAnsi="Lucida Console"/>
          <w:color w:val="000000"/>
          <w:bdr w:val="none" w:sz="0" w:space="0" w:color="auto" w:frame="1"/>
        </w:rPr>
        <w:t xml:space="preserve">, </w:t>
      </w:r>
    </w:p>
    <w:p w14:paraId="372AB55E"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data = </w:t>
      </w:r>
      <w:proofErr w:type="spellStart"/>
      <w:proofErr w:type="gramStart"/>
      <w:r>
        <w:rPr>
          <w:rStyle w:val="gnkrckgcgsb"/>
          <w:rFonts w:ascii="Lucida Console" w:eastAsiaTheme="majorEastAsia" w:hAnsi="Lucida Console"/>
          <w:color w:val="000000"/>
          <w:bdr w:val="none" w:sz="0" w:space="0" w:color="auto" w:frame="1"/>
        </w:rPr>
        <w:t>random.rural</w:t>
      </w:r>
      <w:proofErr w:type="spellEnd"/>
      <w:proofErr w:type="gramEnd"/>
      <w:r>
        <w:rPr>
          <w:rStyle w:val="gnkrckgcgsb"/>
          <w:rFonts w:ascii="Lucida Console" w:eastAsiaTheme="majorEastAsia" w:hAnsi="Lucida Console"/>
          <w:color w:val="000000"/>
          <w:bdr w:val="none" w:sz="0" w:space="0" w:color="auto" w:frame="1"/>
        </w:rPr>
        <w:t>)</w:t>
      </w:r>
    </w:p>
    <w:p w14:paraId="7C7CB987"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7E65CD6"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Residuals:</w:t>
      </w:r>
    </w:p>
    <w:p w14:paraId="3B84740E"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Min      1</w:t>
      </w:r>
      <w:proofErr w:type="gramStart"/>
      <w:r>
        <w:rPr>
          <w:rStyle w:val="gnkrckgcgsb"/>
          <w:rFonts w:ascii="Lucida Console" w:eastAsiaTheme="majorEastAsia" w:hAnsi="Lucida Console"/>
          <w:color w:val="000000"/>
          <w:bdr w:val="none" w:sz="0" w:space="0" w:color="auto" w:frame="1"/>
        </w:rPr>
        <w:t>Q  Median</w:t>
      </w:r>
      <w:proofErr w:type="gramEnd"/>
      <w:r>
        <w:rPr>
          <w:rStyle w:val="gnkrckgcgsb"/>
          <w:rFonts w:ascii="Lucida Console" w:eastAsiaTheme="majorEastAsia" w:hAnsi="Lucida Console"/>
          <w:color w:val="000000"/>
          <w:bdr w:val="none" w:sz="0" w:space="0" w:color="auto" w:frame="1"/>
        </w:rPr>
        <w:t xml:space="preserve">      3Q     Max </w:t>
      </w:r>
    </w:p>
    <w:p w14:paraId="63650FA8"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-3.2992 -1.6167 -0.</w:t>
      </w:r>
      <w:proofErr w:type="gramStart"/>
      <w:r>
        <w:rPr>
          <w:rStyle w:val="gnkrckgcgsb"/>
          <w:rFonts w:ascii="Lucida Console" w:eastAsiaTheme="majorEastAsia" w:hAnsi="Lucida Console"/>
          <w:color w:val="000000"/>
          <w:bdr w:val="none" w:sz="0" w:space="0" w:color="auto" w:frame="1"/>
        </w:rPr>
        <w:t>0426  1.1878</w:t>
      </w:r>
      <w:proofErr w:type="gramEnd"/>
      <w:r>
        <w:rPr>
          <w:rStyle w:val="gnkrckgcgsb"/>
          <w:rFonts w:ascii="Lucida Console" w:eastAsiaTheme="majorEastAsia" w:hAnsi="Lucida Console"/>
          <w:color w:val="000000"/>
          <w:bdr w:val="none" w:sz="0" w:space="0" w:color="auto" w:frame="1"/>
        </w:rPr>
        <w:t xml:space="preserve">  3.8957 </w:t>
      </w:r>
    </w:p>
    <w:p w14:paraId="37168051"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7545668F"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 (1 not defined because of singularities)</w:t>
      </w:r>
    </w:p>
    <w:p w14:paraId="027C7291"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Estimate Std. Error t value </w:t>
      </w:r>
      <w:proofErr w:type="spellStart"/>
      <w:r>
        <w:rPr>
          <w:rStyle w:val="gnkrckgcgsb"/>
          <w:rFonts w:ascii="Lucida Console" w:eastAsiaTheme="majorEastAsia" w:hAnsi="Lucida Console"/>
          <w:color w:val="000000"/>
          <w:bdr w:val="none" w:sz="0" w:space="0" w:color="auto" w:frame="1"/>
        </w:rPr>
        <w:t>Pr</w:t>
      </w:r>
      <w:proofErr w:type="spellEnd"/>
      <w:r>
        <w:rPr>
          <w:rStyle w:val="gnkrckgcgsb"/>
          <w:rFonts w:ascii="Lucida Console" w:eastAsiaTheme="majorEastAsia" w:hAnsi="Lucida Console"/>
          <w:color w:val="000000"/>
          <w:bdr w:val="none" w:sz="0" w:space="0" w:color="auto" w:frame="1"/>
        </w:rPr>
        <w:t xml:space="preserve">(&gt;|t|)    </w:t>
      </w:r>
    </w:p>
    <w:p w14:paraId="7B43C677"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roofErr w:type="gramStart"/>
      <w:r>
        <w:rPr>
          <w:rStyle w:val="gnkrckgcgsb"/>
          <w:rFonts w:ascii="Lucida Console" w:eastAsiaTheme="majorEastAsia" w:hAnsi="Lucida Console"/>
          <w:color w:val="000000"/>
          <w:bdr w:val="none" w:sz="0" w:space="0" w:color="auto" w:frame="1"/>
        </w:rPr>
        <w:t xml:space="preserve">Intercept)   </w:t>
      </w:r>
      <w:proofErr w:type="gramEnd"/>
      <w:r>
        <w:rPr>
          <w:rStyle w:val="gnkrckgcgsb"/>
          <w:rFonts w:ascii="Lucida Console" w:eastAsiaTheme="majorEastAsia" w:hAnsi="Lucida Console"/>
          <w:color w:val="000000"/>
          <w:bdr w:val="none" w:sz="0" w:space="0" w:color="auto" w:frame="1"/>
        </w:rPr>
        <w:t xml:space="preserve">  -7.5947204  7.0688712  -1.074 0.288375    </w:t>
      </w:r>
    </w:p>
    <w:p w14:paraId="7221C05C"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area             </w:t>
      </w:r>
      <w:proofErr w:type="gramStart"/>
      <w:r>
        <w:rPr>
          <w:rStyle w:val="gnkrckgcgsb"/>
          <w:rFonts w:ascii="Lucida Console" w:eastAsiaTheme="majorEastAsia" w:hAnsi="Lucida Console"/>
          <w:color w:val="000000"/>
          <w:bdr w:val="none" w:sz="0" w:space="0" w:color="auto" w:frame="1"/>
        </w:rPr>
        <w:t>0.0035181  0.0021508</w:t>
      </w:r>
      <w:proofErr w:type="gramEnd"/>
      <w:r>
        <w:rPr>
          <w:rStyle w:val="gnkrckgcgsb"/>
          <w:rFonts w:ascii="Lucida Console" w:eastAsiaTheme="majorEastAsia" w:hAnsi="Lucida Console"/>
          <w:color w:val="000000"/>
          <w:bdr w:val="none" w:sz="0" w:space="0" w:color="auto" w:frame="1"/>
        </w:rPr>
        <w:t xml:space="preserve">   1.636 0.108877    </w:t>
      </w:r>
    </w:p>
    <w:p w14:paraId="13DD8761"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-0.</w:t>
      </w:r>
      <w:proofErr w:type="gramStart"/>
      <w:r>
        <w:rPr>
          <w:rStyle w:val="gnkrckgcgsb"/>
          <w:rFonts w:ascii="Lucida Console" w:eastAsiaTheme="majorEastAsia" w:hAnsi="Lucida Console"/>
          <w:color w:val="000000"/>
          <w:bdr w:val="none" w:sz="0" w:space="0" w:color="auto" w:frame="1"/>
        </w:rPr>
        <w:t>0051666  0.0013249</w:t>
      </w:r>
      <w:proofErr w:type="gramEnd"/>
      <w:r>
        <w:rPr>
          <w:rStyle w:val="gnkrckgcgsb"/>
          <w:rFonts w:ascii="Lucida Console" w:eastAsiaTheme="majorEastAsia" w:hAnsi="Lucida Console"/>
          <w:color w:val="000000"/>
          <w:bdr w:val="none" w:sz="0" w:space="0" w:color="auto" w:frame="1"/>
        </w:rPr>
        <w:t xml:space="preserve">  -3.900 0.000318 ***</w:t>
      </w:r>
    </w:p>
    <w:p w14:paraId="349F54C1"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popdensity</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0.0220275  0.0343851</w:t>
      </w:r>
      <w:proofErr w:type="gramEnd"/>
      <w:r>
        <w:rPr>
          <w:rStyle w:val="gnkrckgcgsb"/>
          <w:rFonts w:ascii="Lucida Console" w:eastAsiaTheme="majorEastAsia" w:hAnsi="Lucida Console"/>
          <w:color w:val="000000"/>
          <w:bdr w:val="none" w:sz="0" w:space="0" w:color="auto" w:frame="1"/>
        </w:rPr>
        <w:t xml:space="preserve">   0.641 0.525023    </w:t>
      </w:r>
    </w:p>
    <w:p w14:paraId="5F8332A6"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0.0028366  0.0009257</w:t>
      </w:r>
      <w:proofErr w:type="gramEnd"/>
      <w:r>
        <w:rPr>
          <w:rStyle w:val="gnkrckgcgsb"/>
          <w:rFonts w:ascii="Lucida Console" w:eastAsiaTheme="majorEastAsia" w:hAnsi="Lucida Console"/>
          <w:color w:val="000000"/>
          <w:bdr w:val="none" w:sz="0" w:space="0" w:color="auto" w:frame="1"/>
        </w:rPr>
        <w:t xml:space="preserve">   3.064 0.003680 ** </w:t>
      </w:r>
    </w:p>
    <w:p w14:paraId="473AEF88"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0.0026397  0.0009028</w:t>
      </w:r>
      <w:proofErr w:type="gramEnd"/>
      <w:r>
        <w:rPr>
          <w:rStyle w:val="gnkrckgcgsb"/>
          <w:rFonts w:ascii="Lucida Console" w:eastAsiaTheme="majorEastAsia" w:hAnsi="Lucida Console"/>
          <w:color w:val="000000"/>
          <w:bdr w:val="none" w:sz="0" w:space="0" w:color="auto" w:frame="1"/>
        </w:rPr>
        <w:t xml:space="preserve">   2.924 0.005392 ** </w:t>
      </w:r>
    </w:p>
    <w:p w14:paraId="3B041D75"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popasian</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0.0057798  0.0082002</w:t>
      </w:r>
      <w:proofErr w:type="gramEnd"/>
      <w:r>
        <w:rPr>
          <w:rStyle w:val="gnkrckgcgsb"/>
          <w:rFonts w:ascii="Lucida Console" w:eastAsiaTheme="majorEastAsia" w:hAnsi="Lucida Console"/>
          <w:color w:val="000000"/>
          <w:bdr w:val="none" w:sz="0" w:space="0" w:color="auto" w:frame="1"/>
        </w:rPr>
        <w:t xml:space="preserve">   0.705 0.484543    </w:t>
      </w:r>
    </w:p>
    <w:p w14:paraId="27EADE4F"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0.0031273  0.0010797</w:t>
      </w:r>
      <w:proofErr w:type="gramEnd"/>
      <w:r>
        <w:rPr>
          <w:rStyle w:val="gnkrckgcgsb"/>
          <w:rFonts w:ascii="Lucida Console" w:eastAsiaTheme="majorEastAsia" w:hAnsi="Lucida Console"/>
          <w:color w:val="000000"/>
          <w:bdr w:val="none" w:sz="0" w:space="0" w:color="auto" w:frame="1"/>
        </w:rPr>
        <w:t xml:space="preserve">   2.896 0.005810 ** </w:t>
      </w:r>
    </w:p>
    <w:p w14:paraId="785F3724"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popchild</w:t>
      </w:r>
      <w:proofErr w:type="spellEnd"/>
      <w:r>
        <w:rPr>
          <w:rStyle w:val="gnkrckgcgsb"/>
          <w:rFonts w:ascii="Lucida Console" w:eastAsiaTheme="majorEastAsia" w:hAnsi="Lucida Console"/>
          <w:color w:val="000000"/>
          <w:bdr w:val="none" w:sz="0" w:space="0" w:color="auto" w:frame="1"/>
        </w:rPr>
        <w:t xml:space="preserve">                NA         </w:t>
      </w:r>
      <w:proofErr w:type="spellStart"/>
      <w:r>
        <w:rPr>
          <w:rStyle w:val="gnkrckgcgsb"/>
          <w:rFonts w:ascii="Lucida Console" w:eastAsiaTheme="majorEastAsia" w:hAnsi="Lucida Console"/>
          <w:color w:val="000000"/>
          <w:bdr w:val="none" w:sz="0" w:space="0" w:color="auto" w:frame="1"/>
        </w:rPr>
        <w:t>NA</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NA</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NA</w:t>
      </w:r>
      <w:proofErr w:type="spellEnd"/>
      <w:r>
        <w:rPr>
          <w:rStyle w:val="gnkrckgcgsb"/>
          <w:rFonts w:ascii="Lucida Console" w:eastAsiaTheme="majorEastAsia" w:hAnsi="Lucida Console"/>
          <w:color w:val="000000"/>
          <w:bdr w:val="none" w:sz="0" w:space="0" w:color="auto" w:frame="1"/>
        </w:rPr>
        <w:t xml:space="preserve">    </w:t>
      </w:r>
    </w:p>
    <w:p w14:paraId="77D353FD"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-0.</w:t>
      </w:r>
      <w:proofErr w:type="gramStart"/>
      <w:r>
        <w:rPr>
          <w:rStyle w:val="gnkrckgcgsb"/>
          <w:rFonts w:ascii="Lucida Console" w:eastAsiaTheme="majorEastAsia" w:hAnsi="Lucida Console"/>
          <w:color w:val="000000"/>
          <w:bdr w:val="none" w:sz="0" w:space="0" w:color="auto" w:frame="1"/>
        </w:rPr>
        <w:t>5647050  0.1893334</w:t>
      </w:r>
      <w:proofErr w:type="gramEnd"/>
      <w:r>
        <w:rPr>
          <w:rStyle w:val="gnkrckgcgsb"/>
          <w:rFonts w:ascii="Lucida Console" w:eastAsiaTheme="majorEastAsia" w:hAnsi="Lucida Console"/>
          <w:color w:val="000000"/>
          <w:bdr w:val="none" w:sz="0" w:space="0" w:color="auto" w:frame="1"/>
        </w:rPr>
        <w:t xml:space="preserve">  -2.983 0.004603 ** </w:t>
      </w:r>
    </w:p>
    <w:p w14:paraId="014A111E"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1.9904492  0.7808959</w:t>
      </w:r>
      <w:proofErr w:type="gramEnd"/>
      <w:r>
        <w:rPr>
          <w:rStyle w:val="gnkrckgcgsb"/>
          <w:rFonts w:ascii="Lucida Console" w:eastAsiaTheme="majorEastAsia" w:hAnsi="Lucida Console"/>
          <w:color w:val="000000"/>
          <w:bdr w:val="none" w:sz="0" w:space="0" w:color="auto" w:frame="1"/>
        </w:rPr>
        <w:t xml:space="preserve">   2.549 0.014286 *  </w:t>
      </w:r>
    </w:p>
    <w:p w14:paraId="117F5749"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lastRenderedPageBreak/>
        <w:t>perchildpoverty</w:t>
      </w:r>
      <w:proofErr w:type="spellEnd"/>
      <w:r>
        <w:rPr>
          <w:rStyle w:val="gnkrckgcgsb"/>
          <w:rFonts w:ascii="Lucida Console" w:eastAsiaTheme="majorEastAsia" w:hAnsi="Lucida Console"/>
          <w:color w:val="000000"/>
          <w:bdr w:val="none" w:sz="0" w:space="0" w:color="auto" w:frame="1"/>
        </w:rPr>
        <w:t xml:space="preserve">  0.2457012</w:t>
      </w:r>
      <w:proofErr w:type="gramEnd"/>
      <w:r>
        <w:rPr>
          <w:rStyle w:val="gnkrckgcgsb"/>
          <w:rFonts w:ascii="Lucida Console" w:eastAsiaTheme="majorEastAsia" w:hAnsi="Lucida Console"/>
          <w:color w:val="000000"/>
          <w:bdr w:val="none" w:sz="0" w:space="0" w:color="auto" w:frame="1"/>
        </w:rPr>
        <w:t xml:space="preserve">  0.0779073   3.154 0.002870 ** </w:t>
      </w:r>
    </w:p>
    <w:p w14:paraId="5D444584"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0.0024937  0.0008036</w:t>
      </w:r>
      <w:proofErr w:type="gramEnd"/>
      <w:r>
        <w:rPr>
          <w:rStyle w:val="gnkrckgcgsb"/>
          <w:rFonts w:ascii="Lucida Console" w:eastAsiaTheme="majorEastAsia" w:hAnsi="Lucida Console"/>
          <w:color w:val="000000"/>
          <w:bdr w:val="none" w:sz="0" w:space="0" w:color="auto" w:frame="1"/>
        </w:rPr>
        <w:t xml:space="preserve">   3.103 0.003303 ** </w:t>
      </w:r>
    </w:p>
    <w:p w14:paraId="1F2BAE90"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-0.</w:t>
      </w:r>
      <w:proofErr w:type="gramStart"/>
      <w:r>
        <w:rPr>
          <w:rStyle w:val="gnkrckgcgsb"/>
          <w:rFonts w:ascii="Lucida Console" w:eastAsiaTheme="majorEastAsia" w:hAnsi="Lucida Console"/>
          <w:color w:val="000000"/>
          <w:bdr w:val="none" w:sz="0" w:space="0" w:color="auto" w:frame="1"/>
        </w:rPr>
        <w:t>0064629  0.0024904</w:t>
      </w:r>
      <w:proofErr w:type="gramEnd"/>
      <w:r>
        <w:rPr>
          <w:rStyle w:val="gnkrckgcgsb"/>
          <w:rFonts w:ascii="Lucida Console" w:eastAsiaTheme="majorEastAsia" w:hAnsi="Lucida Console"/>
          <w:color w:val="000000"/>
          <w:bdr w:val="none" w:sz="0" w:space="0" w:color="auto" w:frame="1"/>
        </w:rPr>
        <w:t xml:space="preserve">  -2.595 0.012722 *  </w:t>
      </w:r>
    </w:p>
    <w:p w14:paraId="69D47EC3"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ratio           30.3286513 10.4204242   2.911 0.005593 ** </w:t>
      </w:r>
    </w:p>
    <w:p w14:paraId="180FDE60"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0.0019186</w:t>
      </w:r>
      <w:proofErr w:type="gramEnd"/>
      <w:r>
        <w:rPr>
          <w:rStyle w:val="gnkrckgcgsb"/>
          <w:rFonts w:ascii="Lucida Console" w:eastAsiaTheme="majorEastAsia" w:hAnsi="Lucida Console"/>
          <w:color w:val="000000"/>
          <w:bdr w:val="none" w:sz="0" w:space="0" w:color="auto" w:frame="1"/>
        </w:rPr>
        <w:t xml:space="preserve">  0.0009346   2.053 0.045931 *  </w:t>
      </w:r>
    </w:p>
    <w:p w14:paraId="33D2D30E"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
    <w:p w14:paraId="39F7932F"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Signif</w:t>
      </w:r>
      <w:proofErr w:type="spellEnd"/>
      <w:r>
        <w:rPr>
          <w:rStyle w:val="gnkrckgcgsb"/>
          <w:rFonts w:ascii="Lucida Console" w:eastAsiaTheme="majorEastAsia" w:hAnsi="Lucida Console"/>
          <w:color w:val="000000"/>
          <w:bdr w:val="none" w:sz="0" w:space="0" w:color="auto" w:frame="1"/>
        </w:rPr>
        <w:t xml:space="preserve">. codes:  0 ‘***’ 0.001 ‘**’ 0.01 ‘*’ 0.05 ‘.’ 0.1 </w:t>
      </w:r>
      <w:proofErr w:type="gramStart"/>
      <w:r>
        <w:rPr>
          <w:rStyle w:val="gnkrckgcgsb"/>
          <w:rFonts w:ascii="Lucida Console" w:eastAsiaTheme="majorEastAsia" w:hAnsi="Lucida Console"/>
          <w:color w:val="000000"/>
          <w:bdr w:val="none" w:sz="0" w:space="0" w:color="auto" w:frame="1"/>
        </w:rPr>
        <w:t>‘ ’</w:t>
      </w:r>
      <w:proofErr w:type="gramEnd"/>
      <w:r>
        <w:rPr>
          <w:rStyle w:val="gnkrckgcgsb"/>
          <w:rFonts w:ascii="Lucida Console" w:eastAsiaTheme="majorEastAsia" w:hAnsi="Lucida Console"/>
          <w:color w:val="000000"/>
          <w:bdr w:val="none" w:sz="0" w:space="0" w:color="auto" w:frame="1"/>
        </w:rPr>
        <w:t xml:space="preserve"> 1</w:t>
      </w:r>
    </w:p>
    <w:p w14:paraId="69D63668"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9F226CB"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 standard error: 2.008 on 45 degrees of freedom</w:t>
      </w:r>
    </w:p>
    <w:p w14:paraId="39C732FB"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Multiple R-squared:  0.7517,</w:t>
      </w:r>
      <w:r>
        <w:rPr>
          <w:rStyle w:val="gnkrckgcgsb"/>
          <w:rFonts w:ascii="Lucida Console" w:eastAsiaTheme="majorEastAsia" w:hAnsi="Lucida Console"/>
          <w:color w:val="000000"/>
          <w:bdr w:val="none" w:sz="0" w:space="0" w:color="auto" w:frame="1"/>
        </w:rPr>
        <w:tab/>
        <w:t xml:space="preserve">Adjusted R-squared:  0.6745 </w:t>
      </w:r>
    </w:p>
    <w:p w14:paraId="29FB9CFA"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F-statistic: 9.731 on 14 and 45 </w:t>
      </w:r>
      <w:proofErr w:type="gramStart"/>
      <w:r>
        <w:rPr>
          <w:rStyle w:val="gnkrckgcgsb"/>
          <w:rFonts w:ascii="Lucida Console" w:eastAsiaTheme="majorEastAsia" w:hAnsi="Lucida Console"/>
          <w:color w:val="000000"/>
          <w:bdr w:val="none" w:sz="0" w:space="0" w:color="auto" w:frame="1"/>
        </w:rPr>
        <w:t>DF,  p</w:t>
      </w:r>
      <w:proofErr w:type="gramEnd"/>
      <w:r>
        <w:rPr>
          <w:rStyle w:val="gnkrckgcgsb"/>
          <w:rFonts w:ascii="Lucida Console" w:eastAsiaTheme="majorEastAsia" w:hAnsi="Lucida Console"/>
          <w:color w:val="000000"/>
          <w:bdr w:val="none" w:sz="0" w:space="0" w:color="auto" w:frame="1"/>
        </w:rPr>
        <w:t>-value: 2.029e-09</w:t>
      </w:r>
    </w:p>
    <w:p w14:paraId="34C1FBD6"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10E7127E" w14:textId="77777777" w:rsidR="00974814" w:rsidRDefault="00974814" w:rsidP="00974814">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gramStart"/>
      <w:r>
        <w:rPr>
          <w:rStyle w:val="gnkrckgcmrb"/>
          <w:rFonts w:ascii="Lucida Console" w:eastAsiaTheme="majorEastAsia" w:hAnsi="Lucida Console"/>
          <w:color w:val="930F80"/>
        </w:rPr>
        <w:t>AIC(</w:t>
      </w:r>
      <w:proofErr w:type="spellStart"/>
      <w:proofErr w:type="gramEnd"/>
      <w:r>
        <w:rPr>
          <w:rStyle w:val="gnkrckgcmrb"/>
          <w:rFonts w:ascii="Lucida Console" w:eastAsiaTheme="majorEastAsia" w:hAnsi="Lucida Console"/>
          <w:color w:val="930F80"/>
        </w:rPr>
        <w:t>perelderlypoverty.out</w:t>
      </w:r>
      <w:proofErr w:type="spellEnd"/>
      <w:r>
        <w:rPr>
          <w:rStyle w:val="gnkrckgcmrb"/>
          <w:rFonts w:ascii="Lucida Console" w:eastAsiaTheme="majorEastAsia" w:hAnsi="Lucida Console"/>
          <w:color w:val="930F80"/>
        </w:rPr>
        <w:t>)</w:t>
      </w:r>
    </w:p>
    <w:p w14:paraId="0BBD25C5" w14:textId="77777777" w:rsidR="00974814" w:rsidRDefault="00974814" w:rsidP="0097481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[1] 268.6553</w:t>
      </w:r>
    </w:p>
    <w:p w14:paraId="725EC0AB" w14:textId="77777777" w:rsidR="00974814" w:rsidRDefault="00974814" w:rsidP="00974814">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spellStart"/>
      <w:r>
        <w:rPr>
          <w:rStyle w:val="gnkrckgcmrb"/>
          <w:rFonts w:ascii="Lucida Console" w:eastAsiaTheme="majorEastAsia" w:hAnsi="Lucida Console"/>
          <w:color w:val="930F80"/>
        </w:rPr>
        <w:t>vif</w:t>
      </w:r>
      <w:proofErr w:type="spellEnd"/>
      <w:r>
        <w:rPr>
          <w:rStyle w:val="gnkrckgcmrb"/>
          <w:rFonts w:ascii="Lucida Console" w:eastAsiaTheme="majorEastAsia" w:hAnsi="Lucida Console"/>
          <w:color w:val="930F80"/>
        </w:rPr>
        <w:t>(</w:t>
      </w:r>
      <w:proofErr w:type="spellStart"/>
      <w:r>
        <w:rPr>
          <w:rStyle w:val="gnkrckgcmrb"/>
          <w:rFonts w:ascii="Lucida Console" w:eastAsiaTheme="majorEastAsia" w:hAnsi="Lucida Console"/>
          <w:color w:val="930F80"/>
        </w:rPr>
        <w:t>perelderlypoverty.out</w:t>
      </w:r>
      <w:proofErr w:type="spellEnd"/>
      <w:r>
        <w:rPr>
          <w:rStyle w:val="gnkrckgcmrb"/>
          <w:rFonts w:ascii="Lucida Console" w:eastAsiaTheme="majorEastAsia" w:hAnsi="Lucida Console"/>
          <w:color w:val="930F80"/>
        </w:rPr>
        <w:t>)</w:t>
      </w:r>
    </w:p>
    <w:p w14:paraId="3812529D" w14:textId="77777777" w:rsidR="00974814" w:rsidRDefault="00974814" w:rsidP="00974814">
      <w:pPr>
        <w:pStyle w:val="HTMLPreformatted"/>
        <w:shd w:val="clear" w:color="auto" w:fill="FFFFFF"/>
        <w:wordWrap w:val="0"/>
        <w:spacing w:line="225" w:lineRule="atLeast"/>
        <w:rPr>
          <w:rStyle w:val="gnkrckgcasb"/>
          <w:rFonts w:ascii="Lucida Console" w:hAnsi="Lucida Console"/>
          <w:color w:val="585CF6"/>
        </w:rPr>
      </w:pPr>
      <w:r>
        <w:rPr>
          <w:rStyle w:val="gnkrckgcasb"/>
          <w:rFonts w:ascii="Lucida Console" w:hAnsi="Lucida Console"/>
          <w:color w:val="585CF6"/>
        </w:rPr>
        <w:t xml:space="preserve">Error in </w:t>
      </w:r>
      <w:proofErr w:type="spellStart"/>
      <w:r>
        <w:rPr>
          <w:rStyle w:val="gnkrckgcasb"/>
          <w:rFonts w:ascii="Lucida Console" w:hAnsi="Lucida Console"/>
          <w:color w:val="585CF6"/>
        </w:rPr>
        <w:t>vif.default</w:t>
      </w:r>
      <w:proofErr w:type="spellEnd"/>
      <w:r>
        <w:rPr>
          <w:rStyle w:val="gnkrckgcasb"/>
          <w:rFonts w:ascii="Lucida Console" w:hAnsi="Lucida Console"/>
          <w:color w:val="585CF6"/>
        </w:rPr>
        <w:t>(</w:t>
      </w:r>
      <w:proofErr w:type="spellStart"/>
      <w:r>
        <w:rPr>
          <w:rStyle w:val="gnkrckgcasb"/>
          <w:rFonts w:ascii="Lucida Console" w:hAnsi="Lucida Console"/>
          <w:color w:val="585CF6"/>
        </w:rPr>
        <w:t>perelderlypoverty.out</w:t>
      </w:r>
      <w:proofErr w:type="spellEnd"/>
      <w:proofErr w:type="gramStart"/>
      <w:r>
        <w:rPr>
          <w:rStyle w:val="gnkrckgcasb"/>
          <w:rFonts w:ascii="Lucida Console" w:hAnsi="Lucida Console"/>
          <w:color w:val="585CF6"/>
        </w:rPr>
        <w:t>) :</w:t>
      </w:r>
      <w:proofErr w:type="gramEnd"/>
      <w:r>
        <w:rPr>
          <w:rStyle w:val="gnkrckgcasb"/>
          <w:rFonts w:ascii="Lucida Console" w:hAnsi="Lucida Console"/>
          <w:color w:val="585CF6"/>
        </w:rPr>
        <w:t xml:space="preserve"> </w:t>
      </w:r>
    </w:p>
    <w:p w14:paraId="31F8197E" w14:textId="77777777" w:rsidR="00974814" w:rsidRDefault="00974814" w:rsidP="00974814">
      <w:pPr>
        <w:pStyle w:val="HTMLPreformatted"/>
        <w:shd w:val="clear" w:color="auto" w:fill="FFFFFF"/>
        <w:wordWrap w:val="0"/>
        <w:spacing w:line="225" w:lineRule="atLeast"/>
        <w:rPr>
          <w:rFonts w:ascii="Lucida Console" w:hAnsi="Lucida Console"/>
          <w:color w:val="000000"/>
        </w:rPr>
      </w:pPr>
      <w:r>
        <w:rPr>
          <w:rStyle w:val="gnkrckgcasb"/>
          <w:rFonts w:ascii="Lucida Console" w:hAnsi="Lucida Console"/>
          <w:color w:val="585CF6"/>
        </w:rPr>
        <w:t xml:space="preserve">  there are aliased coefficients in the model</w:t>
      </w:r>
    </w:p>
    <w:p w14:paraId="15F6C30E" w14:textId="77777777" w:rsidR="00D55EA1" w:rsidRDefault="00D55EA1" w:rsidP="00885AB0"/>
    <w:p w14:paraId="36A5A01E" w14:textId="77777777" w:rsidR="00974814" w:rsidRDefault="00974814" w:rsidP="00885AB0"/>
    <w:p w14:paraId="0AFC62F0" w14:textId="77777777" w:rsidR="00885AB0" w:rsidRPr="003A0997" w:rsidRDefault="000F38B4" w:rsidP="00885AB0">
      <w:pPr>
        <w:rPr>
          <w:color w:val="C45911" w:themeColor="accent2" w:themeShade="BF"/>
        </w:rPr>
      </w:pPr>
      <w:r w:rsidRPr="003A0997">
        <w:rPr>
          <w:color w:val="C45911" w:themeColor="accent2" w:themeShade="BF"/>
        </w:rPr>
        <w:t xml:space="preserve">Since this model is a kitchen sink of all numerical variables, it has high multicollinearity (as shown by </w:t>
      </w:r>
      <w:proofErr w:type="spellStart"/>
      <w:r w:rsidRPr="003A0997">
        <w:rPr>
          <w:color w:val="C45911" w:themeColor="accent2" w:themeShade="BF"/>
        </w:rPr>
        <w:t>vif</w:t>
      </w:r>
      <w:proofErr w:type="spellEnd"/>
      <w:r w:rsidRPr="003A0997">
        <w:rPr>
          <w:color w:val="C45911" w:themeColor="accent2" w:themeShade="BF"/>
        </w:rPr>
        <w:t xml:space="preserve"> command that gives aliased coefficients indicating perfect multicollinearity between variables).</w:t>
      </w:r>
      <w:r w:rsidR="006A5F4E" w:rsidRPr="003A0997">
        <w:rPr>
          <w:color w:val="C45911" w:themeColor="accent2" w:themeShade="BF"/>
        </w:rPr>
        <w:t xml:space="preserve"> </w:t>
      </w:r>
      <w:proofErr w:type="spellStart"/>
      <w:r w:rsidR="006A5F4E" w:rsidRPr="003A0997">
        <w:rPr>
          <w:b/>
          <w:color w:val="C45911" w:themeColor="accent2" w:themeShade="BF"/>
        </w:rPr>
        <w:t>Popchild</w:t>
      </w:r>
      <w:proofErr w:type="spellEnd"/>
      <w:r w:rsidR="006A5F4E" w:rsidRPr="003A0997">
        <w:rPr>
          <w:color w:val="C45911" w:themeColor="accent2" w:themeShade="BF"/>
        </w:rPr>
        <w:t xml:space="preserve"> variable in the model also shows NA due to </w:t>
      </w:r>
      <w:r w:rsidR="00356636" w:rsidRPr="003A0997">
        <w:rPr>
          <w:color w:val="C45911" w:themeColor="accent2" w:themeShade="BF"/>
        </w:rPr>
        <w:t>multi</w:t>
      </w:r>
      <w:r w:rsidR="006A5F4E" w:rsidRPr="003A0997">
        <w:rPr>
          <w:color w:val="C45911" w:themeColor="accent2" w:themeShade="BF"/>
        </w:rPr>
        <w:t>collinearity.</w:t>
      </w:r>
    </w:p>
    <w:p w14:paraId="0F6C41F8" w14:textId="77777777" w:rsidR="00E64D41" w:rsidRPr="003A0997" w:rsidRDefault="00E64D41" w:rsidP="00885AB0">
      <w:pPr>
        <w:rPr>
          <w:color w:val="C45911" w:themeColor="accent2" w:themeShade="BF"/>
        </w:rPr>
      </w:pPr>
    </w:p>
    <w:p w14:paraId="472B8416" w14:textId="3B0A1628" w:rsidR="00C71914" w:rsidRPr="003A0997" w:rsidRDefault="00C71914" w:rsidP="00885AB0">
      <w:pPr>
        <w:rPr>
          <w:color w:val="C45911" w:themeColor="accent2" w:themeShade="BF"/>
        </w:rPr>
      </w:pPr>
      <w:r w:rsidRPr="003A0997">
        <w:rPr>
          <w:color w:val="C45911" w:themeColor="accent2" w:themeShade="BF"/>
        </w:rPr>
        <w:t xml:space="preserve">We </w:t>
      </w:r>
      <w:r w:rsidR="00295897" w:rsidRPr="003A0997">
        <w:rPr>
          <w:color w:val="C45911" w:themeColor="accent2" w:themeShade="BF"/>
        </w:rPr>
        <w:t xml:space="preserve">now </w:t>
      </w:r>
      <w:r w:rsidRPr="003A0997">
        <w:rPr>
          <w:color w:val="C45911" w:themeColor="accent2" w:themeShade="BF"/>
        </w:rPr>
        <w:t xml:space="preserve">plot a </w:t>
      </w:r>
      <w:r w:rsidR="00521548" w:rsidRPr="003A0997">
        <w:rPr>
          <w:color w:val="C45911" w:themeColor="accent2" w:themeShade="BF"/>
        </w:rPr>
        <w:t>stepwise</w:t>
      </w:r>
      <w:r w:rsidRPr="003A0997">
        <w:rPr>
          <w:color w:val="C45911" w:themeColor="accent2" w:themeShade="BF"/>
        </w:rPr>
        <w:t xml:space="preserve"> regression model to determine which variables might have an influence </w:t>
      </w:r>
      <w:r w:rsidR="00E64D41" w:rsidRPr="003A0997">
        <w:rPr>
          <w:color w:val="C45911" w:themeColor="accent2" w:themeShade="BF"/>
        </w:rPr>
        <w:t xml:space="preserve">over </w:t>
      </w:r>
      <w:proofErr w:type="spellStart"/>
      <w:r w:rsidR="00E64D41" w:rsidRPr="003A0997">
        <w:rPr>
          <w:color w:val="C45911" w:themeColor="accent2" w:themeShade="BF"/>
        </w:rPr>
        <w:t>perelderlypoverty</w:t>
      </w:r>
      <w:proofErr w:type="spellEnd"/>
      <w:r w:rsidR="00E64D41" w:rsidRPr="003A0997">
        <w:rPr>
          <w:color w:val="C45911" w:themeColor="accent2" w:themeShade="BF"/>
        </w:rPr>
        <w:t xml:space="preserve"> variable by comparing different models.</w:t>
      </w:r>
    </w:p>
    <w:p w14:paraId="6B771449" w14:textId="77777777" w:rsidR="00D533ED" w:rsidRDefault="00D533ED" w:rsidP="00885AB0"/>
    <w:p w14:paraId="52521B9F" w14:textId="77777777" w:rsidR="000718BF" w:rsidRPr="000718BF" w:rsidRDefault="000718BF" w:rsidP="00885AB0">
      <w:pPr>
        <w:rPr>
          <w:b/>
        </w:rPr>
      </w:pPr>
      <w:r w:rsidRPr="000718BF">
        <w:rPr>
          <w:b/>
        </w:rPr>
        <w:t>Code:</w:t>
      </w:r>
    </w:p>
    <w:p w14:paraId="32FA7A34" w14:textId="77777777" w:rsidR="00D533ED" w:rsidRDefault="00454721" w:rsidP="00885AB0">
      <w:proofErr w:type="gramStart"/>
      <w:r w:rsidRPr="00454721">
        <w:t>step(</w:t>
      </w:r>
      <w:proofErr w:type="spellStart"/>
      <w:proofErr w:type="gramEnd"/>
      <w:r w:rsidRPr="00454721">
        <w:t>lm</w:t>
      </w:r>
      <w:proofErr w:type="spellEnd"/>
      <w:r w:rsidRPr="00454721">
        <w:t>(</w:t>
      </w:r>
      <w:proofErr w:type="spellStart"/>
      <w:r w:rsidRPr="00454721">
        <w:t>perelderlypoverty</w:t>
      </w:r>
      <w:proofErr w:type="spellEnd"/>
      <w:r w:rsidRPr="00454721">
        <w:t>~.</w:t>
      </w:r>
      <w:r w:rsidR="00DB31A3">
        <w:t xml:space="preserve"> </w:t>
      </w:r>
      <w:r w:rsidRPr="00454721">
        <w:t>-id -county -state -</w:t>
      </w:r>
      <w:proofErr w:type="spellStart"/>
      <w:r w:rsidRPr="00454721">
        <w:t>inmetro</w:t>
      </w:r>
      <w:proofErr w:type="spellEnd"/>
      <w:r w:rsidRPr="00454721">
        <w:t>, data=</w:t>
      </w:r>
      <w:proofErr w:type="spellStart"/>
      <w:proofErr w:type="gramStart"/>
      <w:r w:rsidRPr="00454721">
        <w:t>random.rural</w:t>
      </w:r>
      <w:proofErr w:type="spellEnd"/>
      <w:proofErr w:type="gramEnd"/>
      <w:r w:rsidRPr="00454721">
        <w:t>),</w:t>
      </w:r>
      <w:r w:rsidR="00FE7E5D">
        <w:t xml:space="preserve"> </w:t>
      </w:r>
      <w:r w:rsidRPr="00454721">
        <w:t>direction="both")</w:t>
      </w:r>
    </w:p>
    <w:p w14:paraId="4E2EF5C1" w14:textId="77777777" w:rsidR="001969C1" w:rsidRDefault="001969C1" w:rsidP="00885AB0"/>
    <w:p w14:paraId="7A96D749" w14:textId="77777777" w:rsidR="001969C1" w:rsidRDefault="001969C1" w:rsidP="00885AB0">
      <w:pPr>
        <w:rPr>
          <w:b/>
        </w:rPr>
      </w:pPr>
      <w:r w:rsidRPr="001969C1">
        <w:rPr>
          <w:b/>
        </w:rPr>
        <w:t>Output:</w:t>
      </w:r>
    </w:p>
    <w:p w14:paraId="07CDF420" w14:textId="77777777" w:rsidR="00154EA8" w:rsidRDefault="00154EA8" w:rsidP="00885AB0">
      <w:pPr>
        <w:rPr>
          <w:b/>
        </w:rPr>
      </w:pPr>
    </w:p>
    <w:p w14:paraId="031B129F" w14:textId="77777777" w:rsidR="00454A42" w:rsidRDefault="00454A42" w:rsidP="00454A42">
      <w:pPr>
        <w:pStyle w:val="HTMLPreformatted"/>
        <w:shd w:val="clear" w:color="auto" w:fill="FFFFFF"/>
        <w:wordWrap w:val="0"/>
        <w:spacing w:line="225" w:lineRule="atLeast"/>
        <w:rPr>
          <w:rStyle w:val="gnkrckgcmrb"/>
          <w:rFonts w:ascii="Lucida Console" w:eastAsiaTheme="majorEastAsia" w:hAnsi="Lucida Console"/>
          <w:color w:val="930F80"/>
        </w:rPr>
      </w:pPr>
      <w:proofErr w:type="gramStart"/>
      <w:r>
        <w:rPr>
          <w:rStyle w:val="gnkrckgcmrb"/>
          <w:rFonts w:ascii="Lucida Console" w:eastAsiaTheme="majorEastAsia" w:hAnsi="Lucida Console"/>
          <w:color w:val="930F80"/>
        </w:rPr>
        <w:t>step(</w:t>
      </w:r>
      <w:proofErr w:type="spellStart"/>
      <w:proofErr w:type="gramEnd"/>
      <w:r>
        <w:rPr>
          <w:rStyle w:val="gnkrckgcmrb"/>
          <w:rFonts w:ascii="Lucida Console" w:eastAsiaTheme="majorEastAsia" w:hAnsi="Lucida Console"/>
          <w:color w:val="930F80"/>
        </w:rPr>
        <w:t>lm</w:t>
      </w:r>
      <w:proofErr w:type="spellEnd"/>
      <w:r>
        <w:rPr>
          <w:rStyle w:val="gnkrckgcmrb"/>
          <w:rFonts w:ascii="Lucida Console" w:eastAsiaTheme="majorEastAsia" w:hAnsi="Lucida Console"/>
          <w:color w:val="930F80"/>
        </w:rPr>
        <w:t>(</w:t>
      </w:r>
      <w:proofErr w:type="spellStart"/>
      <w:r>
        <w:rPr>
          <w:rStyle w:val="gnkrckgcmrb"/>
          <w:rFonts w:ascii="Lucida Console" w:eastAsiaTheme="majorEastAsia" w:hAnsi="Lucida Console"/>
          <w:color w:val="930F80"/>
        </w:rPr>
        <w:t>perelderlypoverty</w:t>
      </w:r>
      <w:proofErr w:type="spellEnd"/>
      <w:r>
        <w:rPr>
          <w:rStyle w:val="gnkrckgcmrb"/>
          <w:rFonts w:ascii="Lucida Console" w:eastAsiaTheme="majorEastAsia" w:hAnsi="Lucida Console"/>
          <w:color w:val="930F80"/>
        </w:rPr>
        <w:t>~.-id -county -state -</w:t>
      </w:r>
      <w:proofErr w:type="spellStart"/>
      <w:r>
        <w:rPr>
          <w:rStyle w:val="gnkrckgcmrb"/>
          <w:rFonts w:ascii="Lucida Console" w:eastAsiaTheme="majorEastAsia" w:hAnsi="Lucida Console"/>
          <w:color w:val="930F80"/>
        </w:rPr>
        <w:t>inmetro</w:t>
      </w:r>
      <w:proofErr w:type="spellEnd"/>
      <w:r>
        <w:rPr>
          <w:rStyle w:val="gnkrckgcmrb"/>
          <w:rFonts w:ascii="Lucida Console" w:eastAsiaTheme="majorEastAsia" w:hAnsi="Lucida Console"/>
          <w:color w:val="930F80"/>
        </w:rPr>
        <w:t>, data=</w:t>
      </w:r>
      <w:proofErr w:type="spellStart"/>
      <w:r>
        <w:rPr>
          <w:rStyle w:val="gnkrckgcmrb"/>
          <w:rFonts w:ascii="Lucida Console" w:eastAsiaTheme="majorEastAsia" w:hAnsi="Lucida Console"/>
          <w:color w:val="930F80"/>
        </w:rPr>
        <w:t>random.rural</w:t>
      </w:r>
      <w:proofErr w:type="spellEnd"/>
      <w:r>
        <w:rPr>
          <w:rStyle w:val="gnkrckgcmrb"/>
          <w:rFonts w:ascii="Lucida Console" w:eastAsiaTheme="majorEastAsia" w:hAnsi="Lucida Console"/>
          <w:color w:val="930F80"/>
        </w:rPr>
        <w:t>),direction="both")</w:t>
      </w:r>
    </w:p>
    <w:p w14:paraId="40A60A92"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Start:  AIC=96.38</w:t>
      </w:r>
    </w:p>
    <w:p w14:paraId="3CF04E58"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(id + county + state + area +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 </w:t>
      </w:r>
    </w:p>
    <w:p w14:paraId="69FA6580"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popdensity</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popasian</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 </w:t>
      </w:r>
    </w:p>
    <w:p w14:paraId="4614D00B"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popchild</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inmetro</w:t>
      </w:r>
      <w:proofErr w:type="spellEnd"/>
      <w:r>
        <w:rPr>
          <w:rStyle w:val="gnkrckgcgsb"/>
          <w:rFonts w:ascii="Lucida Console" w:eastAsiaTheme="majorEastAsia" w:hAnsi="Lucida Console"/>
          <w:color w:val="000000"/>
          <w:bdr w:val="none" w:sz="0" w:space="0" w:color="auto" w:frame="1"/>
        </w:rPr>
        <w:t xml:space="preserve"> + </w:t>
      </w:r>
    </w:p>
    <w:p w14:paraId="277E0918"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ratio + </w:t>
      </w:r>
      <w:proofErr w:type="spell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 id - county - </w:t>
      </w:r>
    </w:p>
    <w:p w14:paraId="292FA20E"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state - </w:t>
      </w:r>
      <w:proofErr w:type="spellStart"/>
      <w:r>
        <w:rPr>
          <w:rStyle w:val="gnkrckgcgsb"/>
          <w:rFonts w:ascii="Lucida Console" w:eastAsiaTheme="majorEastAsia" w:hAnsi="Lucida Console"/>
          <w:color w:val="000000"/>
          <w:bdr w:val="none" w:sz="0" w:space="0" w:color="auto" w:frame="1"/>
        </w:rPr>
        <w:t>inmetro</w:t>
      </w:r>
      <w:proofErr w:type="spellEnd"/>
    </w:p>
    <w:p w14:paraId="2368BFBD"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04908889"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37D29F33"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Step:  AIC=96.38</w:t>
      </w:r>
    </w:p>
    <w:p w14:paraId="2632408B"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area +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popdensity</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 </w:t>
      </w:r>
    </w:p>
    <w:p w14:paraId="70E2E63D"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popasian</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
    <w:p w14:paraId="4BA7B8E1"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ratio + </w:t>
      </w:r>
      <w:proofErr w:type="spellStart"/>
      <w:r>
        <w:rPr>
          <w:rStyle w:val="gnkrckgcgsb"/>
          <w:rFonts w:ascii="Lucida Console" w:eastAsiaTheme="majorEastAsia" w:hAnsi="Lucida Console"/>
          <w:color w:val="000000"/>
          <w:bdr w:val="none" w:sz="0" w:space="0" w:color="auto" w:frame="1"/>
        </w:rPr>
        <w:t>popchildpoverty</w:t>
      </w:r>
      <w:proofErr w:type="spellEnd"/>
    </w:p>
    <w:p w14:paraId="7C6C805A"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6984FD1F"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Df Sum of </w:t>
      </w:r>
      <w:proofErr w:type="spellStart"/>
      <w:r>
        <w:rPr>
          <w:rStyle w:val="gnkrckgcgsb"/>
          <w:rFonts w:ascii="Lucida Console" w:eastAsiaTheme="majorEastAsia" w:hAnsi="Lucida Console"/>
          <w:color w:val="000000"/>
          <w:bdr w:val="none" w:sz="0" w:space="0" w:color="auto" w:frame="1"/>
        </w:rPr>
        <w:t>Sq</w:t>
      </w:r>
      <w:proofErr w:type="spellEnd"/>
      <w:r>
        <w:rPr>
          <w:rStyle w:val="gnkrckgcgsb"/>
          <w:rFonts w:ascii="Lucida Console" w:eastAsiaTheme="majorEastAsia" w:hAnsi="Lucida Console"/>
          <w:color w:val="000000"/>
          <w:bdr w:val="none" w:sz="0" w:space="0" w:color="auto" w:frame="1"/>
        </w:rPr>
        <w:t xml:space="preserve">    RSS     AIC</w:t>
      </w:r>
    </w:p>
    <w:p w14:paraId="2DEF74FD"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popdensity</w:t>
      </w:r>
      <w:proofErr w:type="spellEnd"/>
      <w:r>
        <w:rPr>
          <w:rStyle w:val="gnkrckgcgsb"/>
          <w:rFonts w:ascii="Lucida Console" w:eastAsiaTheme="majorEastAsia" w:hAnsi="Lucida Console"/>
          <w:color w:val="000000"/>
          <w:bdr w:val="none" w:sz="0" w:space="0" w:color="auto" w:frame="1"/>
        </w:rPr>
        <w:t xml:space="preserve">       1     1.654 183.</w:t>
      </w:r>
      <w:proofErr w:type="gramStart"/>
      <w:r>
        <w:rPr>
          <w:rStyle w:val="gnkrckgcgsb"/>
          <w:rFonts w:ascii="Lucida Console" w:eastAsiaTheme="majorEastAsia" w:hAnsi="Lucida Console"/>
          <w:color w:val="000000"/>
          <w:bdr w:val="none" w:sz="0" w:space="0" w:color="auto" w:frame="1"/>
        </w:rPr>
        <w:t>06  94.927</w:t>
      </w:r>
      <w:proofErr w:type="gramEnd"/>
    </w:p>
    <w:p w14:paraId="5667E8DF"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popasian</w:t>
      </w:r>
      <w:proofErr w:type="spellEnd"/>
      <w:r>
        <w:rPr>
          <w:rStyle w:val="gnkrckgcgsb"/>
          <w:rFonts w:ascii="Lucida Console" w:eastAsiaTheme="majorEastAsia" w:hAnsi="Lucida Console"/>
          <w:color w:val="000000"/>
          <w:bdr w:val="none" w:sz="0" w:space="0" w:color="auto" w:frame="1"/>
        </w:rPr>
        <w:t xml:space="preserve">         1     2.003 183.</w:t>
      </w:r>
      <w:proofErr w:type="gramStart"/>
      <w:r>
        <w:rPr>
          <w:rStyle w:val="gnkrckgcgsb"/>
          <w:rFonts w:ascii="Lucida Console" w:eastAsiaTheme="majorEastAsia" w:hAnsi="Lucida Console"/>
          <w:color w:val="000000"/>
          <w:bdr w:val="none" w:sz="0" w:space="0" w:color="auto" w:frame="1"/>
        </w:rPr>
        <w:t>41  95.041</w:t>
      </w:r>
      <w:proofErr w:type="gramEnd"/>
    </w:p>
    <w:p w14:paraId="6B5DA07B"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&lt;none&gt;                         </w:t>
      </w:r>
      <w:proofErr w:type="gramStart"/>
      <w:r>
        <w:rPr>
          <w:rStyle w:val="gnkrckgcgsb"/>
          <w:rFonts w:ascii="Lucida Console" w:eastAsiaTheme="majorEastAsia" w:hAnsi="Lucida Console"/>
          <w:color w:val="000000"/>
          <w:bdr w:val="none" w:sz="0" w:space="0" w:color="auto" w:frame="1"/>
        </w:rPr>
        <w:t>181.40  96.383</w:t>
      </w:r>
      <w:proofErr w:type="gramEnd"/>
    </w:p>
    <w:p w14:paraId="01E276FD"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area             1    10.786 192.</w:t>
      </w:r>
      <w:proofErr w:type="gramStart"/>
      <w:r>
        <w:rPr>
          <w:rStyle w:val="gnkrckgcgsb"/>
          <w:rFonts w:ascii="Lucida Console" w:eastAsiaTheme="majorEastAsia" w:hAnsi="Lucida Console"/>
          <w:color w:val="000000"/>
          <w:bdr w:val="none" w:sz="0" w:space="0" w:color="auto" w:frame="1"/>
        </w:rPr>
        <w:t>19  97.848</w:t>
      </w:r>
      <w:proofErr w:type="gramEnd"/>
    </w:p>
    <w:p w14:paraId="67FB7564"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proofErr w:type="gram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1</w:t>
      </w:r>
      <w:proofErr w:type="gramEnd"/>
      <w:r>
        <w:rPr>
          <w:rStyle w:val="gnkrckgcgsb"/>
          <w:rFonts w:ascii="Lucida Console" w:eastAsiaTheme="majorEastAsia" w:hAnsi="Lucida Console"/>
          <w:color w:val="000000"/>
          <w:bdr w:val="none" w:sz="0" w:space="0" w:color="auto" w:frame="1"/>
        </w:rPr>
        <w:t xml:space="preserve">    16.988 198.39  99.754</w:t>
      </w:r>
    </w:p>
    <w:p w14:paraId="34D360FC"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1    26.191 207.59 102.474</w:t>
      </w:r>
    </w:p>
    <w:p w14:paraId="2C3C845B"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1    27.148 208.55 102.751</w:t>
      </w:r>
    </w:p>
    <w:p w14:paraId="28AE649C"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lastRenderedPageBreak/>
        <w:t xml:space="preserve">-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1    33.816 215.22 104.639</w:t>
      </w:r>
    </w:p>
    <w:p w14:paraId="45568E70"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ratio            1    34.148 215.55 104.731</w:t>
      </w:r>
    </w:p>
    <w:p w14:paraId="24A32965"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1    34.468 215.87 104.820</w:t>
      </w:r>
    </w:p>
    <w:p w14:paraId="2277BED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1    35.861 217.26 105.206</w:t>
      </w:r>
    </w:p>
    <w:p w14:paraId="66E10BF4"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1    37.852 219.25 105.754</w:t>
      </w:r>
    </w:p>
    <w:p w14:paraId="6294854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1    38.822 220.22 106.018</w:t>
      </w:r>
    </w:p>
    <w:p w14:paraId="76C9D55F"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proofErr w:type="gram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1</w:t>
      </w:r>
      <w:proofErr w:type="gramEnd"/>
      <w:r>
        <w:rPr>
          <w:rStyle w:val="gnkrckgcgsb"/>
          <w:rFonts w:ascii="Lucida Console" w:eastAsiaTheme="majorEastAsia" w:hAnsi="Lucida Console"/>
          <w:color w:val="000000"/>
          <w:bdr w:val="none" w:sz="0" w:space="0" w:color="auto" w:frame="1"/>
        </w:rPr>
        <w:t xml:space="preserve">    40.095 221.50 106.364</w:t>
      </w:r>
    </w:p>
    <w:p w14:paraId="380BA2E3"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1    61.307 242.71 111.851</w:t>
      </w:r>
    </w:p>
    <w:p w14:paraId="31749E3B"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61E70703"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Step:  AIC=94.93</w:t>
      </w:r>
    </w:p>
    <w:p w14:paraId="7704E62A"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area +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popasian</w:t>
      </w:r>
      <w:proofErr w:type="spellEnd"/>
      <w:r>
        <w:rPr>
          <w:rStyle w:val="gnkrckgcgsb"/>
          <w:rFonts w:ascii="Lucida Console" w:eastAsiaTheme="majorEastAsia" w:hAnsi="Lucida Console"/>
          <w:color w:val="000000"/>
          <w:bdr w:val="none" w:sz="0" w:space="0" w:color="auto" w:frame="1"/>
        </w:rPr>
        <w:t xml:space="preserve"> + </w:t>
      </w:r>
    </w:p>
    <w:p w14:paraId="11FEBE90"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w:t>
      </w:r>
    </w:p>
    <w:p w14:paraId="74E163F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ratio + </w:t>
      </w:r>
      <w:proofErr w:type="spellStart"/>
      <w:r>
        <w:rPr>
          <w:rStyle w:val="gnkrckgcgsb"/>
          <w:rFonts w:ascii="Lucida Console" w:eastAsiaTheme="majorEastAsia" w:hAnsi="Lucida Console"/>
          <w:color w:val="000000"/>
          <w:bdr w:val="none" w:sz="0" w:space="0" w:color="auto" w:frame="1"/>
        </w:rPr>
        <w:t>popchildpoverty</w:t>
      </w:r>
      <w:proofErr w:type="spellEnd"/>
    </w:p>
    <w:p w14:paraId="05C4E9C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6E493242"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Df Sum of </w:t>
      </w:r>
      <w:proofErr w:type="spellStart"/>
      <w:r>
        <w:rPr>
          <w:rStyle w:val="gnkrckgcgsb"/>
          <w:rFonts w:ascii="Lucida Console" w:eastAsiaTheme="majorEastAsia" w:hAnsi="Lucida Console"/>
          <w:color w:val="000000"/>
          <w:bdr w:val="none" w:sz="0" w:space="0" w:color="auto" w:frame="1"/>
        </w:rPr>
        <w:t>Sq</w:t>
      </w:r>
      <w:proofErr w:type="spellEnd"/>
      <w:r>
        <w:rPr>
          <w:rStyle w:val="gnkrckgcgsb"/>
          <w:rFonts w:ascii="Lucida Console" w:eastAsiaTheme="majorEastAsia" w:hAnsi="Lucida Console"/>
          <w:color w:val="000000"/>
          <w:bdr w:val="none" w:sz="0" w:space="0" w:color="auto" w:frame="1"/>
        </w:rPr>
        <w:t xml:space="preserve">    RSS     AIC</w:t>
      </w:r>
    </w:p>
    <w:p w14:paraId="091A0C4F"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popasian</w:t>
      </w:r>
      <w:proofErr w:type="spellEnd"/>
      <w:r>
        <w:rPr>
          <w:rStyle w:val="gnkrckgcgsb"/>
          <w:rFonts w:ascii="Lucida Console" w:eastAsiaTheme="majorEastAsia" w:hAnsi="Lucida Console"/>
          <w:color w:val="000000"/>
          <w:bdr w:val="none" w:sz="0" w:space="0" w:color="auto" w:frame="1"/>
        </w:rPr>
        <w:t xml:space="preserve">         1     4.972 188.</w:t>
      </w:r>
      <w:proofErr w:type="gramStart"/>
      <w:r>
        <w:rPr>
          <w:rStyle w:val="gnkrckgcgsb"/>
          <w:rFonts w:ascii="Lucida Console" w:eastAsiaTheme="majorEastAsia" w:hAnsi="Lucida Console"/>
          <w:color w:val="000000"/>
          <w:bdr w:val="none" w:sz="0" w:space="0" w:color="auto" w:frame="1"/>
        </w:rPr>
        <w:t>03  94.535</w:t>
      </w:r>
      <w:proofErr w:type="gramEnd"/>
    </w:p>
    <w:p w14:paraId="4756EFC4"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&lt;none&gt;                         </w:t>
      </w:r>
      <w:proofErr w:type="gramStart"/>
      <w:r>
        <w:rPr>
          <w:rStyle w:val="gnkrckgcgsb"/>
          <w:rFonts w:ascii="Lucida Console" w:eastAsiaTheme="majorEastAsia" w:hAnsi="Lucida Console"/>
          <w:color w:val="000000"/>
          <w:bdr w:val="none" w:sz="0" w:space="0" w:color="auto" w:frame="1"/>
        </w:rPr>
        <w:t>183.06  94.927</w:t>
      </w:r>
      <w:proofErr w:type="gramEnd"/>
    </w:p>
    <w:p w14:paraId="6D390D7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popdensity</w:t>
      </w:r>
      <w:proofErr w:type="spellEnd"/>
      <w:r>
        <w:rPr>
          <w:rStyle w:val="gnkrckgcgsb"/>
          <w:rFonts w:ascii="Lucida Console" w:eastAsiaTheme="majorEastAsia" w:hAnsi="Lucida Console"/>
          <w:color w:val="000000"/>
          <w:bdr w:val="none" w:sz="0" w:space="0" w:color="auto" w:frame="1"/>
        </w:rPr>
        <w:t xml:space="preserve">       1     1.654 181.</w:t>
      </w:r>
      <w:proofErr w:type="gramStart"/>
      <w:r>
        <w:rPr>
          <w:rStyle w:val="gnkrckgcgsb"/>
          <w:rFonts w:ascii="Lucida Console" w:eastAsiaTheme="majorEastAsia" w:hAnsi="Lucida Console"/>
          <w:color w:val="000000"/>
          <w:bdr w:val="none" w:sz="0" w:space="0" w:color="auto" w:frame="1"/>
        </w:rPr>
        <w:t>40  96.383</w:t>
      </w:r>
      <w:proofErr w:type="gramEnd"/>
    </w:p>
    <w:p w14:paraId="40C67136"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area             1    14.220 197.</w:t>
      </w:r>
      <w:proofErr w:type="gramStart"/>
      <w:r>
        <w:rPr>
          <w:rStyle w:val="gnkrckgcgsb"/>
          <w:rFonts w:ascii="Lucida Console" w:eastAsiaTheme="majorEastAsia" w:hAnsi="Lucida Console"/>
          <w:color w:val="000000"/>
          <w:bdr w:val="none" w:sz="0" w:space="0" w:color="auto" w:frame="1"/>
        </w:rPr>
        <w:t>28  97.416</w:t>
      </w:r>
      <w:proofErr w:type="gramEnd"/>
    </w:p>
    <w:p w14:paraId="17F1FC83"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proofErr w:type="gram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1</w:t>
      </w:r>
      <w:proofErr w:type="gramEnd"/>
      <w:r>
        <w:rPr>
          <w:rStyle w:val="gnkrckgcgsb"/>
          <w:rFonts w:ascii="Lucida Console" w:eastAsiaTheme="majorEastAsia" w:hAnsi="Lucida Console"/>
          <w:color w:val="000000"/>
          <w:bdr w:val="none" w:sz="0" w:space="0" w:color="auto" w:frame="1"/>
        </w:rPr>
        <w:t xml:space="preserve">    17.401 200.46  98.376</w:t>
      </w:r>
    </w:p>
    <w:p w14:paraId="3970E38A"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1    24.658 207.72 100.510</w:t>
      </w:r>
    </w:p>
    <w:p w14:paraId="3AD5F695"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1    26.162 209.22 100.942</w:t>
      </w:r>
    </w:p>
    <w:p w14:paraId="3D61769D"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1    33.312 216.37 102.959</w:t>
      </w:r>
    </w:p>
    <w:p w14:paraId="5F103F9F"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1    34.246 217.30 103.217</w:t>
      </w:r>
    </w:p>
    <w:p w14:paraId="0D65A7C2"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ratio            1    36.638 219.70 103.874</w:t>
      </w:r>
    </w:p>
    <w:p w14:paraId="0FE16DA9"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1    37.584 220.64 104.132</w:t>
      </w:r>
    </w:p>
    <w:p w14:paraId="56389800"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1    37.743 220.80 104.175</w:t>
      </w:r>
    </w:p>
    <w:p w14:paraId="542C2D43"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proofErr w:type="gram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1</w:t>
      </w:r>
      <w:proofErr w:type="gramEnd"/>
      <w:r>
        <w:rPr>
          <w:rStyle w:val="gnkrckgcgsb"/>
          <w:rFonts w:ascii="Lucida Console" w:eastAsiaTheme="majorEastAsia" w:hAnsi="Lucida Console"/>
          <w:color w:val="000000"/>
          <w:bdr w:val="none" w:sz="0" w:space="0" w:color="auto" w:frame="1"/>
        </w:rPr>
        <w:t xml:space="preserve">    39.269 222.33 104.588</w:t>
      </w:r>
    </w:p>
    <w:p w14:paraId="3DD14772"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1    41.300 224.36 105.134</w:t>
      </w:r>
    </w:p>
    <w:p w14:paraId="20AEADAB"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1    62.043 245.10 110.439</w:t>
      </w:r>
    </w:p>
    <w:p w14:paraId="68493702"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BD0494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Step:  AIC=94.54</w:t>
      </w:r>
    </w:p>
    <w:p w14:paraId="609804CE"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area +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 </w:t>
      </w:r>
    </w:p>
    <w:p w14:paraId="42FD2EC6"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w:t>
      </w:r>
    </w:p>
    <w:p w14:paraId="05F836E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ratio + </w:t>
      </w:r>
      <w:proofErr w:type="spellStart"/>
      <w:r>
        <w:rPr>
          <w:rStyle w:val="gnkrckgcgsb"/>
          <w:rFonts w:ascii="Lucida Console" w:eastAsiaTheme="majorEastAsia" w:hAnsi="Lucida Console"/>
          <w:color w:val="000000"/>
          <w:bdr w:val="none" w:sz="0" w:space="0" w:color="auto" w:frame="1"/>
        </w:rPr>
        <w:t>popchildpoverty</w:t>
      </w:r>
      <w:proofErr w:type="spellEnd"/>
    </w:p>
    <w:p w14:paraId="1E5EEEA6"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3AF608A8"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Df Sum of </w:t>
      </w:r>
      <w:proofErr w:type="spellStart"/>
      <w:r>
        <w:rPr>
          <w:rStyle w:val="gnkrckgcgsb"/>
          <w:rFonts w:ascii="Lucida Console" w:eastAsiaTheme="majorEastAsia" w:hAnsi="Lucida Console"/>
          <w:color w:val="000000"/>
          <w:bdr w:val="none" w:sz="0" w:space="0" w:color="auto" w:frame="1"/>
        </w:rPr>
        <w:t>Sq</w:t>
      </w:r>
      <w:proofErr w:type="spellEnd"/>
      <w:r>
        <w:rPr>
          <w:rStyle w:val="gnkrckgcgsb"/>
          <w:rFonts w:ascii="Lucida Console" w:eastAsiaTheme="majorEastAsia" w:hAnsi="Lucida Console"/>
          <w:color w:val="000000"/>
          <w:bdr w:val="none" w:sz="0" w:space="0" w:color="auto" w:frame="1"/>
        </w:rPr>
        <w:t xml:space="preserve">    RSS     AIC</w:t>
      </w:r>
    </w:p>
    <w:p w14:paraId="0BB6F146"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&lt;none&gt;                         </w:t>
      </w:r>
      <w:proofErr w:type="gramStart"/>
      <w:r>
        <w:rPr>
          <w:rStyle w:val="gnkrckgcgsb"/>
          <w:rFonts w:ascii="Lucida Console" w:eastAsiaTheme="majorEastAsia" w:hAnsi="Lucida Console"/>
          <w:color w:val="000000"/>
          <w:bdr w:val="none" w:sz="0" w:space="0" w:color="auto" w:frame="1"/>
        </w:rPr>
        <w:t>188.03  94.535</w:t>
      </w:r>
      <w:proofErr w:type="gramEnd"/>
    </w:p>
    <w:p w14:paraId="0452AE8D"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popasian</w:t>
      </w:r>
      <w:proofErr w:type="spellEnd"/>
      <w:r>
        <w:rPr>
          <w:rStyle w:val="gnkrckgcgsb"/>
          <w:rFonts w:ascii="Lucida Console" w:eastAsiaTheme="majorEastAsia" w:hAnsi="Lucida Console"/>
          <w:color w:val="000000"/>
          <w:bdr w:val="none" w:sz="0" w:space="0" w:color="auto" w:frame="1"/>
        </w:rPr>
        <w:t xml:space="preserve">         1     4.972 183.</w:t>
      </w:r>
      <w:proofErr w:type="gramStart"/>
      <w:r>
        <w:rPr>
          <w:rStyle w:val="gnkrckgcgsb"/>
          <w:rFonts w:ascii="Lucida Console" w:eastAsiaTheme="majorEastAsia" w:hAnsi="Lucida Console"/>
          <w:color w:val="000000"/>
          <w:bdr w:val="none" w:sz="0" w:space="0" w:color="auto" w:frame="1"/>
        </w:rPr>
        <w:t>06  94.927</w:t>
      </w:r>
      <w:proofErr w:type="gramEnd"/>
    </w:p>
    <w:p w14:paraId="72FEF976"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popdensity</w:t>
      </w:r>
      <w:proofErr w:type="spellEnd"/>
      <w:r>
        <w:rPr>
          <w:rStyle w:val="gnkrckgcgsb"/>
          <w:rFonts w:ascii="Lucida Console" w:eastAsiaTheme="majorEastAsia" w:hAnsi="Lucida Console"/>
          <w:color w:val="000000"/>
          <w:bdr w:val="none" w:sz="0" w:space="0" w:color="auto" w:frame="1"/>
        </w:rPr>
        <w:t xml:space="preserve">       1     4.624 183.</w:t>
      </w:r>
      <w:proofErr w:type="gramStart"/>
      <w:r>
        <w:rPr>
          <w:rStyle w:val="gnkrckgcgsb"/>
          <w:rFonts w:ascii="Lucida Console" w:eastAsiaTheme="majorEastAsia" w:hAnsi="Lucida Console"/>
          <w:color w:val="000000"/>
          <w:bdr w:val="none" w:sz="0" w:space="0" w:color="auto" w:frame="1"/>
        </w:rPr>
        <w:t>41  95.041</w:t>
      </w:r>
      <w:proofErr w:type="gramEnd"/>
    </w:p>
    <w:p w14:paraId="3AB52472"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area             1    11.726 199.</w:t>
      </w:r>
      <w:proofErr w:type="gramStart"/>
      <w:r>
        <w:rPr>
          <w:rStyle w:val="gnkrckgcgsb"/>
          <w:rFonts w:ascii="Lucida Console" w:eastAsiaTheme="majorEastAsia" w:hAnsi="Lucida Console"/>
          <w:color w:val="000000"/>
          <w:bdr w:val="none" w:sz="0" w:space="0" w:color="auto" w:frame="1"/>
        </w:rPr>
        <w:t>76  96.165</w:t>
      </w:r>
      <w:proofErr w:type="gramEnd"/>
    </w:p>
    <w:p w14:paraId="5243F790"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proofErr w:type="gram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1</w:t>
      </w:r>
      <w:proofErr w:type="gramEnd"/>
      <w:r>
        <w:rPr>
          <w:rStyle w:val="gnkrckgcgsb"/>
          <w:rFonts w:ascii="Lucida Console" w:eastAsiaTheme="majorEastAsia" w:hAnsi="Lucida Console"/>
          <w:color w:val="000000"/>
          <w:bdr w:val="none" w:sz="0" w:space="0" w:color="auto" w:frame="1"/>
        </w:rPr>
        <w:t xml:space="preserve">    13.756 201.79  96.772</w:t>
      </w:r>
    </w:p>
    <w:p w14:paraId="147D3A7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1    21.711 209.</w:t>
      </w:r>
      <w:proofErr w:type="gramStart"/>
      <w:r>
        <w:rPr>
          <w:rStyle w:val="gnkrckgcgsb"/>
          <w:rFonts w:ascii="Lucida Console" w:eastAsiaTheme="majorEastAsia" w:hAnsi="Lucida Console"/>
          <w:color w:val="000000"/>
          <w:bdr w:val="none" w:sz="0" w:space="0" w:color="auto" w:frame="1"/>
        </w:rPr>
        <w:t>74  99.092</w:t>
      </w:r>
      <w:proofErr w:type="gramEnd"/>
    </w:p>
    <w:p w14:paraId="233890F8"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1    23.554 211.</w:t>
      </w:r>
      <w:proofErr w:type="gramStart"/>
      <w:r>
        <w:rPr>
          <w:rStyle w:val="gnkrckgcgsb"/>
          <w:rFonts w:ascii="Lucida Console" w:eastAsiaTheme="majorEastAsia" w:hAnsi="Lucida Console"/>
          <w:color w:val="000000"/>
          <w:bdr w:val="none" w:sz="0" w:space="0" w:color="auto" w:frame="1"/>
        </w:rPr>
        <w:t>58  99.617</w:t>
      </w:r>
      <w:proofErr w:type="gramEnd"/>
    </w:p>
    <w:p w14:paraId="4C1E343D"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1    32.615 220.64 102.132</w:t>
      </w:r>
    </w:p>
    <w:p w14:paraId="3DC6E034"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1    32.677 220.71 102.149</w:t>
      </w:r>
    </w:p>
    <w:p w14:paraId="1193EEC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1    32.686 220.72 102.152</w:t>
      </w:r>
    </w:p>
    <w:p w14:paraId="733C117F"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ratio            1    32.915 220.94 102.214</w:t>
      </w:r>
    </w:p>
    <w:p w14:paraId="627820BB"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1    35.698 223.73 102.965</w:t>
      </w:r>
    </w:p>
    <w:p w14:paraId="358C9FD8"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proofErr w:type="gram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1</w:t>
      </w:r>
      <w:proofErr w:type="gramEnd"/>
      <w:r>
        <w:rPr>
          <w:rStyle w:val="gnkrckgcgsb"/>
          <w:rFonts w:ascii="Lucida Console" w:eastAsiaTheme="majorEastAsia" w:hAnsi="Lucida Console"/>
          <w:color w:val="000000"/>
          <w:bdr w:val="none" w:sz="0" w:space="0" w:color="auto" w:frame="1"/>
        </w:rPr>
        <w:t xml:space="preserve">    44.650 232.68 105.319</w:t>
      </w:r>
    </w:p>
    <w:p w14:paraId="6EDCE93F"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1    46.793 234.82 105.869</w:t>
      </w:r>
    </w:p>
    <w:p w14:paraId="2BED168A"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1    57.137 245.17 108.456</w:t>
      </w:r>
    </w:p>
    <w:p w14:paraId="41868154"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601C3B25"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Call:</w:t>
      </w:r>
    </w:p>
    <w:p w14:paraId="3615ED28"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lm</w:t>
      </w:r>
      <w:proofErr w:type="spellEnd"/>
      <w:r>
        <w:rPr>
          <w:rStyle w:val="gnkrckgcgsb"/>
          <w:rFonts w:ascii="Lucida Console" w:eastAsiaTheme="majorEastAsia" w:hAnsi="Lucida Console"/>
          <w:color w:val="000000"/>
          <w:bdr w:val="none" w:sz="0" w:space="0" w:color="auto" w:frame="1"/>
        </w:rPr>
        <w:t>(</w:t>
      </w:r>
      <w:proofErr w:type="gramEnd"/>
      <w:r>
        <w:rPr>
          <w:rStyle w:val="gnkrckgcgsb"/>
          <w:rFonts w:ascii="Lucida Console" w:eastAsiaTheme="majorEastAsia" w:hAnsi="Lucida Console"/>
          <w:color w:val="000000"/>
          <w:bdr w:val="none" w:sz="0" w:space="0" w:color="auto" w:frame="1"/>
        </w:rPr>
        <w:t xml:space="preserve">formula = </w:t>
      </w: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area +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 </w:t>
      </w:r>
    </w:p>
    <w:p w14:paraId="0237F4E5"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
    <w:p w14:paraId="37BAB51B"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ratio + </w:t>
      </w:r>
      <w:proofErr w:type="spell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data = </w:t>
      </w:r>
      <w:proofErr w:type="spellStart"/>
      <w:proofErr w:type="gramStart"/>
      <w:r>
        <w:rPr>
          <w:rStyle w:val="gnkrckgcgsb"/>
          <w:rFonts w:ascii="Lucida Console" w:eastAsiaTheme="majorEastAsia" w:hAnsi="Lucida Console"/>
          <w:color w:val="000000"/>
          <w:bdr w:val="none" w:sz="0" w:space="0" w:color="auto" w:frame="1"/>
        </w:rPr>
        <w:t>random.rural</w:t>
      </w:r>
      <w:proofErr w:type="spellEnd"/>
      <w:proofErr w:type="gramEnd"/>
      <w:r>
        <w:rPr>
          <w:rStyle w:val="gnkrckgcgsb"/>
          <w:rFonts w:ascii="Lucida Console" w:eastAsiaTheme="majorEastAsia" w:hAnsi="Lucida Console"/>
          <w:color w:val="000000"/>
          <w:bdr w:val="none" w:sz="0" w:space="0" w:color="auto" w:frame="1"/>
        </w:rPr>
        <w:t>)</w:t>
      </w:r>
    </w:p>
    <w:p w14:paraId="10C2A455"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1626FAFE"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w:t>
      </w:r>
    </w:p>
    <w:p w14:paraId="707798E5"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 xml:space="preserve">Intercept)   </w:t>
      </w:r>
      <w:proofErr w:type="gramEnd"/>
      <w:r>
        <w:rPr>
          <w:rStyle w:val="gnkrckgcgsb"/>
          <w:rFonts w:ascii="Lucida Console" w:eastAsiaTheme="majorEastAsia" w:hAnsi="Lucida Console"/>
          <w:color w:val="000000"/>
          <w:bdr w:val="none" w:sz="0" w:space="0" w:color="auto" w:frame="1"/>
        </w:rPr>
        <w:t xml:space="preserve">          area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w:t>
      </w:r>
    </w:p>
    <w:p w14:paraId="373172FE"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-6.046804         0.002155        -0.004825         0.002745         0.002557  </w:t>
      </w:r>
    </w:p>
    <w:p w14:paraId="7F154007"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w:t>
      </w:r>
      <w:proofErr w:type="spellStart"/>
      <w:proofErr w:type="gram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perchildpoverty</w:t>
      </w:r>
      <w:proofErr w:type="spellEnd"/>
      <w:proofErr w:type="gram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w:t>
      </w:r>
    </w:p>
    <w:p w14:paraId="6D4650DD"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0.002826        -0.521199         1.756354         0.255825         0.002358  </w:t>
      </w:r>
    </w:p>
    <w:p w14:paraId="3D992619" w14:textId="77777777" w:rsidR="00454A42" w:rsidRDefault="00454A42" w:rsidP="00454A42">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 xml:space="preserve">ratio  </w:t>
      </w:r>
      <w:proofErr w:type="spellStart"/>
      <w:r>
        <w:rPr>
          <w:rStyle w:val="gnkrckgcgsb"/>
          <w:rFonts w:ascii="Lucida Console" w:eastAsiaTheme="majorEastAsia" w:hAnsi="Lucida Console"/>
          <w:color w:val="000000"/>
          <w:bdr w:val="none" w:sz="0" w:space="0" w:color="auto" w:frame="1"/>
        </w:rPr>
        <w:t>popchildpoverty</w:t>
      </w:r>
      <w:proofErr w:type="spellEnd"/>
      <w:proofErr w:type="gramEnd"/>
      <w:r>
        <w:rPr>
          <w:rStyle w:val="gnkrckgcgsb"/>
          <w:rFonts w:ascii="Lucida Console" w:eastAsiaTheme="majorEastAsia" w:hAnsi="Lucida Console"/>
          <w:color w:val="000000"/>
          <w:bdr w:val="none" w:sz="0" w:space="0" w:color="auto" w:frame="1"/>
        </w:rPr>
        <w:t xml:space="preserve">  </w:t>
      </w:r>
    </w:p>
    <w:p w14:paraId="375751A4" w14:textId="77777777" w:rsidR="00454A42" w:rsidRDefault="00454A42" w:rsidP="00454A42">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 xml:space="preserve">      -0.005487        29.018862         0.001662</w:t>
      </w:r>
    </w:p>
    <w:p w14:paraId="2BE3E223" w14:textId="77777777" w:rsidR="00154EA8" w:rsidRDefault="00154EA8" w:rsidP="00154EA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60671F39" w14:textId="77777777" w:rsidR="00154EA8" w:rsidRDefault="00154EA8" w:rsidP="00885AB0">
      <w:pPr>
        <w:rPr>
          <w:b/>
        </w:rPr>
      </w:pPr>
    </w:p>
    <w:p w14:paraId="6F25A49F" w14:textId="77777777" w:rsidR="00FB3E7E" w:rsidRPr="00CE5913" w:rsidRDefault="00831D88" w:rsidP="00885AB0">
      <w:pPr>
        <w:rPr>
          <w:b/>
          <w:color w:val="C45911" w:themeColor="accent2" w:themeShade="BF"/>
        </w:rPr>
      </w:pPr>
      <w:r w:rsidRPr="00CE5913">
        <w:rPr>
          <w:color w:val="C45911" w:themeColor="accent2" w:themeShade="BF"/>
        </w:rPr>
        <w:t>From the above output, we can see that</w:t>
      </w:r>
      <w:r w:rsidRPr="00CE5913">
        <w:rPr>
          <w:b/>
          <w:color w:val="C45911" w:themeColor="accent2" w:themeShade="BF"/>
        </w:rPr>
        <w:t xml:space="preserve"> </w:t>
      </w:r>
      <w:r w:rsidRPr="00CE5913">
        <w:rPr>
          <w:color w:val="C45911" w:themeColor="accent2" w:themeShade="BF"/>
        </w:rPr>
        <w:t>the last model has the lowest AIC</w:t>
      </w:r>
      <w:r w:rsidR="00834120" w:rsidRPr="00CE5913">
        <w:rPr>
          <w:color w:val="C45911" w:themeColor="accent2" w:themeShade="BF"/>
        </w:rPr>
        <w:t xml:space="preserve"> of 94.5</w:t>
      </w:r>
      <w:r w:rsidR="006F6CEF" w:rsidRPr="00CE5913">
        <w:rPr>
          <w:color w:val="C45911" w:themeColor="accent2" w:themeShade="BF"/>
        </w:rPr>
        <w:t>4</w:t>
      </w:r>
      <w:r w:rsidRPr="00CE5913">
        <w:rPr>
          <w:color w:val="C45911" w:themeColor="accent2" w:themeShade="BF"/>
        </w:rPr>
        <w:t xml:space="preserve"> i.e., best fit.</w:t>
      </w:r>
      <w:r w:rsidR="00832247" w:rsidRPr="00CE5913">
        <w:rPr>
          <w:color w:val="C45911" w:themeColor="accent2" w:themeShade="BF"/>
        </w:rPr>
        <w:t xml:space="preserve"> Let’s call this model </w:t>
      </w:r>
      <w:r w:rsidR="00832247" w:rsidRPr="00CE5913">
        <w:rPr>
          <w:b/>
          <w:color w:val="C45911" w:themeColor="accent2" w:themeShade="BF"/>
        </w:rPr>
        <w:t>perelderlypoverty.out.</w:t>
      </w:r>
      <w:r w:rsidR="00FC4F92" w:rsidRPr="00CE5913">
        <w:rPr>
          <w:b/>
          <w:color w:val="C45911" w:themeColor="accent2" w:themeShade="BF"/>
        </w:rPr>
        <w:t>2</w:t>
      </w:r>
      <w:r w:rsidR="002C08DA" w:rsidRPr="00CE5913">
        <w:rPr>
          <w:b/>
          <w:color w:val="C45911" w:themeColor="accent2" w:themeShade="BF"/>
        </w:rPr>
        <w:t>.</w:t>
      </w:r>
    </w:p>
    <w:p w14:paraId="12295C94" w14:textId="77777777" w:rsidR="005B6D88" w:rsidRDefault="005B6D88" w:rsidP="00885AB0">
      <w:pPr>
        <w:rPr>
          <w:b/>
        </w:rPr>
      </w:pPr>
    </w:p>
    <w:p w14:paraId="57D15422" w14:textId="77777777" w:rsidR="005B6D88" w:rsidRPr="00123FD3" w:rsidRDefault="00123FD3" w:rsidP="00885AB0">
      <w:pPr>
        <w:rPr>
          <w:b/>
        </w:rPr>
      </w:pPr>
      <w:r w:rsidRPr="00123FD3">
        <w:rPr>
          <w:b/>
        </w:rPr>
        <w:t>Code:</w:t>
      </w:r>
    </w:p>
    <w:p w14:paraId="1495894D" w14:textId="77777777" w:rsidR="00D14FF0" w:rsidRDefault="00D14FF0" w:rsidP="00D14FF0">
      <w:r>
        <w:t>perelderlypoverty.out.2=</w:t>
      </w:r>
      <w:proofErr w:type="spellStart"/>
      <w:proofErr w:type="gramStart"/>
      <w:r>
        <w:t>lm</w:t>
      </w:r>
      <w:proofErr w:type="spellEnd"/>
      <w:r>
        <w:t>(</w:t>
      </w:r>
      <w:proofErr w:type="spellStart"/>
      <w:proofErr w:type="gramEnd"/>
      <w:r>
        <w:t>perelderlypoverty</w:t>
      </w:r>
      <w:proofErr w:type="spellEnd"/>
      <w:r>
        <w:t xml:space="preserve"> ~ area + </w:t>
      </w:r>
      <w:proofErr w:type="spellStart"/>
      <w:r>
        <w:t>poptotal</w:t>
      </w:r>
      <w:proofErr w:type="spellEnd"/>
      <w:r>
        <w:t xml:space="preserve"> + </w:t>
      </w:r>
      <w:proofErr w:type="spellStart"/>
      <w:r>
        <w:t>popwhite</w:t>
      </w:r>
      <w:proofErr w:type="spellEnd"/>
      <w:r>
        <w:t xml:space="preserve"> + </w:t>
      </w:r>
    </w:p>
    <w:p w14:paraId="47C1067F" w14:textId="77777777" w:rsidR="00D14FF0" w:rsidRDefault="00D14FF0" w:rsidP="00D14FF0">
      <w:r>
        <w:t xml:space="preserve">     </w:t>
      </w:r>
      <w:proofErr w:type="spellStart"/>
      <w:r>
        <w:t>popblack</w:t>
      </w:r>
      <w:proofErr w:type="spellEnd"/>
      <w:r>
        <w:t xml:space="preserve"> + </w:t>
      </w:r>
      <w:proofErr w:type="spellStart"/>
      <w:r>
        <w:t>popadult</w:t>
      </w:r>
      <w:proofErr w:type="spellEnd"/>
      <w:r>
        <w:t xml:space="preserve"> + </w:t>
      </w:r>
      <w:proofErr w:type="spellStart"/>
      <w:r>
        <w:t>percollege</w:t>
      </w:r>
      <w:proofErr w:type="spellEnd"/>
      <w:r>
        <w:t xml:space="preserve"> + </w:t>
      </w:r>
      <w:proofErr w:type="spellStart"/>
      <w:r>
        <w:t>perprof</w:t>
      </w:r>
      <w:proofErr w:type="spellEnd"/>
      <w:r>
        <w:t xml:space="preserve"> + </w:t>
      </w:r>
      <w:proofErr w:type="spellStart"/>
      <w:r>
        <w:t>perchildpoverty</w:t>
      </w:r>
      <w:proofErr w:type="spellEnd"/>
      <w:r>
        <w:t xml:space="preserve"> + </w:t>
      </w:r>
    </w:p>
    <w:p w14:paraId="53230077" w14:textId="77777777" w:rsidR="00D14FF0" w:rsidRDefault="00D14FF0" w:rsidP="00D14FF0">
      <w:r>
        <w:t xml:space="preserve">     </w:t>
      </w:r>
      <w:proofErr w:type="spellStart"/>
      <w:r>
        <w:t>popcollege</w:t>
      </w:r>
      <w:proofErr w:type="spellEnd"/>
      <w:r>
        <w:t xml:space="preserve"> + </w:t>
      </w:r>
      <w:proofErr w:type="spellStart"/>
      <w:r>
        <w:t>popprof</w:t>
      </w:r>
      <w:proofErr w:type="spellEnd"/>
      <w:r>
        <w:t xml:space="preserve"> + ratio + </w:t>
      </w:r>
      <w:proofErr w:type="spellStart"/>
      <w:r>
        <w:t>popchildpoverty</w:t>
      </w:r>
      <w:proofErr w:type="spellEnd"/>
      <w:r>
        <w:t xml:space="preserve">, data = </w:t>
      </w:r>
      <w:proofErr w:type="spellStart"/>
      <w:proofErr w:type="gramStart"/>
      <w:r>
        <w:t>random.rural</w:t>
      </w:r>
      <w:proofErr w:type="spellEnd"/>
      <w:proofErr w:type="gramEnd"/>
      <w:r>
        <w:t>)</w:t>
      </w:r>
    </w:p>
    <w:p w14:paraId="00D5B644" w14:textId="77777777" w:rsidR="00D14FF0" w:rsidRDefault="00D14FF0" w:rsidP="00D14FF0">
      <w:r>
        <w:t>summary(perelderlypoverty.out.2)</w:t>
      </w:r>
    </w:p>
    <w:p w14:paraId="21BE0ACC" w14:textId="77777777" w:rsidR="00017B86" w:rsidRDefault="00017B86" w:rsidP="00D14FF0"/>
    <w:p w14:paraId="12B10184" w14:textId="77777777" w:rsidR="00017B86" w:rsidRPr="001F2AA1" w:rsidRDefault="00017B86" w:rsidP="00D14FF0">
      <w:pPr>
        <w:rPr>
          <w:b/>
        </w:rPr>
      </w:pPr>
      <w:r w:rsidRPr="001F2AA1">
        <w:rPr>
          <w:b/>
        </w:rPr>
        <w:t>Output:</w:t>
      </w:r>
    </w:p>
    <w:tbl>
      <w:tblPr>
        <w:tblW w:w="11766" w:type="dxa"/>
        <w:tblCellSpacing w:w="0" w:type="dxa"/>
        <w:shd w:val="clear" w:color="auto" w:fill="FFFFFF"/>
        <w:tblCellMar>
          <w:left w:w="90" w:type="dxa"/>
          <w:bottom w:w="120" w:type="dxa"/>
          <w:right w:w="0" w:type="dxa"/>
        </w:tblCellMar>
        <w:tblLook w:val="04A0" w:firstRow="1" w:lastRow="0" w:firstColumn="1" w:lastColumn="0" w:noHBand="0" w:noVBand="1"/>
      </w:tblPr>
      <w:tblGrid>
        <w:gridCol w:w="11766"/>
      </w:tblGrid>
      <w:tr w:rsidR="001F2AA1" w:rsidRPr="001F2AA1" w14:paraId="4B25323E" w14:textId="77777777" w:rsidTr="00AD3DA6">
        <w:trPr>
          <w:tblCellSpacing w:w="0" w:type="dxa"/>
        </w:trPr>
        <w:tc>
          <w:tcPr>
            <w:tcW w:w="11766" w:type="dxa"/>
            <w:shd w:val="clear" w:color="auto" w:fill="FFFFFF"/>
          </w:tcPr>
          <w:p w14:paraId="2B93D5EC" w14:textId="77777777" w:rsidR="001F2AA1" w:rsidRDefault="001F2AA1" w:rsidP="006A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930F80"/>
                <w:sz w:val="20"/>
                <w:szCs w:val="20"/>
                <w:lang w:val="en-IN" w:eastAsia="en-IN"/>
              </w:rPr>
            </w:pPr>
          </w:p>
          <w:p w14:paraId="618279F7" w14:textId="77777777" w:rsidR="00F43B98" w:rsidRDefault="00F43B98" w:rsidP="00F43B98">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rb"/>
                <w:rFonts w:ascii="Lucida Console" w:eastAsiaTheme="majorEastAsia" w:hAnsi="Lucida Console"/>
                <w:color w:val="930F80"/>
              </w:rPr>
              <w:t>summary(perelderlypoverty.out.2)</w:t>
            </w:r>
          </w:p>
          <w:p w14:paraId="658DD5E7"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0D53E6EC"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Call:</w:t>
            </w:r>
          </w:p>
          <w:p w14:paraId="66CEA3B4"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lm</w:t>
            </w:r>
            <w:proofErr w:type="spellEnd"/>
            <w:r>
              <w:rPr>
                <w:rStyle w:val="gnkrckgcgsb"/>
                <w:rFonts w:ascii="Lucida Console" w:eastAsiaTheme="majorEastAsia" w:hAnsi="Lucida Console"/>
                <w:color w:val="000000"/>
                <w:bdr w:val="none" w:sz="0" w:space="0" w:color="auto" w:frame="1"/>
              </w:rPr>
              <w:t>(</w:t>
            </w:r>
            <w:proofErr w:type="gramEnd"/>
            <w:r>
              <w:rPr>
                <w:rStyle w:val="gnkrckgcgsb"/>
                <w:rFonts w:ascii="Lucida Console" w:eastAsiaTheme="majorEastAsia" w:hAnsi="Lucida Console"/>
                <w:color w:val="000000"/>
                <w:bdr w:val="none" w:sz="0" w:space="0" w:color="auto" w:frame="1"/>
              </w:rPr>
              <w:t xml:space="preserve">formula = </w:t>
            </w: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area +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 </w:t>
            </w:r>
          </w:p>
          <w:p w14:paraId="206B2488"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
          <w:p w14:paraId="49653DB6"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ratio + </w:t>
            </w:r>
            <w:proofErr w:type="spell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data = </w:t>
            </w:r>
            <w:proofErr w:type="spellStart"/>
            <w:proofErr w:type="gramStart"/>
            <w:r>
              <w:rPr>
                <w:rStyle w:val="gnkrckgcgsb"/>
                <w:rFonts w:ascii="Lucida Console" w:eastAsiaTheme="majorEastAsia" w:hAnsi="Lucida Console"/>
                <w:color w:val="000000"/>
                <w:bdr w:val="none" w:sz="0" w:space="0" w:color="auto" w:frame="1"/>
              </w:rPr>
              <w:t>random.rural</w:t>
            </w:r>
            <w:proofErr w:type="spellEnd"/>
            <w:proofErr w:type="gramEnd"/>
            <w:r>
              <w:rPr>
                <w:rStyle w:val="gnkrckgcgsb"/>
                <w:rFonts w:ascii="Lucida Console" w:eastAsiaTheme="majorEastAsia" w:hAnsi="Lucida Console"/>
                <w:color w:val="000000"/>
                <w:bdr w:val="none" w:sz="0" w:space="0" w:color="auto" w:frame="1"/>
              </w:rPr>
              <w:t>)</w:t>
            </w:r>
          </w:p>
          <w:p w14:paraId="4BFD53D2"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0857DEC"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Residuals:</w:t>
            </w:r>
          </w:p>
          <w:p w14:paraId="2C3CB063"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Min     1Q Median     3Q    Max </w:t>
            </w:r>
          </w:p>
          <w:p w14:paraId="2F477DCA"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-3.038 -1.</w:t>
            </w:r>
            <w:proofErr w:type="gramStart"/>
            <w:r>
              <w:rPr>
                <w:rStyle w:val="gnkrckgcgsb"/>
                <w:rFonts w:ascii="Lucida Console" w:eastAsiaTheme="majorEastAsia" w:hAnsi="Lucida Console"/>
                <w:color w:val="000000"/>
                <w:bdr w:val="none" w:sz="0" w:space="0" w:color="auto" w:frame="1"/>
              </w:rPr>
              <w:t>495  0.127</w:t>
            </w:r>
            <w:proofErr w:type="gramEnd"/>
            <w:r>
              <w:rPr>
                <w:rStyle w:val="gnkrckgcgsb"/>
                <w:rFonts w:ascii="Lucida Console" w:eastAsiaTheme="majorEastAsia" w:hAnsi="Lucida Console"/>
                <w:color w:val="000000"/>
                <w:bdr w:val="none" w:sz="0" w:space="0" w:color="auto" w:frame="1"/>
              </w:rPr>
              <w:t xml:space="preserve">  1.084  3.969 </w:t>
            </w:r>
          </w:p>
          <w:p w14:paraId="64B16E38"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05DE5142"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w:t>
            </w:r>
          </w:p>
          <w:p w14:paraId="3CE00E91"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Estimate Std. Error t value </w:t>
            </w:r>
            <w:proofErr w:type="spellStart"/>
            <w:r>
              <w:rPr>
                <w:rStyle w:val="gnkrckgcgsb"/>
                <w:rFonts w:ascii="Lucida Console" w:eastAsiaTheme="majorEastAsia" w:hAnsi="Lucida Console"/>
                <w:color w:val="000000"/>
                <w:bdr w:val="none" w:sz="0" w:space="0" w:color="auto" w:frame="1"/>
              </w:rPr>
              <w:t>Pr</w:t>
            </w:r>
            <w:proofErr w:type="spellEnd"/>
            <w:r>
              <w:rPr>
                <w:rStyle w:val="gnkrckgcgsb"/>
                <w:rFonts w:ascii="Lucida Console" w:eastAsiaTheme="majorEastAsia" w:hAnsi="Lucida Console"/>
                <w:color w:val="000000"/>
                <w:bdr w:val="none" w:sz="0" w:space="0" w:color="auto" w:frame="1"/>
              </w:rPr>
              <w:t xml:space="preserve">(&gt;|t|)    </w:t>
            </w:r>
          </w:p>
          <w:p w14:paraId="7A9BB65A"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roofErr w:type="gramStart"/>
            <w:r>
              <w:rPr>
                <w:rStyle w:val="gnkrckgcgsb"/>
                <w:rFonts w:ascii="Lucida Console" w:eastAsiaTheme="majorEastAsia" w:hAnsi="Lucida Console"/>
                <w:color w:val="000000"/>
                <w:bdr w:val="none" w:sz="0" w:space="0" w:color="auto" w:frame="1"/>
              </w:rPr>
              <w:t xml:space="preserve">Intercept)   </w:t>
            </w:r>
            <w:proofErr w:type="gramEnd"/>
            <w:r>
              <w:rPr>
                <w:rStyle w:val="gnkrckgcgsb"/>
                <w:rFonts w:ascii="Lucida Console" w:eastAsiaTheme="majorEastAsia" w:hAnsi="Lucida Console"/>
                <w:color w:val="000000"/>
                <w:bdr w:val="none" w:sz="0" w:space="0" w:color="auto" w:frame="1"/>
              </w:rPr>
              <w:t xml:space="preserve">  -6.0468039  6.9363041  -0.872 0.387770    </w:t>
            </w:r>
          </w:p>
          <w:p w14:paraId="42AF8731"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area             </w:t>
            </w:r>
            <w:proofErr w:type="gramStart"/>
            <w:r>
              <w:rPr>
                <w:rStyle w:val="gnkrckgcgsb"/>
                <w:rFonts w:ascii="Lucida Console" w:eastAsiaTheme="majorEastAsia" w:hAnsi="Lucida Console"/>
                <w:color w:val="000000"/>
                <w:bdr w:val="none" w:sz="0" w:space="0" w:color="auto" w:frame="1"/>
              </w:rPr>
              <w:t>0.0021553  0.0012589</w:t>
            </w:r>
            <w:proofErr w:type="gramEnd"/>
            <w:r>
              <w:rPr>
                <w:rStyle w:val="gnkrckgcgsb"/>
                <w:rFonts w:ascii="Lucida Console" w:eastAsiaTheme="majorEastAsia" w:hAnsi="Lucida Console"/>
                <w:color w:val="000000"/>
                <w:bdr w:val="none" w:sz="0" w:space="0" w:color="auto" w:frame="1"/>
              </w:rPr>
              <w:t xml:space="preserve">   1.712 0.093477 .  </w:t>
            </w:r>
          </w:p>
          <w:p w14:paraId="62E23D3D"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-0.</w:t>
            </w:r>
            <w:proofErr w:type="gramStart"/>
            <w:r>
              <w:rPr>
                <w:rStyle w:val="gnkrckgcgsb"/>
                <w:rFonts w:ascii="Lucida Console" w:eastAsiaTheme="majorEastAsia" w:hAnsi="Lucida Console"/>
                <w:color w:val="000000"/>
                <w:bdr w:val="none" w:sz="0" w:space="0" w:color="auto" w:frame="1"/>
              </w:rPr>
              <w:t>0048247  0.0012767</w:t>
            </w:r>
            <w:proofErr w:type="gramEnd"/>
            <w:r>
              <w:rPr>
                <w:rStyle w:val="gnkrckgcgsb"/>
                <w:rFonts w:ascii="Lucida Console" w:eastAsiaTheme="majorEastAsia" w:hAnsi="Lucida Console"/>
                <w:color w:val="000000"/>
                <w:bdr w:val="none" w:sz="0" w:space="0" w:color="auto" w:frame="1"/>
              </w:rPr>
              <w:t xml:space="preserve">  -3.779 0.000443 ***</w:t>
            </w:r>
          </w:p>
          <w:p w14:paraId="1C543038"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0.0027446  0.0009188</w:t>
            </w:r>
            <w:proofErr w:type="gramEnd"/>
            <w:r>
              <w:rPr>
                <w:rStyle w:val="gnkrckgcgsb"/>
                <w:rFonts w:ascii="Lucida Console" w:eastAsiaTheme="majorEastAsia" w:hAnsi="Lucida Console"/>
                <w:color w:val="000000"/>
                <w:bdr w:val="none" w:sz="0" w:space="0" w:color="auto" w:frame="1"/>
              </w:rPr>
              <w:t xml:space="preserve">   2.987 0.004464 ** </w:t>
            </w:r>
          </w:p>
          <w:p w14:paraId="64CA8CC3"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0.0025571  0.0008946</w:t>
            </w:r>
            <w:proofErr w:type="gramEnd"/>
            <w:r>
              <w:rPr>
                <w:rStyle w:val="gnkrckgcgsb"/>
                <w:rFonts w:ascii="Lucida Console" w:eastAsiaTheme="majorEastAsia" w:hAnsi="Lucida Console"/>
                <w:color w:val="000000"/>
                <w:bdr w:val="none" w:sz="0" w:space="0" w:color="auto" w:frame="1"/>
              </w:rPr>
              <w:t xml:space="preserve">   2.858 0.006329 ** </w:t>
            </w:r>
          </w:p>
          <w:p w14:paraId="49870C6D"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0.0028264  0.0009899</w:t>
            </w:r>
            <w:proofErr w:type="gramEnd"/>
            <w:r>
              <w:rPr>
                <w:rStyle w:val="gnkrckgcgsb"/>
                <w:rFonts w:ascii="Lucida Console" w:eastAsiaTheme="majorEastAsia" w:hAnsi="Lucida Console"/>
                <w:color w:val="000000"/>
                <w:bdr w:val="none" w:sz="0" w:space="0" w:color="auto" w:frame="1"/>
              </w:rPr>
              <w:t xml:space="preserve">   2.855 0.006382 ** </w:t>
            </w:r>
          </w:p>
          <w:p w14:paraId="5CF4878A"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-0.</w:t>
            </w:r>
            <w:proofErr w:type="gramStart"/>
            <w:r>
              <w:rPr>
                <w:rStyle w:val="gnkrckgcgsb"/>
                <w:rFonts w:ascii="Lucida Console" w:eastAsiaTheme="majorEastAsia" w:hAnsi="Lucida Console"/>
                <w:color w:val="000000"/>
                <w:bdr w:val="none" w:sz="0" w:space="0" w:color="auto" w:frame="1"/>
              </w:rPr>
              <w:t>5211988  0.1823677</w:t>
            </w:r>
            <w:proofErr w:type="gramEnd"/>
            <w:r>
              <w:rPr>
                <w:rStyle w:val="gnkrckgcgsb"/>
                <w:rFonts w:ascii="Lucida Console" w:eastAsiaTheme="majorEastAsia" w:hAnsi="Lucida Console"/>
                <w:color w:val="000000"/>
                <w:bdr w:val="none" w:sz="0" w:space="0" w:color="auto" w:frame="1"/>
              </w:rPr>
              <w:t xml:space="preserve">  -2.858 0.006335 ** </w:t>
            </w:r>
          </w:p>
          <w:p w14:paraId="2C00A016"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1.7563538  0.7539394</w:t>
            </w:r>
            <w:proofErr w:type="gramEnd"/>
            <w:r>
              <w:rPr>
                <w:rStyle w:val="gnkrckgcgsb"/>
                <w:rFonts w:ascii="Lucida Console" w:eastAsiaTheme="majorEastAsia" w:hAnsi="Lucida Console"/>
                <w:color w:val="000000"/>
                <w:bdr w:val="none" w:sz="0" w:space="0" w:color="auto" w:frame="1"/>
              </w:rPr>
              <w:t xml:space="preserve">   2.330 0.024176 *  </w:t>
            </w:r>
          </w:p>
          <w:p w14:paraId="2F0A3580"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0.2558254</w:t>
            </w:r>
            <w:proofErr w:type="gramEnd"/>
            <w:r>
              <w:rPr>
                <w:rStyle w:val="gnkrckgcgsb"/>
                <w:rFonts w:ascii="Lucida Console" w:eastAsiaTheme="majorEastAsia" w:hAnsi="Lucida Console"/>
                <w:color w:val="000000"/>
                <w:bdr w:val="none" w:sz="0" w:space="0" w:color="auto" w:frame="1"/>
              </w:rPr>
              <w:t xml:space="preserve">  0.0765767   3.341 0.001644 ** </w:t>
            </w:r>
          </w:p>
          <w:p w14:paraId="35B32A3F"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0.0023582  0.0006895</w:t>
            </w:r>
            <w:proofErr w:type="gramEnd"/>
            <w:r>
              <w:rPr>
                <w:rStyle w:val="gnkrckgcgsb"/>
                <w:rFonts w:ascii="Lucida Console" w:eastAsiaTheme="majorEastAsia" w:hAnsi="Lucida Console"/>
                <w:color w:val="000000"/>
                <w:bdr w:val="none" w:sz="0" w:space="0" w:color="auto" w:frame="1"/>
              </w:rPr>
              <w:t xml:space="preserve">   3.420 0.001304 ** </w:t>
            </w:r>
          </w:p>
          <w:p w14:paraId="356875F3"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-0.</w:t>
            </w:r>
            <w:proofErr w:type="gramStart"/>
            <w:r>
              <w:rPr>
                <w:rStyle w:val="gnkrckgcgsb"/>
                <w:rFonts w:ascii="Lucida Console" w:eastAsiaTheme="majorEastAsia" w:hAnsi="Lucida Console"/>
                <w:color w:val="000000"/>
                <w:bdr w:val="none" w:sz="0" w:space="0" w:color="auto" w:frame="1"/>
              </w:rPr>
              <w:t>0054871  0.0022614</w:t>
            </w:r>
            <w:proofErr w:type="gramEnd"/>
            <w:r>
              <w:rPr>
                <w:rStyle w:val="gnkrckgcgsb"/>
                <w:rFonts w:ascii="Lucida Console" w:eastAsiaTheme="majorEastAsia" w:hAnsi="Lucida Console"/>
                <w:color w:val="000000"/>
                <w:bdr w:val="none" w:sz="0" w:space="0" w:color="auto" w:frame="1"/>
              </w:rPr>
              <w:t xml:space="preserve">  -2.426 0.019137 *  </w:t>
            </w:r>
          </w:p>
          <w:p w14:paraId="0381B490"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ratio           29.0188616 10.1169594   2.868 0.006161 ** </w:t>
            </w:r>
          </w:p>
          <w:p w14:paraId="21F89E27"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0.0016621</w:t>
            </w:r>
            <w:proofErr w:type="gramEnd"/>
            <w:r>
              <w:rPr>
                <w:rStyle w:val="gnkrckgcgsb"/>
                <w:rFonts w:ascii="Lucida Console" w:eastAsiaTheme="majorEastAsia" w:hAnsi="Lucida Console"/>
                <w:color w:val="000000"/>
                <w:bdr w:val="none" w:sz="0" w:space="0" w:color="auto" w:frame="1"/>
              </w:rPr>
              <w:t xml:space="preserve">  0.0008963   1.854 0.069971 .  </w:t>
            </w:r>
          </w:p>
          <w:p w14:paraId="59D80D97"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
          <w:p w14:paraId="508E4860"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Signif</w:t>
            </w:r>
            <w:proofErr w:type="spellEnd"/>
            <w:r>
              <w:rPr>
                <w:rStyle w:val="gnkrckgcgsb"/>
                <w:rFonts w:ascii="Lucida Console" w:eastAsiaTheme="majorEastAsia" w:hAnsi="Lucida Console"/>
                <w:color w:val="000000"/>
                <w:bdr w:val="none" w:sz="0" w:space="0" w:color="auto" w:frame="1"/>
              </w:rPr>
              <w:t xml:space="preserve">. codes:  0 ‘***’ 0.001 ‘**’ 0.01 ‘*’ 0.05 ‘.’ 0.1 </w:t>
            </w:r>
            <w:proofErr w:type="gramStart"/>
            <w:r>
              <w:rPr>
                <w:rStyle w:val="gnkrckgcgsb"/>
                <w:rFonts w:ascii="Lucida Console" w:eastAsiaTheme="majorEastAsia" w:hAnsi="Lucida Console"/>
                <w:color w:val="000000"/>
                <w:bdr w:val="none" w:sz="0" w:space="0" w:color="auto" w:frame="1"/>
              </w:rPr>
              <w:t>‘ ’</w:t>
            </w:r>
            <w:proofErr w:type="gramEnd"/>
            <w:r>
              <w:rPr>
                <w:rStyle w:val="gnkrckgcgsb"/>
                <w:rFonts w:ascii="Lucida Console" w:eastAsiaTheme="majorEastAsia" w:hAnsi="Lucida Console"/>
                <w:color w:val="000000"/>
                <w:bdr w:val="none" w:sz="0" w:space="0" w:color="auto" w:frame="1"/>
              </w:rPr>
              <w:t xml:space="preserve"> 1</w:t>
            </w:r>
          </w:p>
          <w:p w14:paraId="7D7B61A3"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015DB775"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 standard error: 2 on 47 degrees of freedom</w:t>
            </w:r>
          </w:p>
          <w:p w14:paraId="0353C61F"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Multiple R-squared:  0.7426,</w:t>
            </w:r>
            <w:r>
              <w:rPr>
                <w:rStyle w:val="gnkrckgcgsb"/>
                <w:rFonts w:ascii="Lucida Console" w:eastAsiaTheme="majorEastAsia" w:hAnsi="Lucida Console"/>
                <w:color w:val="000000"/>
                <w:bdr w:val="none" w:sz="0" w:space="0" w:color="auto" w:frame="1"/>
              </w:rPr>
              <w:tab/>
              <w:t xml:space="preserve">Adjusted R-squared:  0.6769 </w:t>
            </w:r>
          </w:p>
          <w:p w14:paraId="3FE432BC"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F-statistic:  11.3 on 12 and 47 </w:t>
            </w:r>
            <w:proofErr w:type="gramStart"/>
            <w:r>
              <w:rPr>
                <w:rStyle w:val="gnkrckgcgsb"/>
                <w:rFonts w:ascii="Lucida Console" w:eastAsiaTheme="majorEastAsia" w:hAnsi="Lucida Console"/>
                <w:color w:val="000000"/>
                <w:bdr w:val="none" w:sz="0" w:space="0" w:color="auto" w:frame="1"/>
              </w:rPr>
              <w:t>DF,  p</w:t>
            </w:r>
            <w:proofErr w:type="gramEnd"/>
            <w:r>
              <w:rPr>
                <w:rStyle w:val="gnkrckgcgsb"/>
                <w:rFonts w:ascii="Lucida Console" w:eastAsiaTheme="majorEastAsia" w:hAnsi="Lucida Console"/>
                <w:color w:val="000000"/>
                <w:bdr w:val="none" w:sz="0" w:space="0" w:color="auto" w:frame="1"/>
              </w:rPr>
              <w:t>-value: 3.689e-10</w:t>
            </w:r>
          </w:p>
          <w:p w14:paraId="307B205D"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7E9554A4" w14:textId="77777777" w:rsidR="00F43B98" w:rsidRDefault="00F43B98" w:rsidP="00F43B98">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lastRenderedPageBreak/>
              <w:t xml:space="preserve">&gt; </w:t>
            </w:r>
            <w:proofErr w:type="spellStart"/>
            <w:r>
              <w:rPr>
                <w:rStyle w:val="gnkrckgcmrb"/>
                <w:rFonts w:ascii="Lucida Console" w:eastAsiaTheme="majorEastAsia" w:hAnsi="Lucida Console"/>
                <w:color w:val="930F80"/>
              </w:rPr>
              <w:t>vif</w:t>
            </w:r>
            <w:proofErr w:type="spellEnd"/>
            <w:r>
              <w:rPr>
                <w:rStyle w:val="gnkrckgcmrb"/>
                <w:rFonts w:ascii="Lucida Console" w:eastAsiaTheme="majorEastAsia" w:hAnsi="Lucida Console"/>
                <w:color w:val="930F80"/>
              </w:rPr>
              <w:t>(perelderlypoverty.out.2)</w:t>
            </w:r>
          </w:p>
          <w:p w14:paraId="41DD1502"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area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w:t>
            </w:r>
          </w:p>
          <w:p w14:paraId="597BCA43"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1.311974    11951.978995     5523.251124       26.411915     2853.912688 </w:t>
            </w:r>
          </w:p>
          <w:p w14:paraId="7D0B52B0"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w:t>
            </w:r>
          </w:p>
          <w:p w14:paraId="36702EC9"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5.204516        6.899025        4.969891      117.273043       89.430681 </w:t>
            </w:r>
          </w:p>
          <w:p w14:paraId="08BFB0CF"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ratio </w:t>
            </w:r>
            <w:proofErr w:type="spell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w:t>
            </w:r>
          </w:p>
          <w:p w14:paraId="3CEEBC3B" w14:textId="77777777" w:rsidR="00F43B98" w:rsidRDefault="00F43B98" w:rsidP="00F43B9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7.009061       24.020921 </w:t>
            </w:r>
          </w:p>
          <w:p w14:paraId="2DB804C4" w14:textId="77777777" w:rsidR="00F43B98" w:rsidRDefault="00F43B98" w:rsidP="00F43B98">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gramStart"/>
            <w:r>
              <w:rPr>
                <w:rStyle w:val="gnkrckgcmrb"/>
                <w:rFonts w:ascii="Lucida Console" w:eastAsiaTheme="majorEastAsia" w:hAnsi="Lucida Console"/>
                <w:color w:val="930F80"/>
              </w:rPr>
              <w:t>AIC(</w:t>
            </w:r>
            <w:proofErr w:type="gramEnd"/>
            <w:r>
              <w:rPr>
                <w:rStyle w:val="gnkrckgcmrb"/>
                <w:rFonts w:ascii="Lucida Console" w:eastAsiaTheme="majorEastAsia" w:hAnsi="Lucida Console"/>
                <w:color w:val="930F80"/>
              </w:rPr>
              <w:t>perelderlypoverty.out.2)</w:t>
            </w:r>
          </w:p>
          <w:p w14:paraId="079BAB2C" w14:textId="77777777" w:rsidR="00F43B98" w:rsidRDefault="00F43B98" w:rsidP="00F43B9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[1] 266.8079</w:t>
            </w:r>
          </w:p>
          <w:p w14:paraId="7A0273E6" w14:textId="77777777" w:rsidR="006A06EF" w:rsidRPr="001F2AA1" w:rsidRDefault="006A06EF" w:rsidP="00F43B98">
            <w:pPr>
              <w:pStyle w:val="HTMLPreformatted"/>
              <w:shd w:val="clear" w:color="auto" w:fill="FFFFFF"/>
              <w:wordWrap w:val="0"/>
              <w:spacing w:line="225" w:lineRule="atLeast"/>
              <w:rPr>
                <w:rFonts w:ascii="Lucida Console" w:hAnsi="Lucida Console"/>
                <w:color w:val="930F80"/>
              </w:rPr>
            </w:pPr>
          </w:p>
        </w:tc>
      </w:tr>
      <w:tr w:rsidR="001F2AA1" w:rsidRPr="001F2AA1" w14:paraId="2F3D4FF1" w14:textId="77777777" w:rsidTr="00AD3DA6">
        <w:trPr>
          <w:tblCellSpacing w:w="0" w:type="dxa"/>
        </w:trPr>
        <w:tc>
          <w:tcPr>
            <w:tcW w:w="11766" w:type="dxa"/>
            <w:shd w:val="clear" w:color="auto" w:fill="FFFFFF"/>
            <w:hideMark/>
          </w:tcPr>
          <w:p w14:paraId="6D055FBE" w14:textId="77777777" w:rsidR="00760C32" w:rsidRPr="00CE5913" w:rsidRDefault="0044294D" w:rsidP="009B2BE6">
            <w:pPr>
              <w:rPr>
                <w:rFonts w:ascii="Times New Roman" w:eastAsia="Times New Roman" w:hAnsi="Times New Roman"/>
                <w:color w:val="C45911" w:themeColor="accent2" w:themeShade="BF"/>
                <w:lang w:val="en-IN" w:eastAsia="en-IN"/>
              </w:rPr>
            </w:pPr>
            <w:r w:rsidRPr="00CE5913">
              <w:rPr>
                <w:rFonts w:ascii="Times New Roman" w:eastAsia="Times New Roman" w:hAnsi="Times New Roman"/>
                <w:color w:val="C45911" w:themeColor="accent2" w:themeShade="BF"/>
                <w:lang w:val="en-IN" w:eastAsia="en-IN"/>
              </w:rPr>
              <w:lastRenderedPageBreak/>
              <w:t xml:space="preserve">This model has the best fit </w:t>
            </w:r>
            <w:r w:rsidR="00984B26" w:rsidRPr="00CE5913">
              <w:rPr>
                <w:rFonts w:ascii="Times New Roman" w:eastAsia="Times New Roman" w:hAnsi="Times New Roman"/>
                <w:color w:val="C45911" w:themeColor="accent2" w:themeShade="BF"/>
                <w:lang w:val="en-IN" w:eastAsia="en-IN"/>
              </w:rPr>
              <w:t>with an R</w:t>
            </w:r>
            <w:r w:rsidR="00984B26" w:rsidRPr="00CE5913">
              <w:rPr>
                <w:rFonts w:ascii="Times New Roman" w:eastAsia="Times New Roman" w:hAnsi="Times New Roman"/>
                <w:color w:val="C45911" w:themeColor="accent2" w:themeShade="BF"/>
                <w:vertAlign w:val="superscript"/>
                <w:lang w:val="en-IN" w:eastAsia="en-IN"/>
              </w:rPr>
              <w:t>2</w:t>
            </w:r>
            <w:r w:rsidR="00984B26" w:rsidRPr="00CE5913">
              <w:rPr>
                <w:rFonts w:ascii="Times New Roman" w:eastAsia="Times New Roman" w:hAnsi="Times New Roman"/>
                <w:color w:val="C45911" w:themeColor="accent2" w:themeShade="BF"/>
                <w:lang w:val="en-IN" w:eastAsia="en-IN"/>
              </w:rPr>
              <w:t xml:space="preserve"> </w:t>
            </w:r>
            <w:r w:rsidRPr="00CE5913">
              <w:rPr>
                <w:rFonts w:ascii="Times New Roman" w:eastAsia="Times New Roman" w:hAnsi="Times New Roman"/>
                <w:color w:val="C45911" w:themeColor="accent2" w:themeShade="BF"/>
                <w:lang w:val="en-IN" w:eastAsia="en-IN"/>
              </w:rPr>
              <w:t>of around 68%</w:t>
            </w:r>
            <w:r w:rsidR="00621C2D" w:rsidRPr="00CE5913">
              <w:rPr>
                <w:rFonts w:ascii="Times New Roman" w:eastAsia="Times New Roman" w:hAnsi="Times New Roman"/>
                <w:color w:val="C45911" w:themeColor="accent2" w:themeShade="BF"/>
                <w:lang w:val="en-IN" w:eastAsia="en-IN"/>
              </w:rPr>
              <w:t xml:space="preserve"> (of</w:t>
            </w:r>
            <w:r w:rsidRPr="00CE5913">
              <w:rPr>
                <w:rFonts w:ascii="Times New Roman" w:eastAsia="Times New Roman" w:hAnsi="Times New Roman"/>
                <w:color w:val="C45911" w:themeColor="accent2" w:themeShade="BF"/>
                <w:lang w:val="en-IN" w:eastAsia="en-IN"/>
              </w:rPr>
              <w:t xml:space="preserve"> all the possible models</w:t>
            </w:r>
            <w:r w:rsidR="00621C2D" w:rsidRPr="00CE5913">
              <w:rPr>
                <w:rFonts w:ascii="Times New Roman" w:eastAsia="Times New Roman" w:hAnsi="Times New Roman"/>
                <w:color w:val="C45911" w:themeColor="accent2" w:themeShade="BF"/>
                <w:lang w:val="en-IN" w:eastAsia="en-IN"/>
              </w:rPr>
              <w:t>).</w:t>
            </w:r>
          </w:p>
          <w:p w14:paraId="0236F975" w14:textId="77777777" w:rsidR="00805F94" w:rsidRPr="00CE5913" w:rsidRDefault="00BE4F9D" w:rsidP="009B2BE6">
            <w:pPr>
              <w:rPr>
                <w:rFonts w:ascii="Times New Roman" w:eastAsia="Times New Roman" w:hAnsi="Times New Roman"/>
                <w:color w:val="C45911" w:themeColor="accent2" w:themeShade="BF"/>
                <w:lang w:val="en-IN" w:eastAsia="en-IN"/>
              </w:rPr>
            </w:pPr>
            <w:r w:rsidRPr="00CE5913">
              <w:rPr>
                <w:rFonts w:ascii="Times New Roman" w:eastAsia="Times New Roman" w:hAnsi="Times New Roman"/>
                <w:color w:val="C45911" w:themeColor="accent2" w:themeShade="BF"/>
                <w:lang w:val="en-IN" w:eastAsia="en-IN"/>
              </w:rPr>
              <w:t xml:space="preserve">We draw scatterplots for all numerical independent variables and after checking these </w:t>
            </w:r>
            <w:r w:rsidR="004E485D" w:rsidRPr="00CE5913">
              <w:rPr>
                <w:rFonts w:ascii="Times New Roman" w:eastAsia="Times New Roman" w:hAnsi="Times New Roman"/>
                <w:color w:val="C45911" w:themeColor="accent2" w:themeShade="BF"/>
                <w:lang w:val="en-IN" w:eastAsia="en-IN"/>
              </w:rPr>
              <w:t>scatterplots</w:t>
            </w:r>
            <w:r w:rsidR="000B73C6" w:rsidRPr="00CE5913">
              <w:rPr>
                <w:rFonts w:ascii="Times New Roman" w:eastAsia="Times New Roman" w:hAnsi="Times New Roman"/>
                <w:color w:val="C45911" w:themeColor="accent2" w:themeShade="BF"/>
                <w:lang w:val="en-IN" w:eastAsia="en-IN"/>
              </w:rPr>
              <w:t>, t</w:t>
            </w:r>
            <w:r w:rsidR="004E485D" w:rsidRPr="00CE5913">
              <w:rPr>
                <w:rFonts w:ascii="Times New Roman" w:eastAsia="Times New Roman" w:hAnsi="Times New Roman"/>
                <w:color w:val="C45911" w:themeColor="accent2" w:themeShade="BF"/>
                <w:lang w:val="en-IN" w:eastAsia="en-IN"/>
              </w:rPr>
              <w:t xml:space="preserve">he ones that sort </w:t>
            </w:r>
          </w:p>
          <w:p w14:paraId="120CB3AE" w14:textId="77777777" w:rsidR="005206C2" w:rsidRPr="00CE5913" w:rsidRDefault="004E485D" w:rsidP="009B2BE6">
            <w:pPr>
              <w:rPr>
                <w:rFonts w:ascii="Times New Roman" w:eastAsia="Times New Roman" w:hAnsi="Times New Roman"/>
                <w:color w:val="C45911" w:themeColor="accent2" w:themeShade="BF"/>
                <w:lang w:val="en-IN" w:eastAsia="en-IN"/>
              </w:rPr>
            </w:pPr>
            <w:r w:rsidRPr="00CE5913">
              <w:rPr>
                <w:rFonts w:ascii="Times New Roman" w:eastAsia="Times New Roman" w:hAnsi="Times New Roman"/>
                <w:color w:val="C45911" w:themeColor="accent2" w:themeShade="BF"/>
                <w:lang w:val="en-IN" w:eastAsia="en-IN"/>
              </w:rPr>
              <w:t xml:space="preserve">of have </w:t>
            </w:r>
            <w:r w:rsidR="00DF2DDF" w:rsidRPr="00CE5913">
              <w:rPr>
                <w:rFonts w:ascii="Times New Roman" w:eastAsia="Times New Roman" w:hAnsi="Times New Roman"/>
                <w:color w:val="C45911" w:themeColor="accent2" w:themeShade="BF"/>
                <w:lang w:val="en-IN" w:eastAsia="en-IN"/>
              </w:rPr>
              <w:t>a curvilinear relationship and c</w:t>
            </w:r>
            <w:r w:rsidRPr="00CE5913">
              <w:rPr>
                <w:rFonts w:ascii="Times New Roman" w:eastAsia="Times New Roman" w:hAnsi="Times New Roman"/>
                <w:color w:val="C45911" w:themeColor="accent2" w:themeShade="BF"/>
                <w:lang w:val="en-IN" w:eastAsia="en-IN"/>
              </w:rPr>
              <w:t xml:space="preserve">ould better </w:t>
            </w:r>
            <w:r w:rsidR="00C16FC4" w:rsidRPr="00CE5913">
              <w:rPr>
                <w:rFonts w:ascii="Times New Roman" w:eastAsia="Times New Roman" w:hAnsi="Times New Roman"/>
                <w:color w:val="C45911" w:themeColor="accent2" w:themeShade="BF"/>
                <w:lang w:val="en-IN" w:eastAsia="en-IN"/>
              </w:rPr>
              <w:t xml:space="preserve">be explained </w:t>
            </w:r>
            <w:r w:rsidR="007B14EF" w:rsidRPr="00CE5913">
              <w:rPr>
                <w:rFonts w:ascii="Times New Roman" w:eastAsia="Times New Roman" w:hAnsi="Times New Roman"/>
                <w:color w:val="C45911" w:themeColor="accent2" w:themeShade="BF"/>
                <w:lang w:val="en-IN" w:eastAsia="en-IN"/>
              </w:rPr>
              <w:t>with a squared term are –</w:t>
            </w:r>
            <w:r w:rsidR="006C3B02" w:rsidRPr="00CE5913">
              <w:rPr>
                <w:rFonts w:ascii="Times New Roman" w:eastAsia="Times New Roman" w:hAnsi="Times New Roman"/>
                <w:color w:val="C45911" w:themeColor="accent2" w:themeShade="BF"/>
                <w:lang w:val="en-IN" w:eastAsia="en-IN"/>
              </w:rPr>
              <w:t xml:space="preserve"> </w:t>
            </w:r>
            <w:proofErr w:type="spellStart"/>
            <w:r w:rsidR="006C3B02" w:rsidRPr="00CE5913">
              <w:rPr>
                <w:rFonts w:ascii="Times New Roman" w:eastAsia="Times New Roman" w:hAnsi="Times New Roman"/>
                <w:color w:val="C45911" w:themeColor="accent2" w:themeShade="BF"/>
                <w:lang w:val="en-IN" w:eastAsia="en-IN"/>
              </w:rPr>
              <w:t>per</w:t>
            </w:r>
            <w:r w:rsidR="007B14EF" w:rsidRPr="00CE5913">
              <w:rPr>
                <w:rFonts w:ascii="Times New Roman" w:eastAsia="Times New Roman" w:hAnsi="Times New Roman"/>
                <w:color w:val="C45911" w:themeColor="accent2" w:themeShade="BF"/>
                <w:lang w:val="en-IN" w:eastAsia="en-IN"/>
              </w:rPr>
              <w:t>college</w:t>
            </w:r>
            <w:proofErr w:type="spellEnd"/>
            <w:r w:rsidR="007B14EF" w:rsidRPr="00CE5913">
              <w:rPr>
                <w:rFonts w:ascii="Times New Roman" w:eastAsia="Times New Roman" w:hAnsi="Times New Roman"/>
                <w:color w:val="C45911" w:themeColor="accent2" w:themeShade="BF"/>
                <w:lang w:val="en-IN" w:eastAsia="en-IN"/>
              </w:rPr>
              <w:t xml:space="preserve">, </w:t>
            </w:r>
            <w:proofErr w:type="spellStart"/>
            <w:r w:rsidR="006C3B02" w:rsidRPr="00CE5913">
              <w:rPr>
                <w:rFonts w:ascii="Times New Roman" w:eastAsia="Times New Roman" w:hAnsi="Times New Roman"/>
                <w:color w:val="C45911" w:themeColor="accent2" w:themeShade="BF"/>
                <w:lang w:val="en-IN" w:eastAsia="en-IN"/>
              </w:rPr>
              <w:t>popcollege</w:t>
            </w:r>
            <w:proofErr w:type="spellEnd"/>
            <w:r w:rsidR="006C3B02" w:rsidRPr="00CE5913">
              <w:rPr>
                <w:rFonts w:ascii="Times New Roman" w:eastAsia="Times New Roman" w:hAnsi="Times New Roman"/>
                <w:color w:val="C45911" w:themeColor="accent2" w:themeShade="BF"/>
                <w:lang w:val="en-IN" w:eastAsia="en-IN"/>
              </w:rPr>
              <w:t xml:space="preserve"> and </w:t>
            </w:r>
            <w:proofErr w:type="spellStart"/>
            <w:r w:rsidR="006C3B02" w:rsidRPr="00CE5913">
              <w:rPr>
                <w:rFonts w:ascii="Times New Roman" w:eastAsia="Times New Roman" w:hAnsi="Times New Roman"/>
                <w:color w:val="C45911" w:themeColor="accent2" w:themeShade="BF"/>
                <w:lang w:val="en-IN" w:eastAsia="en-IN"/>
              </w:rPr>
              <w:t>popprof</w:t>
            </w:r>
            <w:proofErr w:type="spellEnd"/>
            <w:r w:rsidR="007B14EF" w:rsidRPr="00CE5913">
              <w:rPr>
                <w:rFonts w:ascii="Times New Roman" w:eastAsia="Times New Roman" w:hAnsi="Times New Roman"/>
                <w:color w:val="C45911" w:themeColor="accent2" w:themeShade="BF"/>
                <w:lang w:val="en-IN" w:eastAsia="en-IN"/>
              </w:rPr>
              <w:t>.</w:t>
            </w:r>
            <w:r w:rsidR="00BA391F" w:rsidRPr="00CE5913">
              <w:rPr>
                <w:rFonts w:ascii="Times New Roman" w:eastAsia="Times New Roman" w:hAnsi="Times New Roman"/>
                <w:color w:val="C45911" w:themeColor="accent2" w:themeShade="BF"/>
                <w:lang w:val="en-IN" w:eastAsia="en-IN"/>
              </w:rPr>
              <w:t xml:space="preserve"> </w:t>
            </w:r>
          </w:p>
          <w:p w14:paraId="0C55DA35" w14:textId="77777777" w:rsidR="004E485D" w:rsidRPr="00CE5913" w:rsidRDefault="00BA391F" w:rsidP="009B2BE6">
            <w:pPr>
              <w:rPr>
                <w:rFonts w:ascii="Times New Roman" w:eastAsia="Times New Roman" w:hAnsi="Times New Roman"/>
                <w:color w:val="C45911" w:themeColor="accent2" w:themeShade="BF"/>
                <w:lang w:val="en-IN" w:eastAsia="en-IN"/>
              </w:rPr>
            </w:pPr>
            <w:r w:rsidRPr="00CE5913">
              <w:rPr>
                <w:rFonts w:ascii="Times New Roman" w:eastAsia="Times New Roman" w:hAnsi="Times New Roman"/>
                <w:color w:val="C45911" w:themeColor="accent2" w:themeShade="BF"/>
                <w:lang w:val="en-IN" w:eastAsia="en-IN"/>
              </w:rPr>
              <w:t>Below are the scatterplots:</w:t>
            </w:r>
          </w:p>
          <w:p w14:paraId="54A0CC04" w14:textId="77777777" w:rsidR="004E485D" w:rsidRDefault="004E485D" w:rsidP="009B2BE6">
            <w:pPr>
              <w:rPr>
                <w:rFonts w:ascii="Times New Roman" w:eastAsia="Times New Roman" w:hAnsi="Times New Roman"/>
                <w:lang w:val="en-IN" w:eastAsia="en-IN"/>
              </w:rPr>
            </w:pPr>
          </w:p>
          <w:p w14:paraId="37BF881A" w14:textId="77777777" w:rsidR="00AA3269" w:rsidRPr="0002147F" w:rsidRDefault="0059409D" w:rsidP="00AA3269">
            <w:pPr>
              <w:rPr>
                <w:rFonts w:ascii="Times New Roman" w:eastAsia="Times New Roman" w:hAnsi="Times New Roman"/>
                <w:b/>
                <w:lang w:val="en-IN" w:eastAsia="en-IN"/>
              </w:rPr>
            </w:pPr>
            <w:r>
              <w:rPr>
                <w:rFonts w:ascii="Times New Roman" w:eastAsia="Times New Roman" w:hAnsi="Times New Roman"/>
                <w:b/>
                <w:lang w:val="en-IN" w:eastAsia="en-IN"/>
              </w:rPr>
              <w:t>Code:</w:t>
            </w:r>
            <w:r w:rsidR="00284810">
              <w:rPr>
                <w:rFonts w:ascii="Times New Roman" w:eastAsia="Times New Roman" w:hAnsi="Times New Roman"/>
                <w:b/>
                <w:lang w:val="en-IN" w:eastAsia="en-IN"/>
              </w:rPr>
              <w:t xml:space="preserve"> (In R)</w:t>
            </w:r>
          </w:p>
          <w:p w14:paraId="49D50E55" w14:textId="77777777" w:rsidR="0002147F" w:rsidRDefault="0002147F" w:rsidP="00AA3269">
            <w:pPr>
              <w:rPr>
                <w:rFonts w:ascii="Times New Roman" w:eastAsia="Times New Roman" w:hAnsi="Times New Roman"/>
                <w:lang w:val="en-IN" w:eastAsia="en-IN"/>
              </w:rPr>
            </w:pPr>
          </w:p>
          <w:p w14:paraId="0D93B843" w14:textId="77777777" w:rsidR="004655DA" w:rsidRDefault="0002147F" w:rsidP="0002147F">
            <w:pPr>
              <w:rPr>
                <w:rFonts w:ascii="Times New Roman" w:eastAsia="Times New Roman" w:hAnsi="Times New Roman"/>
                <w:lang w:val="en-IN" w:eastAsia="en-IN"/>
              </w:rPr>
            </w:pPr>
            <w:proofErr w:type="gramStart"/>
            <w:r>
              <w:rPr>
                <w:rFonts w:ascii="Times New Roman" w:eastAsia="Times New Roman" w:hAnsi="Times New Roman"/>
                <w:lang w:val="en-IN" w:eastAsia="en-IN"/>
              </w:rPr>
              <w:t>plot(</w:t>
            </w:r>
            <w:proofErr w:type="spellStart"/>
            <w:proofErr w:type="gramEnd"/>
            <w:r>
              <w:rPr>
                <w:rFonts w:ascii="Times New Roman" w:eastAsia="Times New Roman" w:hAnsi="Times New Roman"/>
                <w:lang w:val="en-IN" w:eastAsia="en-IN"/>
              </w:rPr>
              <w:t>random.rural$per</w:t>
            </w:r>
            <w:r w:rsidRPr="00AA3269">
              <w:rPr>
                <w:rFonts w:ascii="Times New Roman" w:eastAsia="Times New Roman" w:hAnsi="Times New Roman"/>
                <w:lang w:val="en-IN" w:eastAsia="en-IN"/>
              </w:rPr>
              <w:t>college</w:t>
            </w:r>
            <w:proofErr w:type="spellEnd"/>
            <w:r w:rsidRPr="00AA3269">
              <w:rPr>
                <w:rFonts w:ascii="Times New Roman" w:eastAsia="Times New Roman" w:hAnsi="Times New Roman"/>
                <w:lang w:val="en-IN" w:eastAsia="en-IN"/>
              </w:rPr>
              <w:t xml:space="preserve">, </w:t>
            </w:r>
            <w:proofErr w:type="spellStart"/>
            <w:r w:rsidRPr="00AA3269">
              <w:rPr>
                <w:rFonts w:ascii="Times New Roman" w:eastAsia="Times New Roman" w:hAnsi="Times New Roman"/>
                <w:lang w:val="en-IN" w:eastAsia="en-IN"/>
              </w:rPr>
              <w:t>random.rural$perelde</w:t>
            </w:r>
            <w:r w:rsidR="005C14EA">
              <w:rPr>
                <w:rFonts w:ascii="Times New Roman" w:eastAsia="Times New Roman" w:hAnsi="Times New Roman"/>
                <w:lang w:val="en-IN" w:eastAsia="en-IN"/>
              </w:rPr>
              <w:t>rlypoverty</w:t>
            </w:r>
            <w:proofErr w:type="spellEnd"/>
            <w:r w:rsidR="005C14EA">
              <w:rPr>
                <w:rFonts w:ascii="Times New Roman" w:eastAsia="Times New Roman" w:hAnsi="Times New Roman"/>
                <w:lang w:val="en-IN" w:eastAsia="en-IN"/>
              </w:rPr>
              <w:t xml:space="preserve">, </w:t>
            </w:r>
            <w:proofErr w:type="spellStart"/>
            <w:r w:rsidR="005C14EA">
              <w:rPr>
                <w:rFonts w:ascii="Times New Roman" w:eastAsia="Times New Roman" w:hAnsi="Times New Roman"/>
                <w:lang w:val="en-IN" w:eastAsia="en-IN"/>
              </w:rPr>
              <w:t>pch</w:t>
            </w:r>
            <w:proofErr w:type="spellEnd"/>
            <w:r w:rsidR="005C14EA">
              <w:rPr>
                <w:rFonts w:ascii="Times New Roman" w:eastAsia="Times New Roman" w:hAnsi="Times New Roman"/>
                <w:lang w:val="en-IN" w:eastAsia="en-IN"/>
              </w:rPr>
              <w:t xml:space="preserve">=19,  </w:t>
            </w:r>
            <w:proofErr w:type="spellStart"/>
            <w:r w:rsidR="005C14EA">
              <w:rPr>
                <w:rFonts w:ascii="Times New Roman" w:eastAsia="Times New Roman" w:hAnsi="Times New Roman"/>
                <w:lang w:val="en-IN" w:eastAsia="en-IN"/>
              </w:rPr>
              <w:t>xlab</w:t>
            </w:r>
            <w:proofErr w:type="spellEnd"/>
            <w:r w:rsidR="005C14EA">
              <w:rPr>
                <w:rFonts w:ascii="Times New Roman" w:eastAsia="Times New Roman" w:hAnsi="Times New Roman"/>
                <w:lang w:val="en-IN" w:eastAsia="en-IN"/>
              </w:rPr>
              <w:t xml:space="preserve"> = "</w:t>
            </w:r>
            <w:proofErr w:type="spellStart"/>
            <w:r w:rsidR="005C14EA">
              <w:rPr>
                <w:rFonts w:ascii="Times New Roman" w:eastAsia="Times New Roman" w:hAnsi="Times New Roman"/>
                <w:lang w:val="en-IN" w:eastAsia="en-IN"/>
              </w:rPr>
              <w:t>per</w:t>
            </w:r>
            <w:r w:rsidRPr="00AA3269">
              <w:rPr>
                <w:rFonts w:ascii="Times New Roman" w:eastAsia="Times New Roman" w:hAnsi="Times New Roman"/>
                <w:lang w:val="en-IN" w:eastAsia="en-IN"/>
              </w:rPr>
              <w:t>college</w:t>
            </w:r>
            <w:proofErr w:type="spellEnd"/>
            <w:r w:rsidRPr="00AA3269">
              <w:rPr>
                <w:rFonts w:ascii="Times New Roman" w:eastAsia="Times New Roman" w:hAnsi="Times New Roman"/>
                <w:lang w:val="en-IN" w:eastAsia="en-IN"/>
              </w:rPr>
              <w:t xml:space="preserve">", </w:t>
            </w:r>
          </w:p>
          <w:p w14:paraId="77108C99" w14:textId="77777777" w:rsidR="0002147F" w:rsidRPr="00AA3269" w:rsidRDefault="0002147F" w:rsidP="0002147F">
            <w:pPr>
              <w:rPr>
                <w:rFonts w:ascii="Times New Roman" w:eastAsia="Times New Roman" w:hAnsi="Times New Roman"/>
                <w:lang w:val="en-IN" w:eastAsia="en-IN"/>
              </w:rPr>
            </w:pPr>
            <w:proofErr w:type="spellStart"/>
            <w:r w:rsidRPr="00AA3269">
              <w:rPr>
                <w:rFonts w:ascii="Times New Roman" w:eastAsia="Times New Roman" w:hAnsi="Times New Roman"/>
                <w:lang w:val="en-IN" w:eastAsia="en-IN"/>
              </w:rPr>
              <w:t>ylab</w:t>
            </w:r>
            <w:proofErr w:type="spellEnd"/>
            <w:r w:rsidRPr="00AA3269">
              <w:rPr>
                <w:rFonts w:ascii="Times New Roman" w:eastAsia="Times New Roman" w:hAnsi="Times New Roman"/>
                <w:lang w:val="en-IN" w:eastAsia="en-IN"/>
              </w:rPr>
              <w:t xml:space="preserve"> = "</w:t>
            </w:r>
            <w:proofErr w:type="spellStart"/>
            <w:r w:rsidRPr="00AA3269">
              <w:rPr>
                <w:rFonts w:ascii="Times New Roman" w:eastAsia="Times New Roman" w:hAnsi="Times New Roman"/>
                <w:lang w:val="en-IN" w:eastAsia="en-IN"/>
              </w:rPr>
              <w:t>perelderlypoverty</w:t>
            </w:r>
            <w:proofErr w:type="spellEnd"/>
            <w:r w:rsidRPr="00AA3269">
              <w:rPr>
                <w:rFonts w:ascii="Times New Roman" w:eastAsia="Times New Roman" w:hAnsi="Times New Roman"/>
                <w:lang w:val="en-IN" w:eastAsia="en-IN"/>
              </w:rPr>
              <w:t>")</w:t>
            </w:r>
          </w:p>
          <w:p w14:paraId="50EEB481" w14:textId="77777777" w:rsidR="0002147F" w:rsidRPr="00AA3269" w:rsidRDefault="0002147F" w:rsidP="0002147F">
            <w:pPr>
              <w:rPr>
                <w:rFonts w:ascii="Times New Roman" w:eastAsia="Times New Roman" w:hAnsi="Times New Roman"/>
                <w:lang w:val="en-IN" w:eastAsia="en-IN"/>
              </w:rPr>
            </w:pPr>
            <w:r>
              <w:rPr>
                <w:rFonts w:ascii="Times New Roman" w:eastAsia="Times New Roman" w:hAnsi="Times New Roman"/>
                <w:lang w:val="en-IN" w:eastAsia="en-IN"/>
              </w:rPr>
              <w:t>abline(lm(perelderlypoverty~</w:t>
            </w:r>
            <w:proofErr w:type="gramStart"/>
            <w:r>
              <w:rPr>
                <w:rFonts w:ascii="Times New Roman" w:eastAsia="Times New Roman" w:hAnsi="Times New Roman"/>
                <w:lang w:val="en-IN" w:eastAsia="en-IN"/>
              </w:rPr>
              <w:t>per</w:t>
            </w:r>
            <w:r w:rsidRPr="00AA3269">
              <w:rPr>
                <w:rFonts w:ascii="Times New Roman" w:eastAsia="Times New Roman" w:hAnsi="Times New Roman"/>
                <w:lang w:val="en-IN" w:eastAsia="en-IN"/>
              </w:rPr>
              <w:t>college,data</w:t>
            </w:r>
            <w:proofErr w:type="gramEnd"/>
            <w:r w:rsidRPr="00AA3269">
              <w:rPr>
                <w:rFonts w:ascii="Times New Roman" w:eastAsia="Times New Roman" w:hAnsi="Times New Roman"/>
                <w:lang w:val="en-IN" w:eastAsia="en-IN"/>
              </w:rPr>
              <w:t>=random.rural),col="red",pch=19,lwd=3)</w:t>
            </w:r>
          </w:p>
          <w:p w14:paraId="708F9A7E" w14:textId="77777777" w:rsidR="0002147F" w:rsidRDefault="0002147F" w:rsidP="00AA3269">
            <w:pPr>
              <w:rPr>
                <w:rFonts w:ascii="Times New Roman" w:eastAsia="Times New Roman" w:hAnsi="Times New Roman"/>
                <w:lang w:val="en-IN" w:eastAsia="en-IN"/>
              </w:rPr>
            </w:pPr>
          </w:p>
          <w:p w14:paraId="5026C79D" w14:textId="77777777" w:rsidR="00AA3269" w:rsidRPr="00AA3269" w:rsidRDefault="00AA3269" w:rsidP="00AA3269">
            <w:pPr>
              <w:rPr>
                <w:rFonts w:ascii="Times New Roman" w:eastAsia="Times New Roman" w:hAnsi="Times New Roman"/>
                <w:lang w:val="en-IN" w:eastAsia="en-IN"/>
              </w:rPr>
            </w:pPr>
            <w:proofErr w:type="gramStart"/>
            <w:r w:rsidRPr="00AA3269">
              <w:rPr>
                <w:rFonts w:ascii="Times New Roman" w:eastAsia="Times New Roman" w:hAnsi="Times New Roman"/>
                <w:lang w:val="en-IN" w:eastAsia="en-IN"/>
              </w:rPr>
              <w:t>plot(</w:t>
            </w:r>
            <w:proofErr w:type="spellStart"/>
            <w:proofErr w:type="gramEnd"/>
            <w:r w:rsidRPr="00AA3269">
              <w:rPr>
                <w:rFonts w:ascii="Times New Roman" w:eastAsia="Times New Roman" w:hAnsi="Times New Roman"/>
                <w:lang w:val="en-IN" w:eastAsia="en-IN"/>
              </w:rPr>
              <w:t>random.rural$popcollege</w:t>
            </w:r>
            <w:proofErr w:type="spellEnd"/>
            <w:r w:rsidRPr="00AA3269">
              <w:rPr>
                <w:rFonts w:ascii="Times New Roman" w:eastAsia="Times New Roman" w:hAnsi="Times New Roman"/>
                <w:lang w:val="en-IN" w:eastAsia="en-IN"/>
              </w:rPr>
              <w:t xml:space="preserve">, </w:t>
            </w:r>
            <w:proofErr w:type="spellStart"/>
            <w:r w:rsidRPr="00AA3269">
              <w:rPr>
                <w:rFonts w:ascii="Times New Roman" w:eastAsia="Times New Roman" w:hAnsi="Times New Roman"/>
                <w:lang w:val="en-IN" w:eastAsia="en-IN"/>
              </w:rPr>
              <w:t>random.rural$perelderlypoverty</w:t>
            </w:r>
            <w:proofErr w:type="spellEnd"/>
            <w:r w:rsidRPr="00AA3269">
              <w:rPr>
                <w:rFonts w:ascii="Times New Roman" w:eastAsia="Times New Roman" w:hAnsi="Times New Roman"/>
                <w:lang w:val="en-IN" w:eastAsia="en-IN"/>
              </w:rPr>
              <w:t xml:space="preserve">, </w:t>
            </w:r>
            <w:proofErr w:type="spellStart"/>
            <w:r w:rsidRPr="00AA3269">
              <w:rPr>
                <w:rFonts w:ascii="Times New Roman" w:eastAsia="Times New Roman" w:hAnsi="Times New Roman"/>
                <w:lang w:val="en-IN" w:eastAsia="en-IN"/>
              </w:rPr>
              <w:t>pch</w:t>
            </w:r>
            <w:proofErr w:type="spellEnd"/>
            <w:r w:rsidRPr="00AA3269">
              <w:rPr>
                <w:rFonts w:ascii="Times New Roman" w:eastAsia="Times New Roman" w:hAnsi="Times New Roman"/>
                <w:lang w:val="en-IN" w:eastAsia="en-IN"/>
              </w:rPr>
              <w:t xml:space="preserve">=19,  </w:t>
            </w:r>
            <w:proofErr w:type="spellStart"/>
            <w:r w:rsidRPr="00AA3269">
              <w:rPr>
                <w:rFonts w:ascii="Times New Roman" w:eastAsia="Times New Roman" w:hAnsi="Times New Roman"/>
                <w:lang w:val="en-IN" w:eastAsia="en-IN"/>
              </w:rPr>
              <w:t>xlab</w:t>
            </w:r>
            <w:proofErr w:type="spellEnd"/>
            <w:r w:rsidRPr="00AA3269">
              <w:rPr>
                <w:rFonts w:ascii="Times New Roman" w:eastAsia="Times New Roman" w:hAnsi="Times New Roman"/>
                <w:lang w:val="en-IN" w:eastAsia="en-IN"/>
              </w:rPr>
              <w:t xml:space="preserve"> = "</w:t>
            </w:r>
            <w:proofErr w:type="spellStart"/>
            <w:r w:rsidRPr="00AA3269">
              <w:rPr>
                <w:rFonts w:ascii="Times New Roman" w:eastAsia="Times New Roman" w:hAnsi="Times New Roman"/>
                <w:lang w:val="en-IN" w:eastAsia="en-IN"/>
              </w:rPr>
              <w:t>popcollege</w:t>
            </w:r>
            <w:proofErr w:type="spellEnd"/>
            <w:r w:rsidRPr="00AA3269">
              <w:rPr>
                <w:rFonts w:ascii="Times New Roman" w:eastAsia="Times New Roman" w:hAnsi="Times New Roman"/>
                <w:lang w:val="en-IN" w:eastAsia="en-IN"/>
              </w:rPr>
              <w:t xml:space="preserve">", </w:t>
            </w:r>
            <w:proofErr w:type="spellStart"/>
            <w:r w:rsidRPr="00AA3269">
              <w:rPr>
                <w:rFonts w:ascii="Times New Roman" w:eastAsia="Times New Roman" w:hAnsi="Times New Roman"/>
                <w:lang w:val="en-IN" w:eastAsia="en-IN"/>
              </w:rPr>
              <w:t>ylab</w:t>
            </w:r>
            <w:proofErr w:type="spellEnd"/>
            <w:r w:rsidRPr="00AA3269">
              <w:rPr>
                <w:rFonts w:ascii="Times New Roman" w:eastAsia="Times New Roman" w:hAnsi="Times New Roman"/>
                <w:lang w:val="en-IN" w:eastAsia="en-IN"/>
              </w:rPr>
              <w:t xml:space="preserve"> = "</w:t>
            </w:r>
            <w:proofErr w:type="spellStart"/>
            <w:r w:rsidRPr="00AA3269">
              <w:rPr>
                <w:rFonts w:ascii="Times New Roman" w:eastAsia="Times New Roman" w:hAnsi="Times New Roman"/>
                <w:lang w:val="en-IN" w:eastAsia="en-IN"/>
              </w:rPr>
              <w:t>perelderlypoverty</w:t>
            </w:r>
            <w:proofErr w:type="spellEnd"/>
            <w:r w:rsidRPr="00AA3269">
              <w:rPr>
                <w:rFonts w:ascii="Times New Roman" w:eastAsia="Times New Roman" w:hAnsi="Times New Roman"/>
                <w:lang w:val="en-IN" w:eastAsia="en-IN"/>
              </w:rPr>
              <w:t>")</w:t>
            </w:r>
          </w:p>
          <w:p w14:paraId="7AC4A4FA" w14:textId="77777777" w:rsidR="00AA3269" w:rsidRPr="00AA3269" w:rsidRDefault="00AA3269" w:rsidP="00AA3269">
            <w:pPr>
              <w:rPr>
                <w:rFonts w:ascii="Times New Roman" w:eastAsia="Times New Roman" w:hAnsi="Times New Roman"/>
                <w:lang w:val="en-IN" w:eastAsia="en-IN"/>
              </w:rPr>
            </w:pPr>
            <w:r w:rsidRPr="00AA3269">
              <w:rPr>
                <w:rFonts w:ascii="Times New Roman" w:eastAsia="Times New Roman" w:hAnsi="Times New Roman"/>
                <w:lang w:val="en-IN" w:eastAsia="en-IN"/>
              </w:rPr>
              <w:t>abline(lm(perelderlypoverty~</w:t>
            </w:r>
            <w:proofErr w:type="gramStart"/>
            <w:r w:rsidRPr="00AA3269">
              <w:rPr>
                <w:rFonts w:ascii="Times New Roman" w:eastAsia="Times New Roman" w:hAnsi="Times New Roman"/>
                <w:lang w:val="en-IN" w:eastAsia="en-IN"/>
              </w:rPr>
              <w:t>popcollege,data</w:t>
            </w:r>
            <w:proofErr w:type="gramEnd"/>
            <w:r w:rsidRPr="00AA3269">
              <w:rPr>
                <w:rFonts w:ascii="Times New Roman" w:eastAsia="Times New Roman" w:hAnsi="Times New Roman"/>
                <w:lang w:val="en-IN" w:eastAsia="en-IN"/>
              </w:rPr>
              <w:t>=random.rural),col="red",pch=19,lwd=3)</w:t>
            </w:r>
          </w:p>
          <w:p w14:paraId="64FA0DF1" w14:textId="77777777" w:rsidR="00AA3269" w:rsidRPr="00AA3269" w:rsidRDefault="00AA3269" w:rsidP="00AA3269">
            <w:pPr>
              <w:rPr>
                <w:rFonts w:ascii="Times New Roman" w:eastAsia="Times New Roman" w:hAnsi="Times New Roman"/>
                <w:lang w:val="en-IN" w:eastAsia="en-IN"/>
              </w:rPr>
            </w:pPr>
          </w:p>
          <w:p w14:paraId="67F5D1F5" w14:textId="77777777" w:rsidR="00AA3269" w:rsidRPr="00AA3269" w:rsidRDefault="00AA3269" w:rsidP="00AA3269">
            <w:pPr>
              <w:rPr>
                <w:rFonts w:ascii="Times New Roman" w:eastAsia="Times New Roman" w:hAnsi="Times New Roman"/>
                <w:lang w:val="en-IN" w:eastAsia="en-IN"/>
              </w:rPr>
            </w:pPr>
            <w:proofErr w:type="gramStart"/>
            <w:r w:rsidRPr="00AA3269">
              <w:rPr>
                <w:rFonts w:ascii="Times New Roman" w:eastAsia="Times New Roman" w:hAnsi="Times New Roman"/>
                <w:lang w:val="en-IN" w:eastAsia="en-IN"/>
              </w:rPr>
              <w:t>plot(</w:t>
            </w:r>
            <w:proofErr w:type="spellStart"/>
            <w:proofErr w:type="gramEnd"/>
            <w:r w:rsidRPr="00AA3269">
              <w:rPr>
                <w:rFonts w:ascii="Times New Roman" w:eastAsia="Times New Roman" w:hAnsi="Times New Roman"/>
                <w:lang w:val="en-IN" w:eastAsia="en-IN"/>
              </w:rPr>
              <w:t>random.rural$popprof</w:t>
            </w:r>
            <w:proofErr w:type="spellEnd"/>
            <w:r w:rsidRPr="00AA3269">
              <w:rPr>
                <w:rFonts w:ascii="Times New Roman" w:eastAsia="Times New Roman" w:hAnsi="Times New Roman"/>
                <w:lang w:val="en-IN" w:eastAsia="en-IN"/>
              </w:rPr>
              <w:t xml:space="preserve">, </w:t>
            </w:r>
            <w:proofErr w:type="spellStart"/>
            <w:r w:rsidRPr="00AA3269">
              <w:rPr>
                <w:rFonts w:ascii="Times New Roman" w:eastAsia="Times New Roman" w:hAnsi="Times New Roman"/>
                <w:lang w:val="en-IN" w:eastAsia="en-IN"/>
              </w:rPr>
              <w:t>random.rural$perelderlypoverty</w:t>
            </w:r>
            <w:proofErr w:type="spellEnd"/>
            <w:r w:rsidRPr="00AA3269">
              <w:rPr>
                <w:rFonts w:ascii="Times New Roman" w:eastAsia="Times New Roman" w:hAnsi="Times New Roman"/>
                <w:lang w:val="en-IN" w:eastAsia="en-IN"/>
              </w:rPr>
              <w:t xml:space="preserve">, </w:t>
            </w:r>
            <w:proofErr w:type="spellStart"/>
            <w:r w:rsidRPr="00AA3269">
              <w:rPr>
                <w:rFonts w:ascii="Times New Roman" w:eastAsia="Times New Roman" w:hAnsi="Times New Roman"/>
                <w:lang w:val="en-IN" w:eastAsia="en-IN"/>
              </w:rPr>
              <w:t>pch</w:t>
            </w:r>
            <w:proofErr w:type="spellEnd"/>
            <w:r w:rsidRPr="00AA3269">
              <w:rPr>
                <w:rFonts w:ascii="Times New Roman" w:eastAsia="Times New Roman" w:hAnsi="Times New Roman"/>
                <w:lang w:val="en-IN" w:eastAsia="en-IN"/>
              </w:rPr>
              <w:t xml:space="preserve">=19,  </w:t>
            </w:r>
            <w:proofErr w:type="spellStart"/>
            <w:r w:rsidRPr="00AA3269">
              <w:rPr>
                <w:rFonts w:ascii="Times New Roman" w:eastAsia="Times New Roman" w:hAnsi="Times New Roman"/>
                <w:lang w:val="en-IN" w:eastAsia="en-IN"/>
              </w:rPr>
              <w:t>xlab</w:t>
            </w:r>
            <w:proofErr w:type="spellEnd"/>
            <w:r w:rsidRPr="00AA3269">
              <w:rPr>
                <w:rFonts w:ascii="Times New Roman" w:eastAsia="Times New Roman" w:hAnsi="Times New Roman"/>
                <w:lang w:val="en-IN" w:eastAsia="en-IN"/>
              </w:rPr>
              <w:t xml:space="preserve"> = "</w:t>
            </w:r>
            <w:proofErr w:type="spellStart"/>
            <w:r w:rsidRPr="00AA3269">
              <w:rPr>
                <w:rFonts w:ascii="Times New Roman" w:eastAsia="Times New Roman" w:hAnsi="Times New Roman"/>
                <w:lang w:val="en-IN" w:eastAsia="en-IN"/>
              </w:rPr>
              <w:t>popprof</w:t>
            </w:r>
            <w:proofErr w:type="spellEnd"/>
            <w:r w:rsidRPr="00AA3269">
              <w:rPr>
                <w:rFonts w:ascii="Times New Roman" w:eastAsia="Times New Roman" w:hAnsi="Times New Roman"/>
                <w:lang w:val="en-IN" w:eastAsia="en-IN"/>
              </w:rPr>
              <w:t xml:space="preserve">", </w:t>
            </w:r>
            <w:proofErr w:type="spellStart"/>
            <w:r w:rsidRPr="00AA3269">
              <w:rPr>
                <w:rFonts w:ascii="Times New Roman" w:eastAsia="Times New Roman" w:hAnsi="Times New Roman"/>
                <w:lang w:val="en-IN" w:eastAsia="en-IN"/>
              </w:rPr>
              <w:t>ylab</w:t>
            </w:r>
            <w:proofErr w:type="spellEnd"/>
            <w:r w:rsidRPr="00AA3269">
              <w:rPr>
                <w:rFonts w:ascii="Times New Roman" w:eastAsia="Times New Roman" w:hAnsi="Times New Roman"/>
                <w:lang w:val="en-IN" w:eastAsia="en-IN"/>
              </w:rPr>
              <w:t xml:space="preserve"> = "</w:t>
            </w:r>
            <w:proofErr w:type="spellStart"/>
            <w:r w:rsidRPr="00AA3269">
              <w:rPr>
                <w:rFonts w:ascii="Times New Roman" w:eastAsia="Times New Roman" w:hAnsi="Times New Roman"/>
                <w:lang w:val="en-IN" w:eastAsia="en-IN"/>
              </w:rPr>
              <w:t>perelderlypoverty</w:t>
            </w:r>
            <w:proofErr w:type="spellEnd"/>
            <w:r w:rsidRPr="00AA3269">
              <w:rPr>
                <w:rFonts w:ascii="Times New Roman" w:eastAsia="Times New Roman" w:hAnsi="Times New Roman"/>
                <w:lang w:val="en-IN" w:eastAsia="en-IN"/>
              </w:rPr>
              <w:t>")</w:t>
            </w:r>
          </w:p>
          <w:p w14:paraId="5C848410" w14:textId="77777777" w:rsidR="00AA3269" w:rsidRPr="00AA3269" w:rsidRDefault="00AA3269" w:rsidP="00AA3269">
            <w:pPr>
              <w:rPr>
                <w:rFonts w:ascii="Times New Roman" w:eastAsia="Times New Roman" w:hAnsi="Times New Roman"/>
                <w:lang w:val="en-IN" w:eastAsia="en-IN"/>
              </w:rPr>
            </w:pPr>
            <w:r w:rsidRPr="00AA3269">
              <w:rPr>
                <w:rFonts w:ascii="Times New Roman" w:eastAsia="Times New Roman" w:hAnsi="Times New Roman"/>
                <w:lang w:val="en-IN" w:eastAsia="en-IN"/>
              </w:rPr>
              <w:t>abline(lm(perelderlypoverty~</w:t>
            </w:r>
            <w:proofErr w:type="gramStart"/>
            <w:r w:rsidRPr="00AA3269">
              <w:rPr>
                <w:rFonts w:ascii="Times New Roman" w:eastAsia="Times New Roman" w:hAnsi="Times New Roman"/>
                <w:lang w:val="en-IN" w:eastAsia="en-IN"/>
              </w:rPr>
              <w:t>popprof,data</w:t>
            </w:r>
            <w:proofErr w:type="gramEnd"/>
            <w:r w:rsidRPr="00AA3269">
              <w:rPr>
                <w:rFonts w:ascii="Times New Roman" w:eastAsia="Times New Roman" w:hAnsi="Times New Roman"/>
                <w:lang w:val="en-IN" w:eastAsia="en-IN"/>
              </w:rPr>
              <w:t>=random.rural),col="red",pch=19,lwd=3)</w:t>
            </w:r>
          </w:p>
          <w:p w14:paraId="62CB2E68" w14:textId="77777777" w:rsidR="00AA3269" w:rsidRDefault="00AA3269" w:rsidP="00AA3269">
            <w:pPr>
              <w:rPr>
                <w:rFonts w:ascii="Times New Roman" w:eastAsia="Times New Roman" w:hAnsi="Times New Roman"/>
                <w:b/>
                <w:lang w:val="en-IN" w:eastAsia="en-IN"/>
              </w:rPr>
            </w:pPr>
          </w:p>
          <w:p w14:paraId="27C02865" w14:textId="77777777" w:rsidR="0059409D" w:rsidRDefault="00C14BB6" w:rsidP="009B2BE6">
            <w:pPr>
              <w:rPr>
                <w:rFonts w:ascii="Times New Roman" w:eastAsia="Times New Roman" w:hAnsi="Times New Roman"/>
                <w:b/>
                <w:lang w:val="en-IN" w:eastAsia="en-IN"/>
              </w:rPr>
            </w:pPr>
            <w:r>
              <w:rPr>
                <w:rFonts w:ascii="Times New Roman" w:eastAsia="Times New Roman" w:hAnsi="Times New Roman"/>
                <w:b/>
                <w:lang w:val="en-IN" w:eastAsia="en-IN"/>
              </w:rPr>
              <w:t>Output:</w:t>
            </w:r>
            <w:r w:rsidR="00552F08">
              <w:rPr>
                <w:rFonts w:ascii="Times New Roman" w:eastAsia="Times New Roman" w:hAnsi="Times New Roman"/>
                <w:b/>
                <w:lang w:val="en-IN" w:eastAsia="en-IN"/>
              </w:rPr>
              <w:t xml:space="preserve"> (From Minitab)</w:t>
            </w:r>
          </w:p>
          <w:p w14:paraId="11DA71A7" w14:textId="77777777" w:rsidR="000E3C2E" w:rsidRDefault="000E3C2E" w:rsidP="009B2BE6">
            <w:pPr>
              <w:rPr>
                <w:rFonts w:ascii="Times New Roman" w:eastAsia="Times New Roman" w:hAnsi="Times New Roman"/>
                <w:lang w:val="en-IN" w:eastAsia="en-IN"/>
              </w:rPr>
            </w:pPr>
          </w:p>
          <w:p w14:paraId="0446C7AC" w14:textId="77777777" w:rsidR="00FD61BE" w:rsidRPr="006A291B" w:rsidRDefault="00FD61BE" w:rsidP="009B2BE6">
            <w:pPr>
              <w:rPr>
                <w:rFonts w:ascii="Times New Roman" w:eastAsia="Times New Roman" w:hAnsi="Times New Roman"/>
                <w:color w:val="C00000"/>
                <w:lang w:val="en-IN" w:eastAsia="en-IN"/>
              </w:rPr>
            </w:pPr>
            <w:r w:rsidRPr="006A291B">
              <w:rPr>
                <w:rFonts w:ascii="Times New Roman" w:eastAsia="Times New Roman" w:hAnsi="Times New Roman"/>
                <w:color w:val="C00000"/>
                <w:lang w:val="en-IN" w:eastAsia="en-IN"/>
              </w:rPr>
              <w:t>I took the plots from Minitab as they were clearer and were showing the change in R</w:t>
            </w:r>
            <w:r w:rsidRPr="006A291B">
              <w:rPr>
                <w:rFonts w:ascii="Times New Roman" w:eastAsia="Times New Roman" w:hAnsi="Times New Roman"/>
                <w:color w:val="C00000"/>
                <w:vertAlign w:val="superscript"/>
                <w:lang w:val="en-IN" w:eastAsia="en-IN"/>
              </w:rPr>
              <w:t>2</w:t>
            </w:r>
            <w:r w:rsidRPr="006A291B">
              <w:rPr>
                <w:rFonts w:ascii="Times New Roman" w:eastAsia="Times New Roman" w:hAnsi="Times New Roman"/>
                <w:color w:val="C00000"/>
                <w:lang w:val="en-IN" w:eastAsia="en-IN"/>
              </w:rPr>
              <w:t xml:space="preserve"> values too.</w:t>
            </w:r>
          </w:p>
          <w:p w14:paraId="2A66C736" w14:textId="77777777" w:rsidR="00FD61BE" w:rsidRPr="000E3C2E" w:rsidRDefault="00FD61BE" w:rsidP="009B2BE6">
            <w:pPr>
              <w:rPr>
                <w:rFonts w:ascii="Times New Roman" w:eastAsia="Times New Roman" w:hAnsi="Times New Roman"/>
                <w:lang w:val="en-IN" w:eastAsia="en-IN"/>
              </w:rPr>
            </w:pPr>
          </w:p>
          <w:p w14:paraId="43F51F29" w14:textId="77777777" w:rsidR="00EA6B0B" w:rsidRDefault="00EA6B0B" w:rsidP="009B2BE6">
            <w:pPr>
              <w:rPr>
                <w:noProof/>
                <w:lang w:val="en-IN" w:eastAsia="en-IN"/>
              </w:rPr>
            </w:pPr>
            <w:r w:rsidRPr="00A06D9F">
              <w:rPr>
                <w:b/>
                <w:noProof/>
                <w:lang w:val="en-IN" w:eastAsia="en-IN"/>
              </w:rPr>
              <w:t>Percollege:</w:t>
            </w:r>
            <w:r w:rsidR="00BC56B7">
              <w:rPr>
                <w:noProof/>
                <w:lang w:val="en-IN" w:eastAsia="en-IN"/>
              </w:rPr>
              <w:t xml:space="preserve"> </w:t>
            </w:r>
            <w:r w:rsidR="00BC56B7" w:rsidRPr="00FA71BA">
              <w:rPr>
                <w:noProof/>
                <w:color w:val="C00000"/>
                <w:lang w:val="en-IN" w:eastAsia="en-IN"/>
              </w:rPr>
              <w:t>I</w:t>
            </w:r>
            <w:proofErr w:type="spellStart"/>
            <w:r w:rsidR="00BC56B7" w:rsidRPr="00FA71BA">
              <w:rPr>
                <w:color w:val="C00000"/>
              </w:rPr>
              <w:t>ncrease</w:t>
            </w:r>
            <w:proofErr w:type="spellEnd"/>
            <w:r w:rsidR="00BC56B7" w:rsidRPr="00FA71BA">
              <w:rPr>
                <w:color w:val="C00000"/>
              </w:rPr>
              <w:t xml:space="preserve"> in R</w:t>
            </w:r>
            <w:r w:rsidR="00BC56B7" w:rsidRPr="00FA71BA">
              <w:rPr>
                <w:color w:val="C00000"/>
                <w:vertAlign w:val="superscript"/>
              </w:rPr>
              <w:t>2</w:t>
            </w:r>
            <w:r w:rsidR="00BC56B7" w:rsidRPr="00FA71BA">
              <w:rPr>
                <w:color w:val="C00000"/>
              </w:rPr>
              <w:t xml:space="preserve"> from 11.3% to 15.4%</w:t>
            </w:r>
          </w:p>
          <w:p w14:paraId="2DB938BE" w14:textId="77777777" w:rsidR="0059409D" w:rsidRDefault="00EA6B0B" w:rsidP="009B2BE6">
            <w:pPr>
              <w:rPr>
                <w:noProof/>
                <w:lang w:val="en-IN" w:eastAsia="en-IN"/>
              </w:rPr>
            </w:pPr>
            <w:r>
              <w:rPr>
                <w:noProof/>
                <w:lang w:val="en-IN" w:eastAsia="en-IN"/>
              </w:rPr>
              <w:drawing>
                <wp:inline distT="0" distB="0" distL="0" distR="0" wp14:anchorId="4271FF54" wp14:editId="2A5D027F">
                  <wp:extent cx="3407410" cy="22884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733" cy="2304133"/>
                          </a:xfrm>
                          <a:prstGeom prst="rect">
                            <a:avLst/>
                          </a:prstGeom>
                        </pic:spPr>
                      </pic:pic>
                    </a:graphicData>
                  </a:graphic>
                </wp:inline>
              </w:drawing>
            </w:r>
            <w:r w:rsidR="00A62C8A">
              <w:rPr>
                <w:noProof/>
                <w:lang w:val="en-IN" w:eastAsia="en-IN"/>
              </w:rPr>
              <w:t xml:space="preserve"> </w:t>
            </w:r>
            <w:r>
              <w:rPr>
                <w:noProof/>
                <w:lang w:val="en-IN" w:eastAsia="en-IN"/>
              </w:rPr>
              <w:drawing>
                <wp:inline distT="0" distB="0" distL="0" distR="0" wp14:anchorId="4D3598D4" wp14:editId="1C34DCED">
                  <wp:extent cx="3410305" cy="2286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158" cy="2294583"/>
                          </a:xfrm>
                          <a:prstGeom prst="rect">
                            <a:avLst/>
                          </a:prstGeom>
                        </pic:spPr>
                      </pic:pic>
                    </a:graphicData>
                  </a:graphic>
                </wp:inline>
              </w:drawing>
            </w:r>
          </w:p>
          <w:p w14:paraId="35C2AA7D" w14:textId="77777777" w:rsidR="00A62C8A" w:rsidRDefault="00314892" w:rsidP="009B2BE6">
            <w:pPr>
              <w:rPr>
                <w:noProof/>
                <w:lang w:val="en-IN" w:eastAsia="en-IN"/>
              </w:rPr>
            </w:pPr>
            <w:r>
              <w:rPr>
                <w:noProof/>
                <w:lang w:val="en-IN" w:eastAsia="en-IN"/>
              </w:rPr>
              <w:lastRenderedPageBreak/>
              <w:t xml:space="preserve"> </w:t>
            </w:r>
          </w:p>
          <w:p w14:paraId="0813529B" w14:textId="77777777" w:rsidR="00F92F54" w:rsidRDefault="00F92F54" w:rsidP="00F92F54">
            <w:pPr>
              <w:rPr>
                <w:noProof/>
                <w:lang w:val="en-IN" w:eastAsia="en-IN"/>
              </w:rPr>
            </w:pPr>
            <w:r w:rsidRPr="00A06D9F">
              <w:rPr>
                <w:b/>
                <w:noProof/>
                <w:lang w:val="en-IN" w:eastAsia="en-IN"/>
              </w:rPr>
              <w:t>P</w:t>
            </w:r>
            <w:r>
              <w:rPr>
                <w:b/>
                <w:noProof/>
                <w:lang w:val="en-IN" w:eastAsia="en-IN"/>
              </w:rPr>
              <w:t>op</w:t>
            </w:r>
            <w:r w:rsidRPr="00A06D9F">
              <w:rPr>
                <w:b/>
                <w:noProof/>
                <w:lang w:val="en-IN" w:eastAsia="en-IN"/>
              </w:rPr>
              <w:t>college:</w:t>
            </w:r>
            <w:r>
              <w:rPr>
                <w:noProof/>
                <w:lang w:val="en-IN" w:eastAsia="en-IN"/>
              </w:rPr>
              <w:t xml:space="preserve"> </w:t>
            </w:r>
            <w:r w:rsidRPr="00FA71BA">
              <w:rPr>
                <w:noProof/>
                <w:color w:val="C00000"/>
                <w:lang w:val="en-IN" w:eastAsia="en-IN"/>
              </w:rPr>
              <w:t>I</w:t>
            </w:r>
            <w:proofErr w:type="spellStart"/>
            <w:r w:rsidRPr="00FA71BA">
              <w:rPr>
                <w:color w:val="C00000"/>
              </w:rPr>
              <w:t>ncrease</w:t>
            </w:r>
            <w:proofErr w:type="spellEnd"/>
            <w:r w:rsidRPr="00FA71BA">
              <w:rPr>
                <w:color w:val="C00000"/>
              </w:rPr>
              <w:t xml:space="preserve"> in R</w:t>
            </w:r>
            <w:r w:rsidRPr="00FA71BA">
              <w:rPr>
                <w:color w:val="C00000"/>
                <w:vertAlign w:val="superscript"/>
              </w:rPr>
              <w:t>2</w:t>
            </w:r>
            <w:r w:rsidRPr="00FA71BA">
              <w:rPr>
                <w:color w:val="C00000"/>
              </w:rPr>
              <w:t xml:space="preserve"> </w:t>
            </w:r>
            <w:r w:rsidR="000D1A0F" w:rsidRPr="00FA71BA">
              <w:rPr>
                <w:color w:val="C00000"/>
              </w:rPr>
              <w:t>from 15.9</w:t>
            </w:r>
            <w:r w:rsidRPr="00FA71BA">
              <w:rPr>
                <w:color w:val="C00000"/>
              </w:rPr>
              <w:t>% to 1</w:t>
            </w:r>
            <w:r w:rsidR="000D1A0F" w:rsidRPr="00FA71BA">
              <w:rPr>
                <w:color w:val="C00000"/>
              </w:rPr>
              <w:t>6.6</w:t>
            </w:r>
            <w:r w:rsidRPr="00FA71BA">
              <w:rPr>
                <w:color w:val="C00000"/>
              </w:rPr>
              <w:t>%</w:t>
            </w:r>
          </w:p>
          <w:p w14:paraId="6854CBF0" w14:textId="77777777" w:rsidR="00760C32" w:rsidRDefault="00760C32" w:rsidP="009B2BE6">
            <w:pPr>
              <w:rPr>
                <w:rFonts w:ascii="Times New Roman" w:eastAsia="Times New Roman" w:hAnsi="Times New Roman"/>
                <w:b/>
                <w:lang w:val="en-IN" w:eastAsia="en-IN"/>
              </w:rPr>
            </w:pPr>
          </w:p>
          <w:p w14:paraId="1820A8E8" w14:textId="77777777" w:rsidR="00F92F54" w:rsidRDefault="00F92F54" w:rsidP="009B2BE6">
            <w:pPr>
              <w:rPr>
                <w:rFonts w:ascii="Times New Roman" w:eastAsia="Times New Roman" w:hAnsi="Times New Roman"/>
                <w:b/>
                <w:lang w:val="en-IN" w:eastAsia="en-IN"/>
              </w:rPr>
            </w:pPr>
          </w:p>
          <w:p w14:paraId="37FC8348" w14:textId="77777777" w:rsidR="00F92F54" w:rsidRDefault="00F92F54" w:rsidP="009B2BE6">
            <w:pPr>
              <w:rPr>
                <w:rFonts w:ascii="Times New Roman" w:eastAsia="Times New Roman" w:hAnsi="Times New Roman"/>
                <w:b/>
                <w:lang w:val="en-IN" w:eastAsia="en-IN"/>
              </w:rPr>
            </w:pPr>
          </w:p>
          <w:p w14:paraId="6D452111" w14:textId="77777777" w:rsidR="00F92F54" w:rsidRDefault="00A70ACD" w:rsidP="009B2BE6">
            <w:pPr>
              <w:rPr>
                <w:rFonts w:ascii="Times New Roman" w:eastAsia="Times New Roman" w:hAnsi="Times New Roman"/>
                <w:b/>
                <w:lang w:val="en-IN" w:eastAsia="en-IN"/>
              </w:rPr>
            </w:pPr>
            <w:r>
              <w:rPr>
                <w:noProof/>
                <w:lang w:val="en-IN" w:eastAsia="en-IN"/>
              </w:rPr>
              <w:drawing>
                <wp:inline distT="0" distB="0" distL="0" distR="0" wp14:anchorId="330C36C2" wp14:editId="769D6EF7">
                  <wp:extent cx="3379025"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8318" cy="2263633"/>
                          </a:xfrm>
                          <a:prstGeom prst="rect">
                            <a:avLst/>
                          </a:prstGeom>
                        </pic:spPr>
                      </pic:pic>
                    </a:graphicData>
                  </a:graphic>
                </wp:inline>
              </w:drawing>
            </w:r>
            <w:r>
              <w:rPr>
                <w:noProof/>
                <w:lang w:val="en-IN" w:eastAsia="en-IN"/>
              </w:rPr>
              <w:drawing>
                <wp:inline distT="0" distB="0" distL="0" distR="0" wp14:anchorId="10B6E64E" wp14:editId="53ADF974">
                  <wp:extent cx="3387983" cy="2261158"/>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2520" cy="2270860"/>
                          </a:xfrm>
                          <a:prstGeom prst="rect">
                            <a:avLst/>
                          </a:prstGeom>
                        </pic:spPr>
                      </pic:pic>
                    </a:graphicData>
                  </a:graphic>
                </wp:inline>
              </w:drawing>
            </w:r>
          </w:p>
          <w:p w14:paraId="1012870F" w14:textId="77777777" w:rsidR="0084150E" w:rsidRDefault="0084150E" w:rsidP="009B2BE6">
            <w:pPr>
              <w:rPr>
                <w:rFonts w:ascii="Times New Roman" w:eastAsia="Times New Roman" w:hAnsi="Times New Roman"/>
                <w:b/>
                <w:lang w:val="en-IN" w:eastAsia="en-IN"/>
              </w:rPr>
            </w:pPr>
          </w:p>
          <w:p w14:paraId="31D403EC" w14:textId="77777777" w:rsidR="00F92F54" w:rsidRDefault="00F92F54" w:rsidP="00F92F54">
            <w:pPr>
              <w:rPr>
                <w:noProof/>
                <w:lang w:val="en-IN" w:eastAsia="en-IN"/>
              </w:rPr>
            </w:pPr>
            <w:r>
              <w:rPr>
                <w:b/>
                <w:noProof/>
                <w:lang w:val="en-IN" w:eastAsia="en-IN"/>
              </w:rPr>
              <w:t>Popprof</w:t>
            </w:r>
            <w:r w:rsidRPr="00A06D9F">
              <w:rPr>
                <w:b/>
                <w:noProof/>
                <w:lang w:val="en-IN" w:eastAsia="en-IN"/>
              </w:rPr>
              <w:t>:</w:t>
            </w:r>
            <w:r>
              <w:rPr>
                <w:noProof/>
                <w:lang w:val="en-IN" w:eastAsia="en-IN"/>
              </w:rPr>
              <w:t xml:space="preserve"> </w:t>
            </w:r>
            <w:r w:rsidRPr="009E101D">
              <w:rPr>
                <w:noProof/>
                <w:color w:val="C00000"/>
                <w:lang w:val="en-IN" w:eastAsia="en-IN"/>
              </w:rPr>
              <w:t>I</w:t>
            </w:r>
            <w:proofErr w:type="spellStart"/>
            <w:r w:rsidRPr="009E101D">
              <w:rPr>
                <w:color w:val="C00000"/>
              </w:rPr>
              <w:t>ncrease</w:t>
            </w:r>
            <w:proofErr w:type="spellEnd"/>
            <w:r w:rsidRPr="009E101D">
              <w:rPr>
                <w:color w:val="C00000"/>
              </w:rPr>
              <w:t xml:space="preserve"> in R</w:t>
            </w:r>
            <w:r w:rsidRPr="009E101D">
              <w:rPr>
                <w:color w:val="C00000"/>
                <w:vertAlign w:val="superscript"/>
              </w:rPr>
              <w:t>2</w:t>
            </w:r>
            <w:r w:rsidRPr="009E101D">
              <w:rPr>
                <w:color w:val="C00000"/>
              </w:rPr>
              <w:t xml:space="preserve"> </w:t>
            </w:r>
            <w:r w:rsidR="0084150E" w:rsidRPr="009E101D">
              <w:rPr>
                <w:color w:val="C00000"/>
              </w:rPr>
              <w:t>from 15.5</w:t>
            </w:r>
            <w:r w:rsidRPr="009E101D">
              <w:rPr>
                <w:color w:val="C00000"/>
              </w:rPr>
              <w:t xml:space="preserve">% to </w:t>
            </w:r>
            <w:r w:rsidR="0084150E" w:rsidRPr="009E101D">
              <w:rPr>
                <w:color w:val="C00000"/>
              </w:rPr>
              <w:t>16.8</w:t>
            </w:r>
            <w:r w:rsidRPr="009E101D">
              <w:rPr>
                <w:color w:val="C00000"/>
              </w:rPr>
              <w:t>%</w:t>
            </w:r>
          </w:p>
          <w:p w14:paraId="2DA7346D" w14:textId="77777777" w:rsidR="00F92F54" w:rsidRPr="001117DB" w:rsidRDefault="00477719" w:rsidP="009B2BE6">
            <w:pPr>
              <w:rPr>
                <w:rFonts w:ascii="Times New Roman" w:eastAsia="Times New Roman" w:hAnsi="Times New Roman"/>
                <w:b/>
                <w:lang w:val="en-IN" w:eastAsia="en-IN"/>
              </w:rPr>
            </w:pPr>
            <w:r>
              <w:rPr>
                <w:noProof/>
                <w:lang w:val="en-IN" w:eastAsia="en-IN"/>
              </w:rPr>
              <w:drawing>
                <wp:inline distT="0" distB="0" distL="0" distR="0" wp14:anchorId="5447BD0B" wp14:editId="5F2C2A08">
                  <wp:extent cx="3350260" cy="2239322"/>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4026" cy="2248523"/>
                          </a:xfrm>
                          <a:prstGeom prst="rect">
                            <a:avLst/>
                          </a:prstGeom>
                        </pic:spPr>
                      </pic:pic>
                    </a:graphicData>
                  </a:graphic>
                </wp:inline>
              </w:drawing>
            </w:r>
            <w:r>
              <w:rPr>
                <w:noProof/>
                <w:lang w:val="en-IN" w:eastAsia="en-IN"/>
              </w:rPr>
              <w:drawing>
                <wp:inline distT="0" distB="0" distL="0" distR="0" wp14:anchorId="3C556958" wp14:editId="33B73926">
                  <wp:extent cx="3362146" cy="2247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0700" cy="2259666"/>
                          </a:xfrm>
                          <a:prstGeom prst="rect">
                            <a:avLst/>
                          </a:prstGeom>
                        </pic:spPr>
                      </pic:pic>
                    </a:graphicData>
                  </a:graphic>
                </wp:inline>
              </w:drawing>
            </w:r>
          </w:p>
          <w:p w14:paraId="0292FC37" w14:textId="77777777" w:rsidR="00760C32" w:rsidRDefault="00760C32" w:rsidP="009B2BE6">
            <w:pPr>
              <w:rPr>
                <w:rFonts w:ascii="Times New Roman" w:eastAsia="Times New Roman" w:hAnsi="Times New Roman"/>
                <w:b/>
                <w:lang w:val="en-IN" w:eastAsia="en-IN"/>
              </w:rPr>
            </w:pPr>
          </w:p>
          <w:p w14:paraId="5BE26973" w14:textId="77777777" w:rsidR="000F1984" w:rsidRPr="00C93FBB" w:rsidRDefault="00486B61" w:rsidP="00486B61">
            <w:pPr>
              <w:rPr>
                <w:rFonts w:ascii="Times New Roman" w:eastAsia="Times New Roman" w:hAnsi="Times New Roman"/>
                <w:color w:val="C45911" w:themeColor="accent2" w:themeShade="BF"/>
                <w:lang w:val="en-IN" w:eastAsia="en-IN"/>
              </w:rPr>
            </w:pPr>
            <w:r w:rsidRPr="00C93FBB">
              <w:rPr>
                <w:rFonts w:ascii="Times New Roman" w:eastAsia="Times New Roman" w:hAnsi="Times New Roman"/>
                <w:color w:val="C45911" w:themeColor="accent2" w:themeShade="BF"/>
                <w:lang w:val="en-IN" w:eastAsia="en-IN"/>
              </w:rPr>
              <w:t xml:space="preserve">We compute 7 different models using combinations of the above </w:t>
            </w:r>
            <w:r w:rsidR="0034367D" w:rsidRPr="00C93FBB">
              <w:rPr>
                <w:rFonts w:ascii="Times New Roman" w:eastAsia="Times New Roman" w:hAnsi="Times New Roman"/>
                <w:color w:val="C45911" w:themeColor="accent2" w:themeShade="BF"/>
                <w:lang w:val="en-IN" w:eastAsia="en-IN"/>
              </w:rPr>
              <w:t xml:space="preserve">squared </w:t>
            </w:r>
            <w:r w:rsidRPr="00C93FBB">
              <w:rPr>
                <w:rFonts w:ascii="Times New Roman" w:eastAsia="Times New Roman" w:hAnsi="Times New Roman"/>
                <w:color w:val="C45911" w:themeColor="accent2" w:themeShade="BF"/>
                <w:lang w:val="en-IN" w:eastAsia="en-IN"/>
              </w:rPr>
              <w:t>terms and get the following table.</w:t>
            </w:r>
          </w:p>
          <w:p w14:paraId="17F445B6" w14:textId="77777777" w:rsidR="00AD3DA6" w:rsidRDefault="00AD3DA6" w:rsidP="00486B61">
            <w:pPr>
              <w:rPr>
                <w:rFonts w:ascii="Times New Roman" w:eastAsia="Times New Roman" w:hAnsi="Times New Roman"/>
                <w:lang w:val="en-IN" w:eastAsia="en-IN"/>
              </w:rPr>
            </w:pPr>
          </w:p>
          <w:tbl>
            <w:tblPr>
              <w:tblW w:w="9350" w:type="dxa"/>
              <w:tblLook w:val="04A0" w:firstRow="1" w:lastRow="0" w:firstColumn="1" w:lastColumn="0" w:noHBand="0" w:noVBand="1"/>
            </w:tblPr>
            <w:tblGrid>
              <w:gridCol w:w="3997"/>
              <w:gridCol w:w="816"/>
              <w:gridCol w:w="1070"/>
              <w:gridCol w:w="1116"/>
              <w:gridCol w:w="2659"/>
              <w:gridCol w:w="1230"/>
            </w:tblGrid>
            <w:tr w:rsidR="008B291A" w:rsidRPr="00C977A2" w14:paraId="278EFA30" w14:textId="77777777" w:rsidTr="00376BB8">
              <w:trPr>
                <w:trHeight w:val="300"/>
              </w:trPr>
              <w:tc>
                <w:tcPr>
                  <w:tcW w:w="30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14F0" w14:textId="77777777" w:rsidR="008B291A" w:rsidRPr="005F1722" w:rsidRDefault="008B291A" w:rsidP="008B291A">
                  <w:pPr>
                    <w:jc w:val="center"/>
                    <w:rPr>
                      <w:rFonts w:eastAsia="Times New Roman" w:cstheme="minorHAnsi"/>
                      <w:b/>
                      <w:bCs/>
                      <w:color w:val="000000"/>
                      <w:lang w:val="en-IN" w:eastAsia="en-IN"/>
                    </w:rPr>
                  </w:pPr>
                  <w:r w:rsidRPr="005F1722">
                    <w:rPr>
                      <w:rFonts w:eastAsia="Times New Roman" w:cstheme="minorHAnsi"/>
                      <w:b/>
                      <w:bCs/>
                      <w:color w:val="000000"/>
                      <w:lang w:val="en-IN" w:eastAsia="en-IN"/>
                    </w:rPr>
                    <w:t>Terms added</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9E6E90C" w14:textId="77777777" w:rsidR="008B291A" w:rsidRPr="005F1722" w:rsidRDefault="00717706" w:rsidP="008B291A">
                  <w:pPr>
                    <w:jc w:val="center"/>
                    <w:rPr>
                      <w:rFonts w:eastAsia="Times New Roman" w:cstheme="minorHAnsi"/>
                      <w:b/>
                      <w:bCs/>
                      <w:color w:val="000000"/>
                      <w:lang w:val="en-IN" w:eastAsia="en-IN"/>
                    </w:rPr>
                  </w:pPr>
                  <w:r>
                    <w:rPr>
                      <w:rFonts w:eastAsia="Times New Roman" w:cstheme="minorHAnsi"/>
                      <w:b/>
                      <w:bCs/>
                      <w:color w:val="000000"/>
                      <w:lang w:val="en-IN" w:eastAsia="en-IN"/>
                    </w:rPr>
                    <w:t>R</w:t>
                  </w:r>
                  <w:r w:rsidRPr="00717706">
                    <w:rPr>
                      <w:rFonts w:eastAsia="Times New Roman" w:cstheme="minorHAnsi"/>
                      <w:b/>
                      <w:bCs/>
                      <w:color w:val="000000"/>
                      <w:vertAlign w:val="superscript"/>
                      <w:lang w:val="en-IN" w:eastAsia="en-IN"/>
                    </w:rPr>
                    <w:t>2</w:t>
                  </w:r>
                  <w:r w:rsidR="008B291A" w:rsidRPr="005F1722">
                    <w:rPr>
                      <w:rFonts w:eastAsia="Times New Roman" w:cstheme="minorHAnsi"/>
                      <w:b/>
                      <w:bCs/>
                      <w:color w:val="000000"/>
                      <w:lang w:val="en-IN" w:eastAsia="en-IN"/>
                    </w:rPr>
                    <w:t xml:space="preserve"> value</w:t>
                  </w:r>
                  <w:r w:rsidR="00A128C5">
                    <w:rPr>
                      <w:rFonts w:eastAsia="Times New Roman" w:cstheme="minorHAnsi"/>
                      <w:b/>
                      <w:bCs/>
                      <w:color w:val="000000"/>
                      <w:lang w:val="en-IN" w:eastAsia="en-IN"/>
                    </w:rPr>
                    <w:t xml:space="preserve"> (in %)</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14:paraId="7A872B20" w14:textId="77777777" w:rsidR="008B291A" w:rsidRPr="005F1722" w:rsidRDefault="008B291A" w:rsidP="008B291A">
                  <w:pPr>
                    <w:jc w:val="center"/>
                    <w:rPr>
                      <w:rFonts w:eastAsia="Times New Roman" w:cstheme="minorHAnsi"/>
                      <w:b/>
                      <w:bCs/>
                      <w:color w:val="000000"/>
                      <w:lang w:val="en-IN" w:eastAsia="en-IN"/>
                    </w:rPr>
                  </w:pPr>
                  <w:r w:rsidRPr="005F1722">
                    <w:rPr>
                      <w:rFonts w:eastAsia="Times New Roman" w:cstheme="minorHAnsi"/>
                      <w:b/>
                      <w:bCs/>
                      <w:color w:val="000000"/>
                      <w:lang w:val="en-IN" w:eastAsia="en-IN"/>
                    </w:rPr>
                    <w:t xml:space="preserve">Number of terms with high </w:t>
                  </w:r>
                  <w:proofErr w:type="spellStart"/>
                  <w:r w:rsidRPr="005F1722">
                    <w:rPr>
                      <w:rFonts w:eastAsia="Times New Roman" w:cstheme="minorHAnsi"/>
                      <w:b/>
                      <w:bCs/>
                      <w:color w:val="000000"/>
                      <w:lang w:val="en-IN" w:eastAsia="en-IN"/>
                    </w:rPr>
                    <w:t>vif</w:t>
                  </w:r>
                  <w:proofErr w:type="spellEnd"/>
                  <w:r w:rsidRPr="005F1722">
                    <w:rPr>
                      <w:rFonts w:eastAsia="Times New Roman" w:cstheme="minorHAnsi"/>
                      <w:b/>
                      <w:bCs/>
                      <w:color w:val="000000"/>
                      <w:lang w:val="en-IN" w:eastAsia="en-IN"/>
                    </w:rPr>
                    <w:t xml:space="preserve"> (&gt;10)</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2E8E6C8D" w14:textId="77777777" w:rsidR="008B291A" w:rsidRPr="005F1722" w:rsidRDefault="008B291A" w:rsidP="008B291A">
                  <w:pPr>
                    <w:jc w:val="center"/>
                    <w:rPr>
                      <w:rFonts w:eastAsia="Times New Roman" w:cstheme="minorHAnsi"/>
                      <w:b/>
                      <w:bCs/>
                      <w:color w:val="000000"/>
                      <w:lang w:val="en-IN" w:eastAsia="en-IN"/>
                    </w:rPr>
                  </w:pPr>
                  <w:r w:rsidRPr="005F1722">
                    <w:rPr>
                      <w:rFonts w:eastAsia="Times New Roman" w:cstheme="minorHAnsi"/>
                      <w:b/>
                      <w:bCs/>
                      <w:color w:val="000000"/>
                      <w:lang w:val="en-IN" w:eastAsia="en-IN"/>
                    </w:rPr>
                    <w:t>AIC</w:t>
                  </w:r>
                </w:p>
              </w:tc>
              <w:tc>
                <w:tcPr>
                  <w:tcW w:w="2659" w:type="dxa"/>
                  <w:tcBorders>
                    <w:top w:val="single" w:sz="4" w:space="0" w:color="auto"/>
                    <w:left w:val="nil"/>
                    <w:bottom w:val="single" w:sz="4" w:space="0" w:color="auto"/>
                    <w:right w:val="single" w:sz="4" w:space="0" w:color="auto"/>
                  </w:tcBorders>
                  <w:shd w:val="clear" w:color="auto" w:fill="auto"/>
                  <w:noWrap/>
                  <w:vAlign w:val="center"/>
                  <w:hideMark/>
                </w:tcPr>
                <w:p w14:paraId="28E735DD" w14:textId="77777777" w:rsidR="008B291A" w:rsidRPr="005F1722" w:rsidRDefault="008B291A" w:rsidP="008B291A">
                  <w:pPr>
                    <w:jc w:val="center"/>
                    <w:rPr>
                      <w:rFonts w:eastAsia="Times New Roman" w:cstheme="minorHAnsi"/>
                      <w:b/>
                      <w:bCs/>
                      <w:color w:val="000000"/>
                      <w:lang w:val="en-IN" w:eastAsia="en-IN"/>
                    </w:rPr>
                  </w:pPr>
                  <w:r w:rsidRPr="005F1722">
                    <w:rPr>
                      <w:rFonts w:eastAsia="Times New Roman" w:cstheme="minorHAnsi"/>
                      <w:b/>
                      <w:bCs/>
                      <w:color w:val="000000"/>
                      <w:lang w:val="en-IN" w:eastAsia="en-IN"/>
                    </w:rPr>
                    <w:t>Main term</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490A348E" w14:textId="77777777" w:rsidR="008B291A" w:rsidRPr="005F1722" w:rsidRDefault="008B291A" w:rsidP="008B291A">
                  <w:pPr>
                    <w:jc w:val="center"/>
                    <w:rPr>
                      <w:rFonts w:eastAsia="Times New Roman" w:cstheme="minorHAnsi"/>
                      <w:b/>
                      <w:bCs/>
                      <w:color w:val="000000"/>
                      <w:lang w:val="en-IN" w:eastAsia="en-IN"/>
                    </w:rPr>
                  </w:pPr>
                  <w:r w:rsidRPr="005F1722">
                    <w:rPr>
                      <w:rFonts w:eastAsia="Times New Roman" w:cstheme="minorHAnsi"/>
                      <w:b/>
                      <w:bCs/>
                      <w:color w:val="000000"/>
                      <w:lang w:val="en-IN" w:eastAsia="en-IN"/>
                    </w:rPr>
                    <w:t>Squared term</w:t>
                  </w:r>
                </w:p>
              </w:tc>
            </w:tr>
            <w:tr w:rsidR="008B291A" w:rsidRPr="00C977A2" w14:paraId="59EF59C5" w14:textId="77777777" w:rsidTr="00376BB8">
              <w:trPr>
                <w:trHeight w:val="300"/>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3320CBAB" w14:textId="77777777" w:rsidR="008B291A" w:rsidRPr="005F1722" w:rsidRDefault="008B291A" w:rsidP="008B291A">
                  <w:pPr>
                    <w:jc w:val="center"/>
                    <w:rPr>
                      <w:rFonts w:eastAsia="Times New Roman" w:cstheme="minorHAnsi"/>
                      <w:color w:val="000000"/>
                      <w:lang w:val="en-IN" w:eastAsia="en-IN"/>
                    </w:rPr>
                  </w:pPr>
                  <w:r w:rsidRPr="005F1722">
                    <w:rPr>
                      <w:rFonts w:eastAsia="Times New Roman" w:cstheme="minorHAnsi"/>
                      <w:color w:val="000000"/>
                      <w:lang w:val="en-IN" w:eastAsia="en-IN"/>
                    </w:rPr>
                    <w:t>percollege^2</w:t>
                  </w:r>
                </w:p>
              </w:tc>
              <w:tc>
                <w:tcPr>
                  <w:tcW w:w="816" w:type="dxa"/>
                  <w:tcBorders>
                    <w:top w:val="nil"/>
                    <w:left w:val="nil"/>
                    <w:bottom w:val="single" w:sz="4" w:space="0" w:color="auto"/>
                    <w:right w:val="single" w:sz="4" w:space="0" w:color="auto"/>
                  </w:tcBorders>
                  <w:shd w:val="clear" w:color="auto" w:fill="auto"/>
                  <w:noWrap/>
                  <w:vAlign w:val="center"/>
                  <w:hideMark/>
                </w:tcPr>
                <w:p w14:paraId="0C323CDC" w14:textId="77777777" w:rsidR="008B291A" w:rsidRPr="005F1722" w:rsidRDefault="00A119DF" w:rsidP="008B291A">
                  <w:pPr>
                    <w:jc w:val="center"/>
                    <w:rPr>
                      <w:rFonts w:eastAsia="Times New Roman" w:cstheme="minorHAnsi"/>
                      <w:color w:val="000000"/>
                      <w:lang w:val="en-IN" w:eastAsia="en-IN"/>
                    </w:rPr>
                  </w:pPr>
                  <w:r>
                    <w:rPr>
                      <w:rFonts w:eastAsia="Times New Roman" w:cstheme="minorHAnsi"/>
                      <w:color w:val="000000"/>
                      <w:lang w:val="en-IN" w:eastAsia="en-IN"/>
                    </w:rPr>
                    <w:t>67</w:t>
                  </w:r>
                </w:p>
              </w:tc>
              <w:tc>
                <w:tcPr>
                  <w:tcW w:w="918" w:type="dxa"/>
                  <w:tcBorders>
                    <w:top w:val="nil"/>
                    <w:left w:val="nil"/>
                    <w:bottom w:val="single" w:sz="4" w:space="0" w:color="auto"/>
                    <w:right w:val="single" w:sz="4" w:space="0" w:color="auto"/>
                  </w:tcBorders>
                  <w:shd w:val="clear" w:color="auto" w:fill="auto"/>
                  <w:noWrap/>
                  <w:vAlign w:val="center"/>
                  <w:hideMark/>
                </w:tcPr>
                <w:p w14:paraId="7E558050" w14:textId="77777777" w:rsidR="008B291A" w:rsidRPr="005F1722" w:rsidRDefault="008B291A" w:rsidP="008B291A">
                  <w:pPr>
                    <w:jc w:val="center"/>
                    <w:rPr>
                      <w:rFonts w:eastAsia="Times New Roman" w:cstheme="minorHAnsi"/>
                      <w:color w:val="000000"/>
                      <w:lang w:val="en-IN" w:eastAsia="en-IN"/>
                    </w:rPr>
                  </w:pPr>
                  <w:r w:rsidRPr="005F1722">
                    <w:rPr>
                      <w:rFonts w:eastAsia="Times New Roman" w:cstheme="minorHAnsi"/>
                      <w:color w:val="000000"/>
                      <w:lang w:val="en-IN" w:eastAsia="en-IN"/>
                    </w:rPr>
                    <w:t>9</w:t>
                  </w:r>
                </w:p>
              </w:tc>
              <w:tc>
                <w:tcPr>
                  <w:tcW w:w="816" w:type="dxa"/>
                  <w:tcBorders>
                    <w:top w:val="nil"/>
                    <w:left w:val="nil"/>
                    <w:bottom w:val="single" w:sz="4" w:space="0" w:color="auto"/>
                    <w:right w:val="single" w:sz="4" w:space="0" w:color="auto"/>
                  </w:tcBorders>
                  <w:shd w:val="clear" w:color="auto" w:fill="auto"/>
                  <w:noWrap/>
                  <w:vAlign w:val="center"/>
                  <w:hideMark/>
                </w:tcPr>
                <w:p w14:paraId="31286657" w14:textId="77777777" w:rsidR="008B291A" w:rsidRPr="005F1722" w:rsidRDefault="00586AF4" w:rsidP="008B291A">
                  <w:pPr>
                    <w:jc w:val="center"/>
                    <w:rPr>
                      <w:rFonts w:eastAsia="Times New Roman" w:cstheme="minorHAnsi"/>
                      <w:color w:val="000000"/>
                      <w:lang w:val="en-IN" w:eastAsia="en-IN"/>
                    </w:rPr>
                  </w:pPr>
                  <w:r>
                    <w:rPr>
                      <w:rFonts w:eastAsia="Times New Roman" w:cstheme="minorHAnsi"/>
                      <w:color w:val="000000"/>
                      <w:lang w:val="en-IN" w:eastAsia="en-IN"/>
                    </w:rPr>
                    <w:t>268.7897</w:t>
                  </w:r>
                </w:p>
              </w:tc>
              <w:tc>
                <w:tcPr>
                  <w:tcW w:w="2659" w:type="dxa"/>
                  <w:tcBorders>
                    <w:top w:val="nil"/>
                    <w:left w:val="nil"/>
                    <w:bottom w:val="single" w:sz="4" w:space="0" w:color="auto"/>
                    <w:right w:val="single" w:sz="4" w:space="0" w:color="auto"/>
                  </w:tcBorders>
                  <w:shd w:val="clear" w:color="auto" w:fill="auto"/>
                  <w:noWrap/>
                  <w:vAlign w:val="bottom"/>
                  <w:hideMark/>
                </w:tcPr>
                <w:p w14:paraId="75EAD305" w14:textId="77777777" w:rsidR="008B291A" w:rsidRPr="005F1722" w:rsidRDefault="008B291A" w:rsidP="008B291A">
                  <w:pPr>
                    <w:jc w:val="center"/>
                    <w:rPr>
                      <w:rFonts w:eastAsia="Times New Roman" w:cstheme="minorHAnsi"/>
                      <w:color w:val="000000"/>
                      <w:lang w:val="en-IN" w:eastAsia="en-IN"/>
                    </w:rPr>
                  </w:pPr>
                  <w:proofErr w:type="spellStart"/>
                  <w:proofErr w:type="gramStart"/>
                  <w:r w:rsidRPr="005F1722">
                    <w:rPr>
                      <w:rFonts w:eastAsia="Times New Roman" w:cstheme="minorHAnsi"/>
                      <w:color w:val="000000"/>
                      <w:lang w:val="en-IN" w:eastAsia="en-IN"/>
                    </w:rPr>
                    <w:t>non significant</w:t>
                  </w:r>
                  <w:proofErr w:type="spellEnd"/>
                  <w:proofErr w:type="gramEnd"/>
                </w:p>
              </w:tc>
              <w:tc>
                <w:tcPr>
                  <w:tcW w:w="1137" w:type="dxa"/>
                  <w:tcBorders>
                    <w:top w:val="nil"/>
                    <w:left w:val="nil"/>
                    <w:bottom w:val="single" w:sz="4" w:space="0" w:color="auto"/>
                    <w:right w:val="single" w:sz="4" w:space="0" w:color="auto"/>
                  </w:tcBorders>
                  <w:shd w:val="clear" w:color="auto" w:fill="auto"/>
                  <w:noWrap/>
                  <w:vAlign w:val="bottom"/>
                  <w:hideMark/>
                </w:tcPr>
                <w:p w14:paraId="4CAE6897" w14:textId="77777777" w:rsidR="008B291A" w:rsidRPr="005F1722" w:rsidRDefault="008B291A" w:rsidP="008B291A">
                  <w:pPr>
                    <w:jc w:val="center"/>
                    <w:rPr>
                      <w:rFonts w:eastAsia="Times New Roman" w:cstheme="minorHAnsi"/>
                      <w:color w:val="000000"/>
                      <w:lang w:val="en-IN" w:eastAsia="en-IN"/>
                    </w:rPr>
                  </w:pPr>
                  <w:proofErr w:type="spellStart"/>
                  <w:proofErr w:type="gramStart"/>
                  <w:r w:rsidRPr="005F1722">
                    <w:rPr>
                      <w:rFonts w:eastAsia="Times New Roman" w:cstheme="minorHAnsi"/>
                      <w:color w:val="000000"/>
                      <w:lang w:val="en-IN" w:eastAsia="en-IN"/>
                    </w:rPr>
                    <w:t>non significant</w:t>
                  </w:r>
                  <w:proofErr w:type="spellEnd"/>
                  <w:proofErr w:type="gramEnd"/>
                </w:p>
              </w:tc>
            </w:tr>
            <w:tr w:rsidR="008B291A" w:rsidRPr="00C977A2" w14:paraId="2216E9BF" w14:textId="77777777" w:rsidTr="00376BB8">
              <w:trPr>
                <w:trHeight w:val="300"/>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4E53D081" w14:textId="77777777" w:rsidR="008B291A" w:rsidRPr="005F1722" w:rsidRDefault="008B291A" w:rsidP="008B291A">
                  <w:pPr>
                    <w:jc w:val="center"/>
                    <w:rPr>
                      <w:rFonts w:eastAsia="Times New Roman" w:cstheme="minorHAnsi"/>
                      <w:color w:val="000000"/>
                      <w:lang w:val="en-IN" w:eastAsia="en-IN"/>
                    </w:rPr>
                  </w:pPr>
                  <w:r w:rsidRPr="005F1722">
                    <w:rPr>
                      <w:rFonts w:eastAsia="Times New Roman" w:cstheme="minorHAnsi"/>
                      <w:color w:val="000000"/>
                      <w:lang w:val="en-IN" w:eastAsia="en-IN"/>
                    </w:rPr>
                    <w:t>popcollege^2</w:t>
                  </w:r>
                </w:p>
              </w:tc>
              <w:tc>
                <w:tcPr>
                  <w:tcW w:w="816" w:type="dxa"/>
                  <w:tcBorders>
                    <w:top w:val="nil"/>
                    <w:left w:val="nil"/>
                    <w:bottom w:val="single" w:sz="4" w:space="0" w:color="auto"/>
                    <w:right w:val="single" w:sz="4" w:space="0" w:color="auto"/>
                  </w:tcBorders>
                  <w:shd w:val="clear" w:color="auto" w:fill="auto"/>
                  <w:noWrap/>
                  <w:vAlign w:val="center"/>
                  <w:hideMark/>
                </w:tcPr>
                <w:p w14:paraId="0072BAF6" w14:textId="77777777" w:rsidR="008B291A" w:rsidRPr="005F1722" w:rsidRDefault="008B291A" w:rsidP="008B291A">
                  <w:pPr>
                    <w:jc w:val="center"/>
                    <w:rPr>
                      <w:rFonts w:eastAsia="Times New Roman" w:cstheme="minorHAnsi"/>
                      <w:color w:val="000000"/>
                      <w:lang w:val="en-IN" w:eastAsia="en-IN"/>
                    </w:rPr>
                  </w:pPr>
                  <w:r w:rsidRPr="005F1722">
                    <w:rPr>
                      <w:rFonts w:eastAsia="Times New Roman" w:cstheme="minorHAnsi"/>
                      <w:color w:val="000000"/>
                      <w:lang w:val="en-IN" w:eastAsia="en-IN"/>
                    </w:rPr>
                    <w:t>67.37</w:t>
                  </w:r>
                </w:p>
              </w:tc>
              <w:tc>
                <w:tcPr>
                  <w:tcW w:w="918" w:type="dxa"/>
                  <w:tcBorders>
                    <w:top w:val="nil"/>
                    <w:left w:val="nil"/>
                    <w:bottom w:val="single" w:sz="4" w:space="0" w:color="auto"/>
                    <w:right w:val="single" w:sz="4" w:space="0" w:color="auto"/>
                  </w:tcBorders>
                  <w:shd w:val="clear" w:color="auto" w:fill="auto"/>
                  <w:noWrap/>
                  <w:vAlign w:val="center"/>
                  <w:hideMark/>
                </w:tcPr>
                <w:p w14:paraId="4C7B1787" w14:textId="77777777" w:rsidR="008B291A" w:rsidRPr="005F1722" w:rsidRDefault="008B291A" w:rsidP="008B291A">
                  <w:pPr>
                    <w:jc w:val="center"/>
                    <w:rPr>
                      <w:rFonts w:eastAsia="Times New Roman" w:cstheme="minorHAnsi"/>
                      <w:color w:val="000000"/>
                      <w:lang w:val="en-IN" w:eastAsia="en-IN"/>
                    </w:rPr>
                  </w:pPr>
                  <w:r w:rsidRPr="005F1722">
                    <w:rPr>
                      <w:rFonts w:eastAsia="Times New Roman" w:cstheme="minorHAnsi"/>
                      <w:color w:val="000000"/>
                      <w:lang w:val="en-IN" w:eastAsia="en-IN"/>
                    </w:rPr>
                    <w:t>8</w:t>
                  </w:r>
                </w:p>
              </w:tc>
              <w:tc>
                <w:tcPr>
                  <w:tcW w:w="816" w:type="dxa"/>
                  <w:tcBorders>
                    <w:top w:val="nil"/>
                    <w:left w:val="nil"/>
                    <w:bottom w:val="single" w:sz="4" w:space="0" w:color="auto"/>
                    <w:right w:val="single" w:sz="4" w:space="0" w:color="auto"/>
                  </w:tcBorders>
                  <w:shd w:val="clear" w:color="auto" w:fill="auto"/>
                  <w:noWrap/>
                  <w:vAlign w:val="center"/>
                  <w:hideMark/>
                </w:tcPr>
                <w:p w14:paraId="29427DAC" w14:textId="77777777" w:rsidR="008B291A" w:rsidRPr="005F1722" w:rsidRDefault="0049163E" w:rsidP="0049163E">
                  <w:pPr>
                    <w:jc w:val="center"/>
                    <w:rPr>
                      <w:rFonts w:eastAsia="Times New Roman" w:cstheme="minorHAnsi"/>
                      <w:color w:val="000000"/>
                      <w:lang w:val="en-IN" w:eastAsia="en-IN"/>
                    </w:rPr>
                  </w:pPr>
                  <w:r>
                    <w:rPr>
                      <w:rFonts w:eastAsia="Times New Roman" w:cstheme="minorHAnsi"/>
                      <w:color w:val="000000"/>
                      <w:lang w:val="en-IN" w:eastAsia="en-IN"/>
                    </w:rPr>
                    <w:t>268.1</w:t>
                  </w:r>
                  <w:r w:rsidR="008B291A" w:rsidRPr="005F1722">
                    <w:rPr>
                      <w:rFonts w:eastAsia="Times New Roman" w:cstheme="minorHAnsi"/>
                      <w:color w:val="000000"/>
                      <w:lang w:val="en-IN" w:eastAsia="en-IN"/>
                    </w:rPr>
                    <w:t>2</w:t>
                  </w:r>
                  <w:r>
                    <w:rPr>
                      <w:rFonts w:eastAsia="Times New Roman" w:cstheme="minorHAnsi"/>
                      <w:color w:val="000000"/>
                      <w:lang w:val="en-IN" w:eastAsia="en-IN"/>
                    </w:rPr>
                    <w:t>13</w:t>
                  </w:r>
                </w:p>
              </w:tc>
              <w:tc>
                <w:tcPr>
                  <w:tcW w:w="2659" w:type="dxa"/>
                  <w:tcBorders>
                    <w:top w:val="nil"/>
                    <w:left w:val="nil"/>
                    <w:bottom w:val="single" w:sz="4" w:space="0" w:color="auto"/>
                    <w:right w:val="single" w:sz="4" w:space="0" w:color="auto"/>
                  </w:tcBorders>
                  <w:shd w:val="clear" w:color="auto" w:fill="auto"/>
                  <w:noWrap/>
                  <w:vAlign w:val="bottom"/>
                  <w:hideMark/>
                </w:tcPr>
                <w:p w14:paraId="76DBF670" w14:textId="77777777" w:rsidR="008B291A" w:rsidRPr="005F1722" w:rsidRDefault="008B291A" w:rsidP="008B291A">
                  <w:pPr>
                    <w:jc w:val="center"/>
                    <w:rPr>
                      <w:rFonts w:eastAsia="Times New Roman" w:cstheme="minorHAnsi"/>
                      <w:color w:val="000000"/>
                      <w:lang w:val="en-IN" w:eastAsia="en-IN"/>
                    </w:rPr>
                  </w:pPr>
                  <w:r w:rsidRPr="005F1722">
                    <w:rPr>
                      <w:rFonts w:eastAsia="Times New Roman" w:cstheme="minorHAnsi"/>
                      <w:color w:val="000000"/>
                      <w:lang w:val="en-IN" w:eastAsia="en-IN"/>
                    </w:rPr>
                    <w:t>significant</w:t>
                  </w:r>
                </w:p>
              </w:tc>
              <w:tc>
                <w:tcPr>
                  <w:tcW w:w="1137" w:type="dxa"/>
                  <w:tcBorders>
                    <w:top w:val="nil"/>
                    <w:left w:val="nil"/>
                    <w:bottom w:val="single" w:sz="4" w:space="0" w:color="auto"/>
                    <w:right w:val="single" w:sz="4" w:space="0" w:color="auto"/>
                  </w:tcBorders>
                  <w:shd w:val="clear" w:color="auto" w:fill="auto"/>
                  <w:noWrap/>
                  <w:vAlign w:val="bottom"/>
                  <w:hideMark/>
                </w:tcPr>
                <w:p w14:paraId="6F8A2769" w14:textId="77777777" w:rsidR="008B291A" w:rsidRPr="005F1722" w:rsidRDefault="008B291A" w:rsidP="008B291A">
                  <w:pPr>
                    <w:jc w:val="center"/>
                    <w:rPr>
                      <w:rFonts w:eastAsia="Times New Roman" w:cstheme="minorHAnsi"/>
                      <w:color w:val="000000"/>
                      <w:lang w:val="en-IN" w:eastAsia="en-IN"/>
                    </w:rPr>
                  </w:pPr>
                  <w:proofErr w:type="spellStart"/>
                  <w:proofErr w:type="gramStart"/>
                  <w:r w:rsidRPr="005F1722">
                    <w:rPr>
                      <w:rFonts w:eastAsia="Times New Roman" w:cstheme="minorHAnsi"/>
                      <w:color w:val="000000"/>
                      <w:lang w:val="en-IN" w:eastAsia="en-IN"/>
                    </w:rPr>
                    <w:t>non significant</w:t>
                  </w:r>
                  <w:proofErr w:type="spellEnd"/>
                  <w:proofErr w:type="gramEnd"/>
                </w:p>
              </w:tc>
            </w:tr>
            <w:tr w:rsidR="008B291A" w:rsidRPr="00C977A2" w14:paraId="01C2DC46" w14:textId="77777777" w:rsidTr="00376BB8">
              <w:trPr>
                <w:trHeight w:val="300"/>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64120EF0"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lastRenderedPageBreak/>
                    <w:t>popprof^2</w:t>
                  </w:r>
                </w:p>
              </w:tc>
              <w:tc>
                <w:tcPr>
                  <w:tcW w:w="816" w:type="dxa"/>
                  <w:tcBorders>
                    <w:top w:val="nil"/>
                    <w:left w:val="nil"/>
                    <w:bottom w:val="single" w:sz="4" w:space="0" w:color="auto"/>
                    <w:right w:val="single" w:sz="4" w:space="0" w:color="auto"/>
                  </w:tcBorders>
                  <w:shd w:val="clear" w:color="auto" w:fill="auto"/>
                  <w:noWrap/>
                  <w:vAlign w:val="center"/>
                  <w:hideMark/>
                </w:tcPr>
                <w:p w14:paraId="23D40320" w14:textId="77777777" w:rsidR="008B291A" w:rsidRPr="00CF1EBB" w:rsidRDefault="009F66C5" w:rsidP="008B291A">
                  <w:pPr>
                    <w:jc w:val="center"/>
                    <w:rPr>
                      <w:rFonts w:eastAsia="Times New Roman" w:cstheme="minorHAnsi"/>
                      <w:color w:val="000000"/>
                      <w:lang w:val="en-IN" w:eastAsia="en-IN"/>
                    </w:rPr>
                  </w:pPr>
                  <w:r>
                    <w:rPr>
                      <w:rFonts w:eastAsia="Times New Roman" w:cstheme="minorHAnsi"/>
                      <w:color w:val="000000"/>
                      <w:lang w:val="en-IN" w:eastAsia="en-IN"/>
                    </w:rPr>
                    <w:t>66.99</w:t>
                  </w:r>
                </w:p>
              </w:tc>
              <w:tc>
                <w:tcPr>
                  <w:tcW w:w="918" w:type="dxa"/>
                  <w:tcBorders>
                    <w:top w:val="nil"/>
                    <w:left w:val="nil"/>
                    <w:bottom w:val="single" w:sz="4" w:space="0" w:color="auto"/>
                    <w:right w:val="single" w:sz="4" w:space="0" w:color="auto"/>
                  </w:tcBorders>
                  <w:shd w:val="clear" w:color="auto" w:fill="auto"/>
                  <w:noWrap/>
                  <w:vAlign w:val="center"/>
                  <w:hideMark/>
                </w:tcPr>
                <w:p w14:paraId="1788B8B8"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9</w:t>
                  </w:r>
                </w:p>
              </w:tc>
              <w:tc>
                <w:tcPr>
                  <w:tcW w:w="816" w:type="dxa"/>
                  <w:tcBorders>
                    <w:top w:val="nil"/>
                    <w:left w:val="nil"/>
                    <w:bottom w:val="single" w:sz="4" w:space="0" w:color="auto"/>
                    <w:right w:val="single" w:sz="4" w:space="0" w:color="auto"/>
                  </w:tcBorders>
                  <w:shd w:val="clear" w:color="auto" w:fill="auto"/>
                  <w:noWrap/>
                  <w:vAlign w:val="center"/>
                  <w:hideMark/>
                </w:tcPr>
                <w:p w14:paraId="7323395E" w14:textId="77777777" w:rsidR="008B291A" w:rsidRPr="00CF1EBB" w:rsidRDefault="009F66C5" w:rsidP="009F66C5">
                  <w:pPr>
                    <w:jc w:val="center"/>
                    <w:rPr>
                      <w:rFonts w:eastAsia="Times New Roman" w:cstheme="minorHAnsi"/>
                      <w:color w:val="000000"/>
                      <w:lang w:val="en-IN" w:eastAsia="en-IN"/>
                    </w:rPr>
                  </w:pPr>
                  <w:r>
                    <w:rPr>
                      <w:rFonts w:eastAsia="Times New Roman" w:cstheme="minorHAnsi"/>
                      <w:color w:val="000000"/>
                      <w:lang w:val="en-IN" w:eastAsia="en-IN"/>
                    </w:rPr>
                    <w:t>268.8078</w:t>
                  </w:r>
                </w:p>
              </w:tc>
              <w:tc>
                <w:tcPr>
                  <w:tcW w:w="2659" w:type="dxa"/>
                  <w:tcBorders>
                    <w:top w:val="nil"/>
                    <w:left w:val="nil"/>
                    <w:bottom w:val="single" w:sz="4" w:space="0" w:color="auto"/>
                    <w:right w:val="single" w:sz="4" w:space="0" w:color="auto"/>
                  </w:tcBorders>
                  <w:shd w:val="clear" w:color="auto" w:fill="auto"/>
                  <w:noWrap/>
                  <w:vAlign w:val="bottom"/>
                  <w:hideMark/>
                </w:tcPr>
                <w:p w14:paraId="295CB2C7" w14:textId="77777777" w:rsidR="008B291A" w:rsidRPr="00CF1EBB" w:rsidRDefault="008B291A" w:rsidP="008B291A">
                  <w:pPr>
                    <w:jc w:val="center"/>
                    <w:rPr>
                      <w:rFonts w:eastAsia="Times New Roman" w:cstheme="minorHAnsi"/>
                      <w:color w:val="000000"/>
                      <w:lang w:val="en-IN" w:eastAsia="en-IN"/>
                    </w:rPr>
                  </w:pPr>
                  <w:proofErr w:type="spellStart"/>
                  <w:proofErr w:type="gramStart"/>
                  <w:r w:rsidRPr="00CF1EBB">
                    <w:rPr>
                      <w:rFonts w:eastAsia="Times New Roman" w:cstheme="minorHAnsi"/>
                      <w:color w:val="000000"/>
                      <w:lang w:val="en-IN" w:eastAsia="en-IN"/>
                    </w:rPr>
                    <w:t>non significant</w:t>
                  </w:r>
                  <w:proofErr w:type="spellEnd"/>
                  <w:proofErr w:type="gramEnd"/>
                </w:p>
              </w:tc>
              <w:tc>
                <w:tcPr>
                  <w:tcW w:w="1137" w:type="dxa"/>
                  <w:tcBorders>
                    <w:top w:val="nil"/>
                    <w:left w:val="nil"/>
                    <w:bottom w:val="single" w:sz="4" w:space="0" w:color="auto"/>
                    <w:right w:val="single" w:sz="4" w:space="0" w:color="auto"/>
                  </w:tcBorders>
                  <w:shd w:val="clear" w:color="auto" w:fill="auto"/>
                  <w:noWrap/>
                  <w:vAlign w:val="bottom"/>
                  <w:hideMark/>
                </w:tcPr>
                <w:p w14:paraId="644337DC" w14:textId="77777777" w:rsidR="008B291A" w:rsidRPr="00CF1EBB" w:rsidRDefault="008B291A" w:rsidP="008B291A">
                  <w:pPr>
                    <w:jc w:val="center"/>
                    <w:rPr>
                      <w:rFonts w:eastAsia="Times New Roman" w:cstheme="minorHAnsi"/>
                      <w:color w:val="000000"/>
                      <w:lang w:val="en-IN" w:eastAsia="en-IN"/>
                    </w:rPr>
                  </w:pPr>
                  <w:proofErr w:type="spellStart"/>
                  <w:proofErr w:type="gramStart"/>
                  <w:r w:rsidRPr="00CF1EBB">
                    <w:rPr>
                      <w:rFonts w:eastAsia="Times New Roman" w:cstheme="minorHAnsi"/>
                      <w:color w:val="000000"/>
                      <w:lang w:val="en-IN" w:eastAsia="en-IN"/>
                    </w:rPr>
                    <w:t>non significant</w:t>
                  </w:r>
                  <w:proofErr w:type="spellEnd"/>
                  <w:proofErr w:type="gramEnd"/>
                </w:p>
              </w:tc>
            </w:tr>
            <w:tr w:rsidR="008B291A" w:rsidRPr="00C977A2" w14:paraId="5D2A3FC4" w14:textId="77777777" w:rsidTr="00376BB8">
              <w:trPr>
                <w:trHeight w:val="300"/>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2B892BBE" w14:textId="77777777" w:rsidR="008B291A" w:rsidRPr="00CF1EBB" w:rsidRDefault="008B291A" w:rsidP="008B291A">
                  <w:pPr>
                    <w:jc w:val="center"/>
                    <w:rPr>
                      <w:rFonts w:eastAsia="Times New Roman" w:cstheme="minorHAnsi"/>
                      <w:color w:val="000000"/>
                      <w:lang w:val="en-IN" w:eastAsia="en-IN"/>
                    </w:rPr>
                  </w:pPr>
                  <w:proofErr w:type="spellStart"/>
                  <w:r w:rsidRPr="00CF1EBB">
                    <w:rPr>
                      <w:rFonts w:eastAsia="Times New Roman" w:cstheme="minorHAnsi"/>
                      <w:color w:val="000000"/>
                      <w:lang w:val="en-IN" w:eastAsia="en-IN"/>
                    </w:rPr>
                    <w:t>percollege+popcollege</w:t>
                  </w:r>
                  <w:proofErr w:type="spellEnd"/>
                </w:p>
              </w:tc>
              <w:tc>
                <w:tcPr>
                  <w:tcW w:w="816" w:type="dxa"/>
                  <w:tcBorders>
                    <w:top w:val="nil"/>
                    <w:left w:val="nil"/>
                    <w:bottom w:val="single" w:sz="4" w:space="0" w:color="auto"/>
                    <w:right w:val="single" w:sz="4" w:space="0" w:color="auto"/>
                  </w:tcBorders>
                  <w:shd w:val="clear" w:color="auto" w:fill="auto"/>
                  <w:noWrap/>
                  <w:vAlign w:val="center"/>
                  <w:hideMark/>
                </w:tcPr>
                <w:p w14:paraId="485FE859" w14:textId="77777777" w:rsidR="008B291A" w:rsidRPr="00CF1EBB" w:rsidRDefault="008A4436" w:rsidP="008B291A">
                  <w:pPr>
                    <w:jc w:val="center"/>
                    <w:rPr>
                      <w:rFonts w:eastAsia="Times New Roman" w:cstheme="minorHAnsi"/>
                      <w:color w:val="000000"/>
                      <w:lang w:val="en-IN" w:eastAsia="en-IN"/>
                    </w:rPr>
                  </w:pPr>
                  <w:r>
                    <w:rPr>
                      <w:rFonts w:eastAsia="Times New Roman" w:cstheme="minorHAnsi"/>
                      <w:color w:val="000000"/>
                      <w:lang w:val="en-IN" w:eastAsia="en-IN"/>
                    </w:rPr>
                    <w:t>66.64</w:t>
                  </w:r>
                </w:p>
              </w:tc>
              <w:tc>
                <w:tcPr>
                  <w:tcW w:w="918" w:type="dxa"/>
                  <w:tcBorders>
                    <w:top w:val="nil"/>
                    <w:left w:val="nil"/>
                    <w:bottom w:val="single" w:sz="4" w:space="0" w:color="auto"/>
                    <w:right w:val="single" w:sz="4" w:space="0" w:color="auto"/>
                  </w:tcBorders>
                  <w:shd w:val="clear" w:color="auto" w:fill="auto"/>
                  <w:noWrap/>
                  <w:vAlign w:val="center"/>
                  <w:hideMark/>
                </w:tcPr>
                <w:p w14:paraId="22618463"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10</w:t>
                  </w:r>
                </w:p>
              </w:tc>
              <w:tc>
                <w:tcPr>
                  <w:tcW w:w="816" w:type="dxa"/>
                  <w:tcBorders>
                    <w:top w:val="nil"/>
                    <w:left w:val="nil"/>
                    <w:bottom w:val="single" w:sz="4" w:space="0" w:color="auto"/>
                    <w:right w:val="single" w:sz="4" w:space="0" w:color="auto"/>
                  </w:tcBorders>
                  <w:shd w:val="clear" w:color="auto" w:fill="auto"/>
                  <w:noWrap/>
                  <w:vAlign w:val="center"/>
                  <w:hideMark/>
                </w:tcPr>
                <w:p w14:paraId="12208C94" w14:textId="77777777" w:rsidR="008B291A" w:rsidRPr="00CF1EBB" w:rsidRDefault="008A4436" w:rsidP="008A4436">
                  <w:pPr>
                    <w:jc w:val="center"/>
                    <w:rPr>
                      <w:rFonts w:eastAsia="Times New Roman" w:cstheme="minorHAnsi"/>
                      <w:color w:val="000000"/>
                      <w:lang w:val="en-IN" w:eastAsia="en-IN"/>
                    </w:rPr>
                  </w:pPr>
                  <w:r>
                    <w:rPr>
                      <w:rFonts w:eastAsia="Times New Roman" w:cstheme="minorHAnsi"/>
                      <w:color w:val="000000"/>
                      <w:lang w:val="en-IN" w:eastAsia="en-IN"/>
                    </w:rPr>
                    <w:t>270.1204</w:t>
                  </w:r>
                </w:p>
              </w:tc>
              <w:tc>
                <w:tcPr>
                  <w:tcW w:w="2659" w:type="dxa"/>
                  <w:tcBorders>
                    <w:top w:val="nil"/>
                    <w:left w:val="nil"/>
                    <w:bottom w:val="single" w:sz="4" w:space="0" w:color="auto"/>
                    <w:right w:val="single" w:sz="4" w:space="0" w:color="auto"/>
                  </w:tcBorders>
                  <w:shd w:val="clear" w:color="auto" w:fill="auto"/>
                  <w:noWrap/>
                  <w:vAlign w:val="bottom"/>
                  <w:hideMark/>
                </w:tcPr>
                <w:p w14:paraId="05BDCF9A"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 xml:space="preserve">only </w:t>
                  </w:r>
                  <w:proofErr w:type="spellStart"/>
                  <w:r w:rsidRPr="00CF1EBB">
                    <w:rPr>
                      <w:rFonts w:eastAsia="Times New Roman" w:cstheme="minorHAnsi"/>
                      <w:color w:val="000000"/>
                      <w:lang w:val="en-IN" w:eastAsia="en-IN"/>
                    </w:rPr>
                    <w:t>popcollege</w:t>
                  </w:r>
                  <w:proofErr w:type="spellEnd"/>
                  <w:r w:rsidRPr="00CF1EBB">
                    <w:rPr>
                      <w:rFonts w:eastAsia="Times New Roman" w:cstheme="minorHAnsi"/>
                      <w:color w:val="000000"/>
                      <w:lang w:val="en-IN" w:eastAsia="en-IN"/>
                    </w:rPr>
                    <w:t xml:space="preserve"> is significant</w:t>
                  </w:r>
                </w:p>
              </w:tc>
              <w:tc>
                <w:tcPr>
                  <w:tcW w:w="1137" w:type="dxa"/>
                  <w:tcBorders>
                    <w:top w:val="nil"/>
                    <w:left w:val="nil"/>
                    <w:bottom w:val="single" w:sz="4" w:space="0" w:color="auto"/>
                    <w:right w:val="single" w:sz="4" w:space="0" w:color="auto"/>
                  </w:tcBorders>
                  <w:shd w:val="clear" w:color="auto" w:fill="auto"/>
                  <w:noWrap/>
                  <w:vAlign w:val="bottom"/>
                  <w:hideMark/>
                </w:tcPr>
                <w:p w14:paraId="5DD20582" w14:textId="77777777" w:rsidR="008B291A" w:rsidRPr="00CF1EBB" w:rsidRDefault="008B291A" w:rsidP="008B291A">
                  <w:pPr>
                    <w:jc w:val="center"/>
                    <w:rPr>
                      <w:rFonts w:eastAsia="Times New Roman" w:cstheme="minorHAnsi"/>
                      <w:color w:val="000000"/>
                      <w:lang w:val="en-IN" w:eastAsia="en-IN"/>
                    </w:rPr>
                  </w:pPr>
                  <w:proofErr w:type="spellStart"/>
                  <w:proofErr w:type="gramStart"/>
                  <w:r w:rsidRPr="00CF1EBB">
                    <w:rPr>
                      <w:rFonts w:eastAsia="Times New Roman" w:cstheme="minorHAnsi"/>
                      <w:color w:val="000000"/>
                      <w:lang w:val="en-IN" w:eastAsia="en-IN"/>
                    </w:rPr>
                    <w:t>non significant</w:t>
                  </w:r>
                  <w:proofErr w:type="spellEnd"/>
                  <w:proofErr w:type="gramEnd"/>
                </w:p>
              </w:tc>
            </w:tr>
            <w:tr w:rsidR="008B291A" w:rsidRPr="00C977A2" w14:paraId="53A53C6D" w14:textId="77777777" w:rsidTr="00376BB8">
              <w:trPr>
                <w:trHeight w:val="300"/>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38DD1F7D"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popcollege^2+popprof^2</w:t>
                  </w:r>
                </w:p>
              </w:tc>
              <w:tc>
                <w:tcPr>
                  <w:tcW w:w="816" w:type="dxa"/>
                  <w:tcBorders>
                    <w:top w:val="nil"/>
                    <w:left w:val="nil"/>
                    <w:bottom w:val="single" w:sz="4" w:space="0" w:color="auto"/>
                    <w:right w:val="single" w:sz="4" w:space="0" w:color="auto"/>
                  </w:tcBorders>
                  <w:shd w:val="clear" w:color="auto" w:fill="auto"/>
                  <w:noWrap/>
                  <w:vAlign w:val="center"/>
                  <w:hideMark/>
                </w:tcPr>
                <w:p w14:paraId="160DDDB9"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68.86</w:t>
                  </w:r>
                </w:p>
              </w:tc>
              <w:tc>
                <w:tcPr>
                  <w:tcW w:w="918" w:type="dxa"/>
                  <w:tcBorders>
                    <w:top w:val="nil"/>
                    <w:left w:val="nil"/>
                    <w:bottom w:val="single" w:sz="4" w:space="0" w:color="auto"/>
                    <w:right w:val="single" w:sz="4" w:space="0" w:color="auto"/>
                  </w:tcBorders>
                  <w:shd w:val="clear" w:color="auto" w:fill="auto"/>
                  <w:noWrap/>
                  <w:vAlign w:val="center"/>
                  <w:hideMark/>
                </w:tcPr>
                <w:p w14:paraId="2CFFB77C"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10</w:t>
                  </w:r>
                </w:p>
              </w:tc>
              <w:tc>
                <w:tcPr>
                  <w:tcW w:w="816" w:type="dxa"/>
                  <w:tcBorders>
                    <w:top w:val="nil"/>
                    <w:left w:val="nil"/>
                    <w:bottom w:val="single" w:sz="4" w:space="0" w:color="auto"/>
                    <w:right w:val="single" w:sz="4" w:space="0" w:color="auto"/>
                  </w:tcBorders>
                  <w:shd w:val="clear" w:color="auto" w:fill="auto"/>
                  <w:noWrap/>
                  <w:vAlign w:val="center"/>
                  <w:hideMark/>
                </w:tcPr>
                <w:p w14:paraId="692EC924" w14:textId="77777777" w:rsidR="008B291A" w:rsidRPr="00CF1EBB" w:rsidRDefault="003549D9" w:rsidP="008B291A">
                  <w:pPr>
                    <w:jc w:val="center"/>
                    <w:rPr>
                      <w:rFonts w:eastAsia="Times New Roman" w:cstheme="minorHAnsi"/>
                      <w:color w:val="000000"/>
                      <w:lang w:val="en-IN" w:eastAsia="en-IN"/>
                    </w:rPr>
                  </w:pPr>
                  <w:r>
                    <w:rPr>
                      <w:rFonts w:eastAsia="Times New Roman" w:cstheme="minorHAnsi"/>
                      <w:color w:val="000000"/>
                      <w:lang w:val="en-IN" w:eastAsia="en-IN"/>
                    </w:rPr>
                    <w:t>265.99</w:t>
                  </w:r>
                </w:p>
              </w:tc>
              <w:tc>
                <w:tcPr>
                  <w:tcW w:w="2659" w:type="dxa"/>
                  <w:tcBorders>
                    <w:top w:val="nil"/>
                    <w:left w:val="nil"/>
                    <w:bottom w:val="single" w:sz="4" w:space="0" w:color="auto"/>
                    <w:right w:val="single" w:sz="4" w:space="0" w:color="auto"/>
                  </w:tcBorders>
                  <w:shd w:val="clear" w:color="auto" w:fill="auto"/>
                  <w:noWrap/>
                  <w:vAlign w:val="bottom"/>
                  <w:hideMark/>
                </w:tcPr>
                <w:p w14:paraId="42E753A7"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both are significant</w:t>
                  </w:r>
                </w:p>
              </w:tc>
              <w:tc>
                <w:tcPr>
                  <w:tcW w:w="1137" w:type="dxa"/>
                  <w:tcBorders>
                    <w:top w:val="nil"/>
                    <w:left w:val="nil"/>
                    <w:bottom w:val="single" w:sz="4" w:space="0" w:color="auto"/>
                    <w:right w:val="single" w:sz="4" w:space="0" w:color="auto"/>
                  </w:tcBorders>
                  <w:shd w:val="clear" w:color="auto" w:fill="auto"/>
                  <w:noWrap/>
                  <w:vAlign w:val="bottom"/>
                  <w:hideMark/>
                </w:tcPr>
                <w:p w14:paraId="3F8104E3" w14:textId="77777777" w:rsidR="008B291A" w:rsidRPr="00CF1EBB" w:rsidRDefault="008B291A" w:rsidP="008B291A">
                  <w:pPr>
                    <w:jc w:val="center"/>
                    <w:rPr>
                      <w:rFonts w:eastAsia="Times New Roman" w:cstheme="minorHAnsi"/>
                      <w:color w:val="000000"/>
                      <w:lang w:val="en-IN" w:eastAsia="en-IN"/>
                    </w:rPr>
                  </w:pPr>
                  <w:proofErr w:type="spellStart"/>
                  <w:proofErr w:type="gramStart"/>
                  <w:r w:rsidRPr="00CF1EBB">
                    <w:rPr>
                      <w:rFonts w:eastAsia="Times New Roman" w:cstheme="minorHAnsi"/>
                      <w:color w:val="000000"/>
                      <w:lang w:val="en-IN" w:eastAsia="en-IN"/>
                    </w:rPr>
                    <w:t>non significant</w:t>
                  </w:r>
                  <w:proofErr w:type="spellEnd"/>
                  <w:proofErr w:type="gramEnd"/>
                </w:p>
              </w:tc>
            </w:tr>
            <w:tr w:rsidR="008B291A" w:rsidRPr="00C977A2" w14:paraId="4204C242" w14:textId="77777777" w:rsidTr="00376BB8">
              <w:trPr>
                <w:trHeight w:val="300"/>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050BF1C6"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percollege^2+popprof^2</w:t>
                  </w:r>
                </w:p>
              </w:tc>
              <w:tc>
                <w:tcPr>
                  <w:tcW w:w="816" w:type="dxa"/>
                  <w:tcBorders>
                    <w:top w:val="nil"/>
                    <w:left w:val="nil"/>
                    <w:bottom w:val="single" w:sz="4" w:space="0" w:color="auto"/>
                    <w:right w:val="single" w:sz="4" w:space="0" w:color="auto"/>
                  </w:tcBorders>
                  <w:shd w:val="clear" w:color="auto" w:fill="auto"/>
                  <w:noWrap/>
                  <w:vAlign w:val="center"/>
                  <w:hideMark/>
                </w:tcPr>
                <w:p w14:paraId="3646FA0B"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66.27</w:t>
                  </w:r>
                </w:p>
              </w:tc>
              <w:tc>
                <w:tcPr>
                  <w:tcW w:w="918" w:type="dxa"/>
                  <w:tcBorders>
                    <w:top w:val="nil"/>
                    <w:left w:val="nil"/>
                    <w:bottom w:val="single" w:sz="4" w:space="0" w:color="auto"/>
                    <w:right w:val="single" w:sz="4" w:space="0" w:color="auto"/>
                  </w:tcBorders>
                  <w:shd w:val="clear" w:color="auto" w:fill="auto"/>
                  <w:noWrap/>
                  <w:vAlign w:val="center"/>
                  <w:hideMark/>
                </w:tcPr>
                <w:p w14:paraId="5BF34BEA"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11</w:t>
                  </w:r>
                </w:p>
              </w:tc>
              <w:tc>
                <w:tcPr>
                  <w:tcW w:w="816" w:type="dxa"/>
                  <w:tcBorders>
                    <w:top w:val="nil"/>
                    <w:left w:val="nil"/>
                    <w:bottom w:val="single" w:sz="4" w:space="0" w:color="auto"/>
                    <w:right w:val="single" w:sz="4" w:space="0" w:color="auto"/>
                  </w:tcBorders>
                  <w:shd w:val="clear" w:color="auto" w:fill="auto"/>
                  <w:noWrap/>
                  <w:vAlign w:val="center"/>
                  <w:hideMark/>
                </w:tcPr>
                <w:p w14:paraId="1FB43AA2" w14:textId="77777777" w:rsidR="008B291A" w:rsidRPr="00CF1EBB" w:rsidRDefault="008B291A" w:rsidP="005459E3">
                  <w:pPr>
                    <w:jc w:val="center"/>
                    <w:rPr>
                      <w:rFonts w:eastAsia="Times New Roman" w:cstheme="minorHAnsi"/>
                      <w:color w:val="000000"/>
                      <w:lang w:val="en-IN" w:eastAsia="en-IN"/>
                    </w:rPr>
                  </w:pPr>
                  <w:r w:rsidRPr="00CF1EBB">
                    <w:rPr>
                      <w:rFonts w:eastAsia="Times New Roman" w:cstheme="minorHAnsi"/>
                      <w:color w:val="000000"/>
                      <w:lang w:val="en-IN" w:eastAsia="en-IN"/>
                    </w:rPr>
                    <w:t>270.78</w:t>
                  </w:r>
                  <w:r w:rsidR="005459E3">
                    <w:rPr>
                      <w:rFonts w:eastAsia="Times New Roman" w:cstheme="minorHAnsi"/>
                      <w:color w:val="000000"/>
                      <w:lang w:val="en-IN" w:eastAsia="en-IN"/>
                    </w:rPr>
                    <w:t>97</w:t>
                  </w:r>
                </w:p>
              </w:tc>
              <w:tc>
                <w:tcPr>
                  <w:tcW w:w="2659" w:type="dxa"/>
                  <w:tcBorders>
                    <w:top w:val="nil"/>
                    <w:left w:val="nil"/>
                    <w:bottom w:val="single" w:sz="4" w:space="0" w:color="auto"/>
                    <w:right w:val="single" w:sz="4" w:space="0" w:color="auto"/>
                  </w:tcBorders>
                  <w:shd w:val="clear" w:color="auto" w:fill="auto"/>
                  <w:noWrap/>
                  <w:vAlign w:val="bottom"/>
                  <w:hideMark/>
                </w:tcPr>
                <w:p w14:paraId="603A1E89"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 xml:space="preserve">both are </w:t>
                  </w:r>
                  <w:proofErr w:type="spellStart"/>
                  <w:proofErr w:type="gramStart"/>
                  <w:r w:rsidRPr="00CF1EBB">
                    <w:rPr>
                      <w:rFonts w:eastAsia="Times New Roman" w:cstheme="minorHAnsi"/>
                      <w:color w:val="000000"/>
                      <w:lang w:val="en-IN" w:eastAsia="en-IN"/>
                    </w:rPr>
                    <w:t>non significant</w:t>
                  </w:r>
                  <w:proofErr w:type="spellEnd"/>
                  <w:proofErr w:type="gramEnd"/>
                </w:p>
              </w:tc>
              <w:tc>
                <w:tcPr>
                  <w:tcW w:w="1137" w:type="dxa"/>
                  <w:tcBorders>
                    <w:top w:val="nil"/>
                    <w:left w:val="nil"/>
                    <w:bottom w:val="single" w:sz="4" w:space="0" w:color="auto"/>
                    <w:right w:val="single" w:sz="4" w:space="0" w:color="auto"/>
                  </w:tcBorders>
                  <w:shd w:val="clear" w:color="auto" w:fill="auto"/>
                  <w:noWrap/>
                  <w:vAlign w:val="bottom"/>
                  <w:hideMark/>
                </w:tcPr>
                <w:p w14:paraId="30B244C3" w14:textId="77777777" w:rsidR="008B291A" w:rsidRPr="00CF1EBB" w:rsidRDefault="008B291A" w:rsidP="008B291A">
                  <w:pPr>
                    <w:jc w:val="center"/>
                    <w:rPr>
                      <w:rFonts w:eastAsia="Times New Roman" w:cstheme="minorHAnsi"/>
                      <w:color w:val="000000"/>
                      <w:lang w:val="en-IN" w:eastAsia="en-IN"/>
                    </w:rPr>
                  </w:pPr>
                  <w:proofErr w:type="spellStart"/>
                  <w:proofErr w:type="gramStart"/>
                  <w:r w:rsidRPr="00CF1EBB">
                    <w:rPr>
                      <w:rFonts w:eastAsia="Times New Roman" w:cstheme="minorHAnsi"/>
                      <w:color w:val="000000"/>
                      <w:lang w:val="en-IN" w:eastAsia="en-IN"/>
                    </w:rPr>
                    <w:t>non significant</w:t>
                  </w:r>
                  <w:proofErr w:type="spellEnd"/>
                  <w:proofErr w:type="gramEnd"/>
                </w:p>
              </w:tc>
            </w:tr>
            <w:tr w:rsidR="008B291A" w:rsidRPr="00C977A2" w14:paraId="2979C984" w14:textId="77777777" w:rsidTr="00376BB8">
              <w:trPr>
                <w:trHeight w:val="300"/>
              </w:trPr>
              <w:tc>
                <w:tcPr>
                  <w:tcW w:w="3004" w:type="dxa"/>
                  <w:tcBorders>
                    <w:top w:val="nil"/>
                    <w:left w:val="single" w:sz="4" w:space="0" w:color="auto"/>
                    <w:bottom w:val="single" w:sz="4" w:space="0" w:color="auto"/>
                    <w:right w:val="single" w:sz="4" w:space="0" w:color="auto"/>
                  </w:tcBorders>
                  <w:shd w:val="clear" w:color="auto" w:fill="auto"/>
                  <w:noWrap/>
                  <w:vAlign w:val="center"/>
                  <w:hideMark/>
                </w:tcPr>
                <w:p w14:paraId="4B9D3A83"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percollege^2+popcollege^2+popprof^2</w:t>
                  </w:r>
                </w:p>
              </w:tc>
              <w:tc>
                <w:tcPr>
                  <w:tcW w:w="816" w:type="dxa"/>
                  <w:tcBorders>
                    <w:top w:val="nil"/>
                    <w:left w:val="nil"/>
                    <w:bottom w:val="single" w:sz="4" w:space="0" w:color="auto"/>
                    <w:right w:val="single" w:sz="4" w:space="0" w:color="auto"/>
                  </w:tcBorders>
                  <w:shd w:val="clear" w:color="auto" w:fill="auto"/>
                  <w:noWrap/>
                  <w:vAlign w:val="center"/>
                  <w:hideMark/>
                </w:tcPr>
                <w:p w14:paraId="69DA99F1" w14:textId="77777777" w:rsidR="008B291A" w:rsidRPr="00CF1EBB" w:rsidRDefault="008B291A" w:rsidP="00BE3B9B">
                  <w:pPr>
                    <w:jc w:val="center"/>
                    <w:rPr>
                      <w:rFonts w:eastAsia="Times New Roman" w:cstheme="minorHAnsi"/>
                      <w:color w:val="000000"/>
                      <w:lang w:val="en-IN" w:eastAsia="en-IN"/>
                    </w:rPr>
                  </w:pPr>
                  <w:r w:rsidRPr="00CF1EBB">
                    <w:rPr>
                      <w:rFonts w:eastAsia="Times New Roman" w:cstheme="minorHAnsi"/>
                      <w:color w:val="000000"/>
                      <w:lang w:val="en-IN" w:eastAsia="en-IN"/>
                    </w:rPr>
                    <w:t>68.1</w:t>
                  </w:r>
                  <w:r w:rsidR="00BE3B9B">
                    <w:rPr>
                      <w:rFonts w:eastAsia="Times New Roman" w:cstheme="minorHAnsi"/>
                      <w:color w:val="000000"/>
                      <w:lang w:val="en-IN" w:eastAsia="en-IN"/>
                    </w:rPr>
                    <w:t>6</w:t>
                  </w:r>
                </w:p>
              </w:tc>
              <w:tc>
                <w:tcPr>
                  <w:tcW w:w="918" w:type="dxa"/>
                  <w:tcBorders>
                    <w:top w:val="nil"/>
                    <w:left w:val="nil"/>
                    <w:bottom w:val="single" w:sz="4" w:space="0" w:color="auto"/>
                    <w:right w:val="single" w:sz="4" w:space="0" w:color="auto"/>
                  </w:tcBorders>
                  <w:shd w:val="clear" w:color="auto" w:fill="auto"/>
                  <w:noWrap/>
                  <w:vAlign w:val="center"/>
                  <w:hideMark/>
                </w:tcPr>
                <w:p w14:paraId="0250910A" w14:textId="77777777" w:rsidR="008B291A" w:rsidRPr="00CF1EBB" w:rsidRDefault="008B291A" w:rsidP="008B291A">
                  <w:pPr>
                    <w:jc w:val="center"/>
                    <w:rPr>
                      <w:rFonts w:eastAsia="Times New Roman" w:cstheme="minorHAnsi"/>
                      <w:color w:val="000000"/>
                      <w:lang w:val="en-IN" w:eastAsia="en-IN"/>
                    </w:rPr>
                  </w:pPr>
                  <w:r w:rsidRPr="00CF1EBB">
                    <w:rPr>
                      <w:rFonts w:eastAsia="Times New Roman" w:cstheme="minorHAnsi"/>
                      <w:color w:val="000000"/>
                      <w:lang w:val="en-IN" w:eastAsia="en-IN"/>
                    </w:rPr>
                    <w:t>12</w:t>
                  </w:r>
                </w:p>
              </w:tc>
              <w:tc>
                <w:tcPr>
                  <w:tcW w:w="816" w:type="dxa"/>
                  <w:tcBorders>
                    <w:top w:val="nil"/>
                    <w:left w:val="nil"/>
                    <w:bottom w:val="single" w:sz="4" w:space="0" w:color="auto"/>
                    <w:right w:val="single" w:sz="4" w:space="0" w:color="auto"/>
                  </w:tcBorders>
                  <w:shd w:val="clear" w:color="auto" w:fill="auto"/>
                  <w:noWrap/>
                  <w:vAlign w:val="center"/>
                  <w:hideMark/>
                </w:tcPr>
                <w:p w14:paraId="67D8E1FB" w14:textId="77777777" w:rsidR="008B291A" w:rsidRPr="00CF1EBB" w:rsidRDefault="00BE3B9B" w:rsidP="008B291A">
                  <w:pPr>
                    <w:jc w:val="center"/>
                    <w:rPr>
                      <w:rFonts w:eastAsia="Times New Roman" w:cstheme="minorHAnsi"/>
                      <w:color w:val="000000"/>
                      <w:lang w:val="en-IN" w:eastAsia="en-IN"/>
                    </w:rPr>
                  </w:pPr>
                  <w:r>
                    <w:rPr>
                      <w:rFonts w:eastAsia="Times New Roman" w:cstheme="minorHAnsi"/>
                      <w:color w:val="000000"/>
                      <w:lang w:val="en-IN" w:eastAsia="en-IN"/>
                    </w:rPr>
                    <w:t>267.9695</w:t>
                  </w:r>
                </w:p>
              </w:tc>
              <w:tc>
                <w:tcPr>
                  <w:tcW w:w="2659" w:type="dxa"/>
                  <w:tcBorders>
                    <w:top w:val="nil"/>
                    <w:left w:val="nil"/>
                    <w:bottom w:val="single" w:sz="4" w:space="0" w:color="auto"/>
                    <w:right w:val="single" w:sz="4" w:space="0" w:color="auto"/>
                  </w:tcBorders>
                  <w:shd w:val="clear" w:color="auto" w:fill="auto"/>
                  <w:noWrap/>
                  <w:vAlign w:val="bottom"/>
                  <w:hideMark/>
                </w:tcPr>
                <w:p w14:paraId="0662409E" w14:textId="77777777" w:rsidR="008B291A" w:rsidRPr="00CF1EBB" w:rsidRDefault="008B291A" w:rsidP="008B291A">
                  <w:pPr>
                    <w:jc w:val="center"/>
                    <w:rPr>
                      <w:rFonts w:eastAsia="Times New Roman" w:cstheme="minorHAnsi"/>
                      <w:color w:val="000000"/>
                      <w:lang w:val="en-IN" w:eastAsia="en-IN"/>
                    </w:rPr>
                  </w:pPr>
                  <w:proofErr w:type="spellStart"/>
                  <w:r w:rsidRPr="00CF1EBB">
                    <w:rPr>
                      <w:rFonts w:eastAsia="Times New Roman" w:cstheme="minorHAnsi"/>
                      <w:color w:val="000000"/>
                      <w:lang w:val="en-IN" w:eastAsia="en-IN"/>
                    </w:rPr>
                    <w:t>popcollege</w:t>
                  </w:r>
                  <w:proofErr w:type="spellEnd"/>
                  <w:r w:rsidRPr="00CF1EBB">
                    <w:rPr>
                      <w:rFonts w:eastAsia="Times New Roman" w:cstheme="minorHAnsi"/>
                      <w:color w:val="000000"/>
                      <w:lang w:val="en-IN" w:eastAsia="en-IN"/>
                    </w:rPr>
                    <w:t xml:space="preserve">, </w:t>
                  </w:r>
                  <w:proofErr w:type="spellStart"/>
                  <w:r w:rsidRPr="00CF1EBB">
                    <w:rPr>
                      <w:rFonts w:eastAsia="Times New Roman" w:cstheme="minorHAnsi"/>
                      <w:color w:val="000000"/>
                      <w:lang w:val="en-IN" w:eastAsia="en-IN"/>
                    </w:rPr>
                    <w:t>popprof</w:t>
                  </w:r>
                  <w:proofErr w:type="spellEnd"/>
                  <w:r w:rsidRPr="00CF1EBB">
                    <w:rPr>
                      <w:rFonts w:eastAsia="Times New Roman" w:cstheme="minorHAnsi"/>
                      <w:color w:val="000000"/>
                      <w:lang w:val="en-IN" w:eastAsia="en-IN"/>
                    </w:rPr>
                    <w:t xml:space="preserve"> are significant</w:t>
                  </w:r>
                </w:p>
              </w:tc>
              <w:tc>
                <w:tcPr>
                  <w:tcW w:w="1137" w:type="dxa"/>
                  <w:tcBorders>
                    <w:top w:val="nil"/>
                    <w:left w:val="nil"/>
                    <w:bottom w:val="single" w:sz="4" w:space="0" w:color="auto"/>
                    <w:right w:val="single" w:sz="4" w:space="0" w:color="auto"/>
                  </w:tcBorders>
                  <w:shd w:val="clear" w:color="auto" w:fill="auto"/>
                  <w:noWrap/>
                  <w:vAlign w:val="bottom"/>
                  <w:hideMark/>
                </w:tcPr>
                <w:p w14:paraId="02559D22" w14:textId="77777777" w:rsidR="008B291A" w:rsidRPr="00CF1EBB" w:rsidRDefault="008B291A" w:rsidP="008B291A">
                  <w:pPr>
                    <w:jc w:val="center"/>
                    <w:rPr>
                      <w:rFonts w:eastAsia="Times New Roman" w:cstheme="minorHAnsi"/>
                      <w:color w:val="000000"/>
                      <w:lang w:val="en-IN" w:eastAsia="en-IN"/>
                    </w:rPr>
                  </w:pPr>
                  <w:proofErr w:type="spellStart"/>
                  <w:proofErr w:type="gramStart"/>
                  <w:r w:rsidRPr="00CF1EBB">
                    <w:rPr>
                      <w:rFonts w:eastAsia="Times New Roman" w:cstheme="minorHAnsi"/>
                      <w:color w:val="000000"/>
                      <w:lang w:val="en-IN" w:eastAsia="en-IN"/>
                    </w:rPr>
                    <w:t>non significant</w:t>
                  </w:r>
                  <w:proofErr w:type="spellEnd"/>
                  <w:proofErr w:type="gramEnd"/>
                </w:p>
              </w:tc>
            </w:tr>
          </w:tbl>
          <w:p w14:paraId="40348E38" w14:textId="77777777" w:rsidR="00AD3DA6" w:rsidRPr="00486B61" w:rsidRDefault="00AD3DA6" w:rsidP="00486B61">
            <w:pPr>
              <w:rPr>
                <w:rFonts w:ascii="Times New Roman" w:eastAsia="Times New Roman" w:hAnsi="Times New Roman"/>
                <w:lang w:val="en-IN" w:eastAsia="en-IN"/>
              </w:rPr>
            </w:pPr>
          </w:p>
          <w:p w14:paraId="3B40CCD7" w14:textId="77777777" w:rsidR="00486B61" w:rsidRPr="0064654B" w:rsidRDefault="00B1307D" w:rsidP="00486B61">
            <w:pPr>
              <w:rPr>
                <w:rFonts w:ascii="Times New Roman" w:eastAsia="Times New Roman" w:hAnsi="Times New Roman"/>
                <w:color w:val="C45911" w:themeColor="accent2" w:themeShade="BF"/>
                <w:lang w:val="en-IN" w:eastAsia="en-IN"/>
              </w:rPr>
            </w:pPr>
            <w:r w:rsidRPr="0064654B">
              <w:rPr>
                <w:rFonts w:ascii="Times New Roman" w:eastAsia="Times New Roman" w:hAnsi="Times New Roman"/>
                <w:color w:val="C45911" w:themeColor="accent2" w:themeShade="BF"/>
                <w:lang w:val="en-IN" w:eastAsia="en-IN"/>
              </w:rPr>
              <w:t>Our best fit model now is the one with an R</w:t>
            </w:r>
            <w:r w:rsidRPr="0064654B">
              <w:rPr>
                <w:rFonts w:ascii="Times New Roman" w:eastAsia="Times New Roman" w:hAnsi="Times New Roman"/>
                <w:color w:val="C45911" w:themeColor="accent2" w:themeShade="BF"/>
                <w:vertAlign w:val="superscript"/>
                <w:lang w:val="en-IN" w:eastAsia="en-IN"/>
              </w:rPr>
              <w:t>2</w:t>
            </w:r>
            <w:r w:rsidRPr="0064654B">
              <w:rPr>
                <w:rFonts w:ascii="Times New Roman" w:eastAsia="Times New Roman" w:hAnsi="Times New Roman"/>
                <w:color w:val="C45911" w:themeColor="accent2" w:themeShade="BF"/>
                <w:lang w:val="en-IN" w:eastAsia="en-IN"/>
              </w:rPr>
              <w:t xml:space="preserve"> of 68.86%.</w:t>
            </w:r>
            <w:r w:rsidR="00421D04" w:rsidRPr="0064654B">
              <w:rPr>
                <w:rFonts w:ascii="Times New Roman" w:eastAsia="Times New Roman" w:hAnsi="Times New Roman"/>
                <w:color w:val="C45911" w:themeColor="accent2" w:themeShade="BF"/>
                <w:lang w:val="en-IN" w:eastAsia="en-IN"/>
              </w:rPr>
              <w:t xml:space="preserve"> Let’s call it perelderlypoverty.out.3</w:t>
            </w:r>
            <w:r w:rsidR="009A01CA" w:rsidRPr="0064654B">
              <w:rPr>
                <w:rFonts w:ascii="Times New Roman" w:eastAsia="Times New Roman" w:hAnsi="Times New Roman"/>
                <w:color w:val="C45911" w:themeColor="accent2" w:themeShade="BF"/>
                <w:lang w:val="en-IN" w:eastAsia="en-IN"/>
              </w:rPr>
              <w:t>.</w:t>
            </w:r>
          </w:p>
          <w:p w14:paraId="3FFF2D6C" w14:textId="77777777" w:rsidR="00E81A44" w:rsidRDefault="00E81A44" w:rsidP="00486B61">
            <w:pPr>
              <w:rPr>
                <w:rFonts w:ascii="Times New Roman" w:eastAsia="Times New Roman" w:hAnsi="Times New Roman"/>
                <w:color w:val="ED7D31" w:themeColor="accent2"/>
                <w:lang w:val="en-IN" w:eastAsia="en-IN"/>
              </w:rPr>
            </w:pPr>
          </w:p>
          <w:p w14:paraId="3B7E4F7E" w14:textId="77777777" w:rsidR="00E81A44" w:rsidRPr="006C22CE" w:rsidRDefault="00E81A44" w:rsidP="00486B61">
            <w:pPr>
              <w:rPr>
                <w:rFonts w:ascii="Times New Roman" w:eastAsia="Times New Roman" w:hAnsi="Times New Roman"/>
                <w:b/>
                <w:lang w:val="en-IN" w:eastAsia="en-IN"/>
              </w:rPr>
            </w:pPr>
            <w:r w:rsidRPr="006C22CE">
              <w:rPr>
                <w:rFonts w:ascii="Times New Roman" w:eastAsia="Times New Roman" w:hAnsi="Times New Roman"/>
                <w:b/>
                <w:lang w:val="en-IN" w:eastAsia="en-IN"/>
              </w:rPr>
              <w:t>Code:</w:t>
            </w:r>
          </w:p>
          <w:p w14:paraId="77BC64A5" w14:textId="77777777" w:rsidR="00E81A44" w:rsidRPr="00D05317" w:rsidRDefault="00E81A44" w:rsidP="00E81A44">
            <w:pPr>
              <w:rPr>
                <w:rFonts w:ascii="Times New Roman" w:eastAsia="Times New Roman" w:hAnsi="Times New Roman"/>
                <w:lang w:val="en-IN" w:eastAsia="en-IN"/>
              </w:rPr>
            </w:pPr>
            <w:r w:rsidRPr="00D05317">
              <w:rPr>
                <w:rFonts w:ascii="Times New Roman" w:eastAsia="Times New Roman" w:hAnsi="Times New Roman"/>
                <w:lang w:val="en-IN" w:eastAsia="en-IN"/>
              </w:rPr>
              <w:t>perelderlypoverty.out.3=</w:t>
            </w:r>
            <w:proofErr w:type="spellStart"/>
            <w:proofErr w:type="gramStart"/>
            <w:r w:rsidRPr="00D05317">
              <w:rPr>
                <w:rFonts w:ascii="Times New Roman" w:eastAsia="Times New Roman" w:hAnsi="Times New Roman"/>
                <w:lang w:val="en-IN" w:eastAsia="en-IN"/>
              </w:rPr>
              <w:t>lm</w:t>
            </w:r>
            <w:proofErr w:type="spellEnd"/>
            <w:r w:rsidRPr="00D05317">
              <w:rPr>
                <w:rFonts w:ascii="Times New Roman" w:eastAsia="Times New Roman" w:hAnsi="Times New Roman"/>
                <w:lang w:val="en-IN" w:eastAsia="en-IN"/>
              </w:rPr>
              <w:t>(</w:t>
            </w:r>
            <w:proofErr w:type="spellStart"/>
            <w:proofErr w:type="gramEnd"/>
            <w:r w:rsidRPr="00D05317">
              <w:rPr>
                <w:rFonts w:ascii="Times New Roman" w:eastAsia="Times New Roman" w:hAnsi="Times New Roman"/>
                <w:lang w:val="en-IN" w:eastAsia="en-IN"/>
              </w:rPr>
              <w:t>perelderlypoverty</w:t>
            </w:r>
            <w:proofErr w:type="spellEnd"/>
            <w:r w:rsidRPr="00D05317">
              <w:rPr>
                <w:rFonts w:ascii="Times New Roman" w:eastAsia="Times New Roman" w:hAnsi="Times New Roman"/>
                <w:lang w:val="en-IN" w:eastAsia="en-IN"/>
              </w:rPr>
              <w:t xml:space="preserve"> ~ area + </w:t>
            </w:r>
            <w:proofErr w:type="spellStart"/>
            <w:r w:rsidRPr="00D05317">
              <w:rPr>
                <w:rFonts w:ascii="Times New Roman" w:eastAsia="Times New Roman" w:hAnsi="Times New Roman"/>
                <w:lang w:val="en-IN" w:eastAsia="en-IN"/>
              </w:rPr>
              <w:t>poptotal</w:t>
            </w:r>
            <w:proofErr w:type="spellEnd"/>
            <w:r w:rsidRPr="00D05317">
              <w:rPr>
                <w:rFonts w:ascii="Times New Roman" w:eastAsia="Times New Roman" w:hAnsi="Times New Roman"/>
                <w:lang w:val="en-IN" w:eastAsia="en-IN"/>
              </w:rPr>
              <w:t xml:space="preserve"> + </w:t>
            </w:r>
            <w:proofErr w:type="spellStart"/>
            <w:r w:rsidRPr="00D05317">
              <w:rPr>
                <w:rFonts w:ascii="Times New Roman" w:eastAsia="Times New Roman" w:hAnsi="Times New Roman"/>
                <w:lang w:val="en-IN" w:eastAsia="en-IN"/>
              </w:rPr>
              <w:t>popwhite</w:t>
            </w:r>
            <w:proofErr w:type="spellEnd"/>
            <w:r w:rsidRPr="00D05317">
              <w:rPr>
                <w:rFonts w:ascii="Times New Roman" w:eastAsia="Times New Roman" w:hAnsi="Times New Roman"/>
                <w:lang w:val="en-IN" w:eastAsia="en-IN"/>
              </w:rPr>
              <w:t xml:space="preserve"> +</w:t>
            </w:r>
          </w:p>
          <w:p w14:paraId="116DFFE9" w14:textId="77777777" w:rsidR="00E81A44" w:rsidRPr="00D05317" w:rsidRDefault="0048670C" w:rsidP="00E81A44">
            <w:pPr>
              <w:rPr>
                <w:rFonts w:ascii="Times New Roman" w:eastAsia="Times New Roman" w:hAnsi="Times New Roman"/>
                <w:lang w:val="en-IN" w:eastAsia="en-IN"/>
              </w:rPr>
            </w:pPr>
            <w:r>
              <w:rPr>
                <w:rFonts w:ascii="Times New Roman" w:eastAsia="Times New Roman" w:hAnsi="Times New Roman"/>
                <w:lang w:val="en-IN" w:eastAsia="en-IN"/>
              </w:rPr>
              <w:t xml:space="preserve">                           </w:t>
            </w:r>
            <w:proofErr w:type="spellStart"/>
            <w:r w:rsidR="00E81A44" w:rsidRPr="00D05317">
              <w:rPr>
                <w:rFonts w:ascii="Times New Roman" w:eastAsia="Times New Roman" w:hAnsi="Times New Roman"/>
                <w:lang w:val="en-IN" w:eastAsia="en-IN"/>
              </w:rPr>
              <w:t>popblack</w:t>
            </w:r>
            <w:proofErr w:type="spellEnd"/>
            <w:r w:rsidR="00E81A44" w:rsidRPr="00D05317">
              <w:rPr>
                <w:rFonts w:ascii="Times New Roman" w:eastAsia="Times New Roman" w:hAnsi="Times New Roman"/>
                <w:lang w:val="en-IN" w:eastAsia="en-IN"/>
              </w:rPr>
              <w:t xml:space="preserve"> + </w:t>
            </w:r>
            <w:proofErr w:type="spellStart"/>
            <w:r w:rsidR="00E81A44" w:rsidRPr="00D05317">
              <w:rPr>
                <w:rFonts w:ascii="Times New Roman" w:eastAsia="Times New Roman" w:hAnsi="Times New Roman"/>
                <w:lang w:val="en-IN" w:eastAsia="en-IN"/>
              </w:rPr>
              <w:t>popadult</w:t>
            </w:r>
            <w:proofErr w:type="spellEnd"/>
            <w:r w:rsidR="00E81A44" w:rsidRPr="00D05317">
              <w:rPr>
                <w:rFonts w:ascii="Times New Roman" w:eastAsia="Times New Roman" w:hAnsi="Times New Roman"/>
                <w:lang w:val="en-IN" w:eastAsia="en-IN"/>
              </w:rPr>
              <w:t xml:space="preserve"> + </w:t>
            </w:r>
            <w:proofErr w:type="spellStart"/>
            <w:r w:rsidR="00E81A44" w:rsidRPr="00D05317">
              <w:rPr>
                <w:rFonts w:ascii="Times New Roman" w:eastAsia="Times New Roman" w:hAnsi="Times New Roman"/>
                <w:lang w:val="en-IN" w:eastAsia="en-IN"/>
              </w:rPr>
              <w:t>percollege</w:t>
            </w:r>
            <w:proofErr w:type="spellEnd"/>
            <w:r w:rsidR="00E81A44" w:rsidRPr="00D05317">
              <w:rPr>
                <w:rFonts w:ascii="Times New Roman" w:eastAsia="Times New Roman" w:hAnsi="Times New Roman"/>
                <w:lang w:val="en-IN" w:eastAsia="en-IN"/>
              </w:rPr>
              <w:t xml:space="preserve"> +</w:t>
            </w:r>
            <w:proofErr w:type="spellStart"/>
            <w:r w:rsidR="00E81A44" w:rsidRPr="00D05317">
              <w:rPr>
                <w:rFonts w:ascii="Times New Roman" w:eastAsia="Times New Roman" w:hAnsi="Times New Roman"/>
                <w:lang w:val="en-IN" w:eastAsia="en-IN"/>
              </w:rPr>
              <w:t>perprof</w:t>
            </w:r>
            <w:proofErr w:type="spellEnd"/>
            <w:r w:rsidR="00E81A44" w:rsidRPr="00D05317">
              <w:rPr>
                <w:rFonts w:ascii="Times New Roman" w:eastAsia="Times New Roman" w:hAnsi="Times New Roman"/>
                <w:lang w:val="en-IN" w:eastAsia="en-IN"/>
              </w:rPr>
              <w:t xml:space="preserve"> + </w:t>
            </w:r>
            <w:proofErr w:type="spellStart"/>
            <w:r w:rsidR="00E81A44" w:rsidRPr="00D05317">
              <w:rPr>
                <w:rFonts w:ascii="Times New Roman" w:eastAsia="Times New Roman" w:hAnsi="Times New Roman"/>
                <w:lang w:val="en-IN" w:eastAsia="en-IN"/>
              </w:rPr>
              <w:t>perchildpoverty</w:t>
            </w:r>
            <w:proofErr w:type="spellEnd"/>
            <w:r w:rsidR="00E81A44" w:rsidRPr="00D05317">
              <w:rPr>
                <w:rFonts w:ascii="Times New Roman" w:eastAsia="Times New Roman" w:hAnsi="Times New Roman"/>
                <w:lang w:val="en-IN" w:eastAsia="en-IN"/>
              </w:rPr>
              <w:t xml:space="preserve"> + </w:t>
            </w:r>
          </w:p>
          <w:p w14:paraId="43FF4BC3" w14:textId="77777777" w:rsidR="00E81A44" w:rsidRPr="00D05317" w:rsidRDefault="0048670C" w:rsidP="00E81A44">
            <w:pPr>
              <w:rPr>
                <w:rFonts w:ascii="Times New Roman" w:eastAsia="Times New Roman" w:hAnsi="Times New Roman"/>
                <w:lang w:val="en-IN" w:eastAsia="en-IN"/>
              </w:rPr>
            </w:pPr>
            <w:r>
              <w:rPr>
                <w:rFonts w:ascii="Times New Roman" w:eastAsia="Times New Roman" w:hAnsi="Times New Roman"/>
                <w:lang w:val="en-IN" w:eastAsia="en-IN"/>
              </w:rPr>
              <w:t xml:space="preserve">                           </w:t>
            </w:r>
            <w:proofErr w:type="spellStart"/>
            <w:r w:rsidR="00E81A44" w:rsidRPr="00D05317">
              <w:rPr>
                <w:rFonts w:ascii="Times New Roman" w:eastAsia="Times New Roman" w:hAnsi="Times New Roman"/>
                <w:lang w:val="en-IN" w:eastAsia="en-IN"/>
              </w:rPr>
              <w:t>popcollege</w:t>
            </w:r>
            <w:proofErr w:type="spellEnd"/>
            <w:r w:rsidR="00E81A44" w:rsidRPr="00D05317">
              <w:rPr>
                <w:rFonts w:ascii="Times New Roman" w:eastAsia="Times New Roman" w:hAnsi="Times New Roman"/>
                <w:lang w:val="en-IN" w:eastAsia="en-IN"/>
              </w:rPr>
              <w:t xml:space="preserve"> + I(popcollege^</w:t>
            </w:r>
            <w:proofErr w:type="gramStart"/>
            <w:r w:rsidR="00E81A44" w:rsidRPr="00D05317">
              <w:rPr>
                <w:rFonts w:ascii="Times New Roman" w:eastAsia="Times New Roman" w:hAnsi="Times New Roman"/>
                <w:lang w:val="en-IN" w:eastAsia="en-IN"/>
              </w:rPr>
              <w:t>2)+</w:t>
            </w:r>
            <w:proofErr w:type="spellStart"/>
            <w:proofErr w:type="gramEnd"/>
            <w:r w:rsidR="00E81A44" w:rsidRPr="00D05317">
              <w:rPr>
                <w:rFonts w:ascii="Times New Roman" w:eastAsia="Times New Roman" w:hAnsi="Times New Roman"/>
                <w:lang w:val="en-IN" w:eastAsia="en-IN"/>
              </w:rPr>
              <w:t>popprof</w:t>
            </w:r>
            <w:proofErr w:type="spellEnd"/>
            <w:r w:rsidR="00E81A44" w:rsidRPr="00D05317">
              <w:rPr>
                <w:rFonts w:ascii="Times New Roman" w:eastAsia="Times New Roman" w:hAnsi="Times New Roman"/>
                <w:lang w:val="en-IN" w:eastAsia="en-IN"/>
              </w:rPr>
              <w:t xml:space="preserve"> +I(popprof^2)+ratio + </w:t>
            </w:r>
            <w:proofErr w:type="spellStart"/>
            <w:r w:rsidR="00E81A44" w:rsidRPr="00D05317">
              <w:rPr>
                <w:rFonts w:ascii="Times New Roman" w:eastAsia="Times New Roman" w:hAnsi="Times New Roman"/>
                <w:lang w:val="en-IN" w:eastAsia="en-IN"/>
              </w:rPr>
              <w:t>popchildpoverty</w:t>
            </w:r>
            <w:proofErr w:type="spellEnd"/>
            <w:r w:rsidR="00E81A44" w:rsidRPr="00D05317">
              <w:rPr>
                <w:rFonts w:ascii="Times New Roman" w:eastAsia="Times New Roman" w:hAnsi="Times New Roman"/>
                <w:lang w:val="en-IN" w:eastAsia="en-IN"/>
              </w:rPr>
              <w:t xml:space="preserve">, data = </w:t>
            </w:r>
            <w:proofErr w:type="spellStart"/>
            <w:r w:rsidR="00E81A44" w:rsidRPr="00D05317">
              <w:rPr>
                <w:rFonts w:ascii="Times New Roman" w:eastAsia="Times New Roman" w:hAnsi="Times New Roman"/>
                <w:lang w:val="en-IN" w:eastAsia="en-IN"/>
              </w:rPr>
              <w:t>random.rural</w:t>
            </w:r>
            <w:proofErr w:type="spellEnd"/>
            <w:r w:rsidR="00E81A44" w:rsidRPr="00D05317">
              <w:rPr>
                <w:rFonts w:ascii="Times New Roman" w:eastAsia="Times New Roman" w:hAnsi="Times New Roman"/>
                <w:lang w:val="en-IN" w:eastAsia="en-IN"/>
              </w:rPr>
              <w:t>)</w:t>
            </w:r>
          </w:p>
          <w:p w14:paraId="340A4192" w14:textId="77777777" w:rsidR="00E81A44" w:rsidRPr="00D05317" w:rsidRDefault="00E81A44" w:rsidP="00E81A44">
            <w:pPr>
              <w:rPr>
                <w:rFonts w:ascii="Times New Roman" w:eastAsia="Times New Roman" w:hAnsi="Times New Roman"/>
                <w:lang w:val="en-IN" w:eastAsia="en-IN"/>
              </w:rPr>
            </w:pPr>
          </w:p>
          <w:p w14:paraId="08824DB1" w14:textId="77777777" w:rsidR="00E81A44" w:rsidRPr="00D05317" w:rsidRDefault="00E81A44" w:rsidP="00E81A44">
            <w:pPr>
              <w:rPr>
                <w:rFonts w:ascii="Times New Roman" w:eastAsia="Times New Roman" w:hAnsi="Times New Roman"/>
                <w:lang w:val="en-IN" w:eastAsia="en-IN"/>
              </w:rPr>
            </w:pPr>
            <w:r w:rsidRPr="00D05317">
              <w:rPr>
                <w:rFonts w:ascii="Times New Roman" w:eastAsia="Times New Roman" w:hAnsi="Times New Roman"/>
                <w:lang w:val="en-IN" w:eastAsia="en-IN"/>
              </w:rPr>
              <w:t>summary(perelderlypoverty.out.3)</w:t>
            </w:r>
          </w:p>
          <w:p w14:paraId="09EB3601" w14:textId="77777777" w:rsidR="00E81A44" w:rsidRPr="00D05317" w:rsidRDefault="00E81A44" w:rsidP="00E81A44">
            <w:pPr>
              <w:rPr>
                <w:rFonts w:ascii="Times New Roman" w:eastAsia="Times New Roman" w:hAnsi="Times New Roman"/>
                <w:lang w:val="en-IN" w:eastAsia="en-IN"/>
              </w:rPr>
            </w:pPr>
            <w:proofErr w:type="spellStart"/>
            <w:r w:rsidRPr="00D05317">
              <w:rPr>
                <w:rFonts w:ascii="Times New Roman" w:eastAsia="Times New Roman" w:hAnsi="Times New Roman"/>
                <w:lang w:val="en-IN" w:eastAsia="en-IN"/>
              </w:rPr>
              <w:t>vif</w:t>
            </w:r>
            <w:proofErr w:type="spellEnd"/>
            <w:r w:rsidRPr="00D05317">
              <w:rPr>
                <w:rFonts w:ascii="Times New Roman" w:eastAsia="Times New Roman" w:hAnsi="Times New Roman"/>
                <w:lang w:val="en-IN" w:eastAsia="en-IN"/>
              </w:rPr>
              <w:t>(perelderlypoverty.out.3)</w:t>
            </w:r>
          </w:p>
          <w:p w14:paraId="1F836868" w14:textId="77777777" w:rsidR="00E81A44" w:rsidRPr="00D05317" w:rsidRDefault="00E81A44" w:rsidP="00E81A44">
            <w:pPr>
              <w:rPr>
                <w:rFonts w:ascii="Times New Roman" w:eastAsia="Times New Roman" w:hAnsi="Times New Roman"/>
                <w:lang w:val="en-IN" w:eastAsia="en-IN"/>
              </w:rPr>
            </w:pPr>
            <w:proofErr w:type="gramStart"/>
            <w:r w:rsidRPr="00D05317">
              <w:rPr>
                <w:rFonts w:ascii="Times New Roman" w:eastAsia="Times New Roman" w:hAnsi="Times New Roman"/>
                <w:lang w:val="en-IN" w:eastAsia="en-IN"/>
              </w:rPr>
              <w:t>AIC(</w:t>
            </w:r>
            <w:proofErr w:type="gramEnd"/>
            <w:r w:rsidRPr="00D05317">
              <w:rPr>
                <w:rFonts w:ascii="Times New Roman" w:eastAsia="Times New Roman" w:hAnsi="Times New Roman"/>
                <w:lang w:val="en-IN" w:eastAsia="en-IN"/>
              </w:rPr>
              <w:t>perelderlypoverty.out.3)</w:t>
            </w:r>
          </w:p>
          <w:p w14:paraId="0F491F6C" w14:textId="77777777" w:rsidR="00E81A44" w:rsidRDefault="00E81A44" w:rsidP="00E81A44">
            <w:pPr>
              <w:rPr>
                <w:rFonts w:ascii="Times New Roman" w:eastAsia="Times New Roman" w:hAnsi="Times New Roman"/>
                <w:color w:val="ED7D31" w:themeColor="accent2"/>
                <w:lang w:val="en-IN" w:eastAsia="en-IN"/>
              </w:rPr>
            </w:pPr>
          </w:p>
          <w:p w14:paraId="03472A36" w14:textId="77777777" w:rsidR="00E81A44" w:rsidRPr="006C22CE" w:rsidRDefault="00E81A44" w:rsidP="00E81A44">
            <w:pPr>
              <w:rPr>
                <w:rFonts w:ascii="Times New Roman" w:eastAsia="Times New Roman" w:hAnsi="Times New Roman"/>
                <w:b/>
                <w:lang w:val="en-IN" w:eastAsia="en-IN"/>
              </w:rPr>
            </w:pPr>
            <w:r w:rsidRPr="006C22CE">
              <w:rPr>
                <w:rFonts w:ascii="Times New Roman" w:eastAsia="Times New Roman" w:hAnsi="Times New Roman"/>
                <w:b/>
                <w:lang w:val="en-IN" w:eastAsia="en-IN"/>
              </w:rPr>
              <w:t>Output:</w:t>
            </w:r>
          </w:p>
          <w:p w14:paraId="5C2B0107" w14:textId="77777777" w:rsidR="002264BB" w:rsidRDefault="002264BB" w:rsidP="002264BB">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rb"/>
                <w:rFonts w:ascii="Lucida Console" w:eastAsiaTheme="majorEastAsia" w:hAnsi="Lucida Console"/>
                <w:color w:val="930F80"/>
              </w:rPr>
              <w:t>summary(perelderlypoverty.out.3)</w:t>
            </w:r>
          </w:p>
          <w:p w14:paraId="78D35836"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EEC0B52"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Call:</w:t>
            </w:r>
          </w:p>
          <w:p w14:paraId="207B44CC"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lm</w:t>
            </w:r>
            <w:proofErr w:type="spellEnd"/>
            <w:r>
              <w:rPr>
                <w:rStyle w:val="gnkrckgcgsb"/>
                <w:rFonts w:ascii="Lucida Console" w:eastAsiaTheme="majorEastAsia" w:hAnsi="Lucida Console"/>
                <w:color w:val="000000"/>
                <w:bdr w:val="none" w:sz="0" w:space="0" w:color="auto" w:frame="1"/>
              </w:rPr>
              <w:t>(</w:t>
            </w:r>
            <w:proofErr w:type="gramEnd"/>
            <w:r>
              <w:rPr>
                <w:rStyle w:val="gnkrckgcgsb"/>
                <w:rFonts w:ascii="Lucida Console" w:eastAsiaTheme="majorEastAsia" w:hAnsi="Lucida Console"/>
                <w:color w:val="000000"/>
                <w:bdr w:val="none" w:sz="0" w:space="0" w:color="auto" w:frame="1"/>
              </w:rPr>
              <w:t xml:space="preserve">formula = </w:t>
            </w: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area +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 </w:t>
            </w:r>
          </w:p>
          <w:p w14:paraId="340B1130"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
          <w:p w14:paraId="279F386E"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I(popcollege^2) +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I(popprof^2) + ratio + </w:t>
            </w:r>
          </w:p>
          <w:p w14:paraId="22448D35"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data = </w:t>
            </w:r>
            <w:proofErr w:type="spellStart"/>
            <w:proofErr w:type="gramStart"/>
            <w:r>
              <w:rPr>
                <w:rStyle w:val="gnkrckgcgsb"/>
                <w:rFonts w:ascii="Lucida Console" w:eastAsiaTheme="majorEastAsia" w:hAnsi="Lucida Console"/>
                <w:color w:val="000000"/>
                <w:bdr w:val="none" w:sz="0" w:space="0" w:color="auto" w:frame="1"/>
              </w:rPr>
              <w:t>random.rural</w:t>
            </w:r>
            <w:proofErr w:type="spellEnd"/>
            <w:proofErr w:type="gramEnd"/>
            <w:r>
              <w:rPr>
                <w:rStyle w:val="gnkrckgcgsb"/>
                <w:rFonts w:ascii="Lucida Console" w:eastAsiaTheme="majorEastAsia" w:hAnsi="Lucida Console"/>
                <w:color w:val="000000"/>
                <w:bdr w:val="none" w:sz="0" w:space="0" w:color="auto" w:frame="1"/>
              </w:rPr>
              <w:t>)</w:t>
            </w:r>
          </w:p>
          <w:p w14:paraId="3AE9FB67"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3D5E6D65"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Residuals:</w:t>
            </w:r>
          </w:p>
          <w:p w14:paraId="6A978066"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Min      1</w:t>
            </w:r>
            <w:proofErr w:type="gramStart"/>
            <w:r>
              <w:rPr>
                <w:rStyle w:val="gnkrckgcgsb"/>
                <w:rFonts w:ascii="Lucida Console" w:eastAsiaTheme="majorEastAsia" w:hAnsi="Lucida Console"/>
                <w:color w:val="000000"/>
                <w:bdr w:val="none" w:sz="0" w:space="0" w:color="auto" w:frame="1"/>
              </w:rPr>
              <w:t>Q  Median</w:t>
            </w:r>
            <w:proofErr w:type="gramEnd"/>
            <w:r>
              <w:rPr>
                <w:rStyle w:val="gnkrckgcgsb"/>
                <w:rFonts w:ascii="Lucida Console" w:eastAsiaTheme="majorEastAsia" w:hAnsi="Lucida Console"/>
                <w:color w:val="000000"/>
                <w:bdr w:val="none" w:sz="0" w:space="0" w:color="auto" w:frame="1"/>
              </w:rPr>
              <w:t xml:space="preserve">      3Q     Max </w:t>
            </w:r>
          </w:p>
          <w:p w14:paraId="5125B88C"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-3.9434 -1.3481 -0.</w:t>
            </w:r>
            <w:proofErr w:type="gramStart"/>
            <w:r>
              <w:rPr>
                <w:rStyle w:val="gnkrckgcgsb"/>
                <w:rFonts w:ascii="Lucida Console" w:eastAsiaTheme="majorEastAsia" w:hAnsi="Lucida Console"/>
                <w:color w:val="000000"/>
                <w:bdr w:val="none" w:sz="0" w:space="0" w:color="auto" w:frame="1"/>
              </w:rPr>
              <w:t>3223  1.3329</w:t>
            </w:r>
            <w:proofErr w:type="gramEnd"/>
            <w:r>
              <w:rPr>
                <w:rStyle w:val="gnkrckgcgsb"/>
                <w:rFonts w:ascii="Lucida Console" w:eastAsiaTheme="majorEastAsia" w:hAnsi="Lucida Console"/>
                <w:color w:val="000000"/>
                <w:bdr w:val="none" w:sz="0" w:space="0" w:color="auto" w:frame="1"/>
              </w:rPr>
              <w:t xml:space="preserve">  3.9755 </w:t>
            </w:r>
          </w:p>
          <w:p w14:paraId="2F25B77D"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4FD0E13"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w:t>
            </w:r>
          </w:p>
          <w:p w14:paraId="0B11DCAD"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Estimate Std. Error t value </w:t>
            </w:r>
            <w:proofErr w:type="spellStart"/>
            <w:r>
              <w:rPr>
                <w:rStyle w:val="gnkrckgcgsb"/>
                <w:rFonts w:ascii="Lucida Console" w:eastAsiaTheme="majorEastAsia" w:hAnsi="Lucida Console"/>
                <w:color w:val="000000"/>
                <w:bdr w:val="none" w:sz="0" w:space="0" w:color="auto" w:frame="1"/>
              </w:rPr>
              <w:t>Pr</w:t>
            </w:r>
            <w:proofErr w:type="spellEnd"/>
            <w:r>
              <w:rPr>
                <w:rStyle w:val="gnkrckgcgsb"/>
                <w:rFonts w:ascii="Lucida Console" w:eastAsiaTheme="majorEastAsia" w:hAnsi="Lucida Console"/>
                <w:color w:val="000000"/>
                <w:bdr w:val="none" w:sz="0" w:space="0" w:color="auto" w:frame="1"/>
              </w:rPr>
              <w:t xml:space="preserve">(&gt;|t|)    </w:t>
            </w:r>
          </w:p>
          <w:p w14:paraId="474B904B"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roofErr w:type="gramStart"/>
            <w:r>
              <w:rPr>
                <w:rStyle w:val="gnkrckgcgsb"/>
                <w:rFonts w:ascii="Lucida Console" w:eastAsiaTheme="majorEastAsia" w:hAnsi="Lucida Console"/>
                <w:color w:val="000000"/>
                <w:bdr w:val="none" w:sz="0" w:space="0" w:color="auto" w:frame="1"/>
              </w:rPr>
              <w:t xml:space="preserve">Intercept)   </w:t>
            </w:r>
            <w:proofErr w:type="gramEnd"/>
            <w:r>
              <w:rPr>
                <w:rStyle w:val="gnkrckgcgsb"/>
                <w:rFonts w:ascii="Lucida Console" w:eastAsiaTheme="majorEastAsia" w:hAnsi="Lucida Console"/>
                <w:color w:val="000000"/>
                <w:bdr w:val="none" w:sz="0" w:space="0" w:color="auto" w:frame="1"/>
              </w:rPr>
              <w:t xml:space="preserve">  -3.202e+00  8.702e+00  -0.368 0.714614    </w:t>
            </w:r>
          </w:p>
          <w:p w14:paraId="38EB76F8"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area             1.638e-</w:t>
            </w:r>
            <w:proofErr w:type="gramStart"/>
            <w:r>
              <w:rPr>
                <w:rStyle w:val="gnkrckgcgsb"/>
                <w:rFonts w:ascii="Lucida Console" w:eastAsiaTheme="majorEastAsia" w:hAnsi="Lucida Console"/>
                <w:color w:val="000000"/>
                <w:bdr w:val="none" w:sz="0" w:space="0" w:color="auto" w:frame="1"/>
              </w:rPr>
              <w:t>03  1.287e</w:t>
            </w:r>
            <w:proofErr w:type="gramEnd"/>
            <w:r>
              <w:rPr>
                <w:rStyle w:val="gnkrckgcgsb"/>
                <w:rFonts w:ascii="Lucida Console" w:eastAsiaTheme="majorEastAsia" w:hAnsi="Lucida Console"/>
                <w:color w:val="000000"/>
                <w:bdr w:val="none" w:sz="0" w:space="0" w:color="auto" w:frame="1"/>
              </w:rPr>
              <w:t xml:space="preserve">-03   1.273 0.209424    </w:t>
            </w:r>
          </w:p>
          <w:p w14:paraId="3C3FED3F"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-4.656e-</w:t>
            </w:r>
            <w:proofErr w:type="gramStart"/>
            <w:r>
              <w:rPr>
                <w:rStyle w:val="gnkrckgcgsb"/>
                <w:rFonts w:ascii="Lucida Console" w:eastAsiaTheme="majorEastAsia" w:hAnsi="Lucida Console"/>
                <w:color w:val="000000"/>
                <w:bdr w:val="none" w:sz="0" w:space="0" w:color="auto" w:frame="1"/>
              </w:rPr>
              <w:t>03  1.264e</w:t>
            </w:r>
            <w:proofErr w:type="gramEnd"/>
            <w:r>
              <w:rPr>
                <w:rStyle w:val="gnkrckgcgsb"/>
                <w:rFonts w:ascii="Lucida Console" w:eastAsiaTheme="majorEastAsia" w:hAnsi="Lucida Console"/>
                <w:color w:val="000000"/>
                <w:bdr w:val="none" w:sz="0" w:space="0" w:color="auto" w:frame="1"/>
              </w:rPr>
              <w:t>-03  -3.684 0.000614 ***</w:t>
            </w:r>
          </w:p>
          <w:p w14:paraId="7B7D6BF7"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2.796e-</w:t>
            </w:r>
            <w:proofErr w:type="gramStart"/>
            <w:r>
              <w:rPr>
                <w:rStyle w:val="gnkrckgcgsb"/>
                <w:rFonts w:ascii="Lucida Console" w:eastAsiaTheme="majorEastAsia" w:hAnsi="Lucida Console"/>
                <w:color w:val="000000"/>
                <w:bdr w:val="none" w:sz="0" w:space="0" w:color="auto" w:frame="1"/>
              </w:rPr>
              <w:t>03  9.061e</w:t>
            </w:r>
            <w:proofErr w:type="gramEnd"/>
            <w:r>
              <w:rPr>
                <w:rStyle w:val="gnkrckgcgsb"/>
                <w:rFonts w:ascii="Lucida Console" w:eastAsiaTheme="majorEastAsia" w:hAnsi="Lucida Console"/>
                <w:color w:val="000000"/>
                <w:bdr w:val="none" w:sz="0" w:space="0" w:color="auto" w:frame="1"/>
              </w:rPr>
              <w:t xml:space="preserve">-04   3.086 0.003465 ** </w:t>
            </w:r>
          </w:p>
          <w:p w14:paraId="15A3DA05"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2.442e-</w:t>
            </w:r>
            <w:proofErr w:type="gramStart"/>
            <w:r>
              <w:rPr>
                <w:rStyle w:val="gnkrckgcgsb"/>
                <w:rFonts w:ascii="Lucida Console" w:eastAsiaTheme="majorEastAsia" w:hAnsi="Lucida Console"/>
                <w:color w:val="000000"/>
                <w:bdr w:val="none" w:sz="0" w:space="0" w:color="auto" w:frame="1"/>
              </w:rPr>
              <w:t>03  8.893e</w:t>
            </w:r>
            <w:proofErr w:type="gramEnd"/>
            <w:r>
              <w:rPr>
                <w:rStyle w:val="gnkrckgcgsb"/>
                <w:rFonts w:ascii="Lucida Console" w:eastAsiaTheme="majorEastAsia" w:hAnsi="Lucida Console"/>
                <w:color w:val="000000"/>
                <w:bdr w:val="none" w:sz="0" w:space="0" w:color="auto" w:frame="1"/>
              </w:rPr>
              <w:t xml:space="preserve">-04   2.746 0.008649 ** </w:t>
            </w:r>
          </w:p>
          <w:p w14:paraId="49EFABE3"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2.384e-</w:t>
            </w:r>
            <w:proofErr w:type="gramStart"/>
            <w:r>
              <w:rPr>
                <w:rStyle w:val="gnkrckgcgsb"/>
                <w:rFonts w:ascii="Lucida Console" w:eastAsiaTheme="majorEastAsia" w:hAnsi="Lucida Console"/>
                <w:color w:val="000000"/>
                <w:bdr w:val="none" w:sz="0" w:space="0" w:color="auto" w:frame="1"/>
              </w:rPr>
              <w:t>03  1.032e</w:t>
            </w:r>
            <w:proofErr w:type="gramEnd"/>
            <w:r>
              <w:rPr>
                <w:rStyle w:val="gnkrckgcgsb"/>
                <w:rFonts w:ascii="Lucida Console" w:eastAsiaTheme="majorEastAsia" w:hAnsi="Lucida Console"/>
                <w:color w:val="000000"/>
                <w:bdr w:val="none" w:sz="0" w:space="0" w:color="auto" w:frame="1"/>
              </w:rPr>
              <w:t xml:space="preserve">-03   2.309 0.025586 *  </w:t>
            </w:r>
          </w:p>
          <w:p w14:paraId="0AA1F48A"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-8.837e-</w:t>
            </w:r>
            <w:proofErr w:type="gramStart"/>
            <w:r>
              <w:rPr>
                <w:rStyle w:val="gnkrckgcgsb"/>
                <w:rFonts w:ascii="Lucida Console" w:eastAsiaTheme="majorEastAsia" w:hAnsi="Lucida Console"/>
                <w:color w:val="000000"/>
                <w:bdr w:val="none" w:sz="0" w:space="0" w:color="auto" w:frame="1"/>
              </w:rPr>
              <w:t>01  2.592e</w:t>
            </w:r>
            <w:proofErr w:type="gramEnd"/>
            <w:r>
              <w:rPr>
                <w:rStyle w:val="gnkrckgcgsb"/>
                <w:rFonts w:ascii="Lucida Console" w:eastAsiaTheme="majorEastAsia" w:hAnsi="Lucida Console"/>
                <w:color w:val="000000"/>
                <w:bdr w:val="none" w:sz="0" w:space="0" w:color="auto" w:frame="1"/>
              </w:rPr>
              <w:t xml:space="preserve">-01  -3.410 0.001382 ** </w:t>
            </w:r>
          </w:p>
          <w:p w14:paraId="022F1A25"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2.893e+</w:t>
            </w:r>
            <w:proofErr w:type="gramStart"/>
            <w:r>
              <w:rPr>
                <w:rStyle w:val="gnkrckgcgsb"/>
                <w:rFonts w:ascii="Lucida Console" w:eastAsiaTheme="majorEastAsia" w:hAnsi="Lucida Console"/>
                <w:color w:val="000000"/>
                <w:bdr w:val="none" w:sz="0" w:space="0" w:color="auto" w:frame="1"/>
              </w:rPr>
              <w:t>00  1</w:t>
            </w:r>
            <w:proofErr w:type="gramEnd"/>
            <w:r>
              <w:rPr>
                <w:rStyle w:val="gnkrckgcgsb"/>
                <w:rFonts w:ascii="Lucida Console" w:eastAsiaTheme="majorEastAsia" w:hAnsi="Lucida Console"/>
                <w:color w:val="000000"/>
                <w:bdr w:val="none" w:sz="0" w:space="0" w:color="auto" w:frame="1"/>
              </w:rPr>
              <w:t xml:space="preserve">.215e+00   2.381 0.021569 *  </w:t>
            </w:r>
          </w:p>
          <w:p w14:paraId="640A9FE8"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2.860e</w:t>
            </w:r>
            <w:proofErr w:type="gramEnd"/>
            <w:r>
              <w:rPr>
                <w:rStyle w:val="gnkrckgcgsb"/>
                <w:rFonts w:ascii="Lucida Console" w:eastAsiaTheme="majorEastAsia" w:hAnsi="Lucida Console"/>
                <w:color w:val="000000"/>
                <w:bdr w:val="none" w:sz="0" w:space="0" w:color="auto" w:frame="1"/>
              </w:rPr>
              <w:t xml:space="preserve">-01  8.255e-02   3.464 0.001178 ** </w:t>
            </w:r>
          </w:p>
          <w:p w14:paraId="06A57668"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5.232e-</w:t>
            </w:r>
            <w:proofErr w:type="gramStart"/>
            <w:r>
              <w:rPr>
                <w:rStyle w:val="gnkrckgcgsb"/>
                <w:rFonts w:ascii="Lucida Console" w:eastAsiaTheme="majorEastAsia" w:hAnsi="Lucida Console"/>
                <w:color w:val="000000"/>
                <w:bdr w:val="none" w:sz="0" w:space="0" w:color="auto" w:frame="1"/>
              </w:rPr>
              <w:t>03  1.630e</w:t>
            </w:r>
            <w:proofErr w:type="gramEnd"/>
            <w:r>
              <w:rPr>
                <w:rStyle w:val="gnkrckgcgsb"/>
                <w:rFonts w:ascii="Lucida Console" w:eastAsiaTheme="majorEastAsia" w:hAnsi="Lucida Console"/>
                <w:color w:val="000000"/>
                <w:bdr w:val="none" w:sz="0" w:space="0" w:color="auto" w:frame="1"/>
              </w:rPr>
              <w:t xml:space="preserve">-03   3.210 0.002452 ** </w:t>
            </w:r>
          </w:p>
          <w:p w14:paraId="14BC2636"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I(popcollege^2) -1.116e-</w:t>
            </w:r>
            <w:proofErr w:type="gramStart"/>
            <w:r>
              <w:rPr>
                <w:rStyle w:val="gnkrckgcgsb"/>
                <w:rFonts w:ascii="Lucida Console" w:eastAsiaTheme="majorEastAsia" w:hAnsi="Lucida Console"/>
                <w:color w:val="000000"/>
                <w:bdr w:val="none" w:sz="0" w:space="0" w:color="auto" w:frame="1"/>
              </w:rPr>
              <w:t>07  5.753e</w:t>
            </w:r>
            <w:proofErr w:type="gramEnd"/>
            <w:r>
              <w:rPr>
                <w:rStyle w:val="gnkrckgcgsb"/>
                <w:rFonts w:ascii="Lucida Console" w:eastAsiaTheme="majorEastAsia" w:hAnsi="Lucida Console"/>
                <w:color w:val="000000"/>
                <w:bdr w:val="none" w:sz="0" w:space="0" w:color="auto" w:frame="1"/>
              </w:rPr>
              <w:t xml:space="preserve">-08  -1.940 0.058702 .  </w:t>
            </w:r>
          </w:p>
          <w:p w14:paraId="1112A276"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-1.413e-</w:t>
            </w:r>
            <w:proofErr w:type="gramStart"/>
            <w:r>
              <w:rPr>
                <w:rStyle w:val="gnkrckgcgsb"/>
                <w:rFonts w:ascii="Lucida Console" w:eastAsiaTheme="majorEastAsia" w:hAnsi="Lucida Console"/>
                <w:color w:val="000000"/>
                <w:bdr w:val="none" w:sz="0" w:space="0" w:color="auto" w:frame="1"/>
              </w:rPr>
              <w:t>02  5.978e</w:t>
            </w:r>
            <w:proofErr w:type="gramEnd"/>
            <w:r>
              <w:rPr>
                <w:rStyle w:val="gnkrckgcgsb"/>
                <w:rFonts w:ascii="Lucida Console" w:eastAsiaTheme="majorEastAsia" w:hAnsi="Lucida Console"/>
                <w:color w:val="000000"/>
                <w:bdr w:val="none" w:sz="0" w:space="0" w:color="auto" w:frame="1"/>
              </w:rPr>
              <w:t xml:space="preserve">-03  -2.364 0.022449 *  </w:t>
            </w:r>
          </w:p>
          <w:p w14:paraId="12EF4F3A"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I(popprof^2)     1.485e-</w:t>
            </w:r>
            <w:proofErr w:type="gramStart"/>
            <w:r>
              <w:rPr>
                <w:rStyle w:val="gnkrckgcgsb"/>
                <w:rFonts w:ascii="Lucida Console" w:eastAsiaTheme="majorEastAsia" w:hAnsi="Lucida Console"/>
                <w:color w:val="000000"/>
                <w:bdr w:val="none" w:sz="0" w:space="0" w:color="auto" w:frame="1"/>
              </w:rPr>
              <w:t>06  8.289e</w:t>
            </w:r>
            <w:proofErr w:type="gramEnd"/>
            <w:r>
              <w:rPr>
                <w:rStyle w:val="gnkrckgcgsb"/>
                <w:rFonts w:ascii="Lucida Console" w:eastAsiaTheme="majorEastAsia" w:hAnsi="Lucida Console"/>
                <w:color w:val="000000"/>
                <w:bdr w:val="none" w:sz="0" w:space="0" w:color="auto" w:frame="1"/>
              </w:rPr>
              <w:t xml:space="preserve">-07   1.791 0.080022 .  </w:t>
            </w:r>
          </w:p>
          <w:p w14:paraId="01BF2D0E"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ratio            2.499e+</w:t>
            </w:r>
            <w:proofErr w:type="gramStart"/>
            <w:r>
              <w:rPr>
                <w:rStyle w:val="gnkrckgcgsb"/>
                <w:rFonts w:ascii="Lucida Console" w:eastAsiaTheme="majorEastAsia" w:hAnsi="Lucida Console"/>
                <w:color w:val="000000"/>
                <w:bdr w:val="none" w:sz="0" w:space="0" w:color="auto" w:frame="1"/>
              </w:rPr>
              <w:t>01  1</w:t>
            </w:r>
            <w:proofErr w:type="gramEnd"/>
            <w:r>
              <w:rPr>
                <w:rStyle w:val="gnkrckgcgsb"/>
                <w:rFonts w:ascii="Lucida Console" w:eastAsiaTheme="majorEastAsia" w:hAnsi="Lucida Console"/>
                <w:color w:val="000000"/>
                <w:bdr w:val="none" w:sz="0" w:space="0" w:color="auto" w:frame="1"/>
              </w:rPr>
              <w:t xml:space="preserve">.086e+01   2.300 0.026127 *  </w:t>
            </w:r>
          </w:p>
          <w:p w14:paraId="1E30226B"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lastRenderedPageBreak/>
              <w:t>popchildpoverty</w:t>
            </w:r>
            <w:proofErr w:type="spellEnd"/>
            <w:r>
              <w:rPr>
                <w:rStyle w:val="gnkrckgcgsb"/>
                <w:rFonts w:ascii="Lucida Console" w:eastAsiaTheme="majorEastAsia" w:hAnsi="Lucida Console"/>
                <w:color w:val="000000"/>
                <w:bdr w:val="none" w:sz="0" w:space="0" w:color="auto" w:frame="1"/>
              </w:rPr>
              <w:t xml:space="preserve">  1.431e</w:t>
            </w:r>
            <w:proofErr w:type="gramEnd"/>
            <w:r>
              <w:rPr>
                <w:rStyle w:val="gnkrckgcgsb"/>
                <w:rFonts w:ascii="Lucida Console" w:eastAsiaTheme="majorEastAsia" w:hAnsi="Lucida Console"/>
                <w:color w:val="000000"/>
                <w:bdr w:val="none" w:sz="0" w:space="0" w:color="auto" w:frame="1"/>
              </w:rPr>
              <w:t xml:space="preserve">-03  9.173e-04   1.560 0.125730    </w:t>
            </w:r>
          </w:p>
          <w:p w14:paraId="37A51C6B"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
          <w:p w14:paraId="54401288"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Signif</w:t>
            </w:r>
            <w:proofErr w:type="spellEnd"/>
            <w:r>
              <w:rPr>
                <w:rStyle w:val="gnkrckgcgsb"/>
                <w:rFonts w:ascii="Lucida Console" w:eastAsiaTheme="majorEastAsia" w:hAnsi="Lucida Console"/>
                <w:color w:val="000000"/>
                <w:bdr w:val="none" w:sz="0" w:space="0" w:color="auto" w:frame="1"/>
              </w:rPr>
              <w:t xml:space="preserve">. codes:  0 ‘***’ 0.001 ‘**’ 0.01 ‘*’ 0.05 ‘.’ 0.1 </w:t>
            </w:r>
            <w:proofErr w:type="gramStart"/>
            <w:r>
              <w:rPr>
                <w:rStyle w:val="gnkrckgcgsb"/>
                <w:rFonts w:ascii="Lucida Console" w:eastAsiaTheme="majorEastAsia" w:hAnsi="Lucida Console"/>
                <w:color w:val="000000"/>
                <w:bdr w:val="none" w:sz="0" w:space="0" w:color="auto" w:frame="1"/>
              </w:rPr>
              <w:t>‘ ’</w:t>
            </w:r>
            <w:proofErr w:type="gramEnd"/>
            <w:r>
              <w:rPr>
                <w:rStyle w:val="gnkrckgcgsb"/>
                <w:rFonts w:ascii="Lucida Console" w:eastAsiaTheme="majorEastAsia" w:hAnsi="Lucida Console"/>
                <w:color w:val="000000"/>
                <w:bdr w:val="none" w:sz="0" w:space="0" w:color="auto" w:frame="1"/>
              </w:rPr>
              <w:t xml:space="preserve"> 1</w:t>
            </w:r>
          </w:p>
          <w:p w14:paraId="3913C732"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46CD9032"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 standard error: 1.964 on 45 degrees of freedom</w:t>
            </w:r>
          </w:p>
          <w:p w14:paraId="5721AF7F"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Multiple R-squared:  0.7625,</w:t>
            </w:r>
            <w:r>
              <w:rPr>
                <w:rStyle w:val="gnkrckgcgsb"/>
                <w:rFonts w:ascii="Lucida Console" w:eastAsiaTheme="majorEastAsia" w:hAnsi="Lucida Console"/>
                <w:color w:val="000000"/>
                <w:bdr w:val="none" w:sz="0" w:space="0" w:color="auto" w:frame="1"/>
              </w:rPr>
              <w:tab/>
              <w:t xml:space="preserve">Adjusted R-squared:  0.6886 </w:t>
            </w:r>
          </w:p>
          <w:p w14:paraId="4256731A"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F-statistic: 10.32 on 14 and 45 </w:t>
            </w:r>
            <w:proofErr w:type="gramStart"/>
            <w:r>
              <w:rPr>
                <w:rStyle w:val="gnkrckgcgsb"/>
                <w:rFonts w:ascii="Lucida Console" w:eastAsiaTheme="majorEastAsia" w:hAnsi="Lucida Console"/>
                <w:color w:val="000000"/>
                <w:bdr w:val="none" w:sz="0" w:space="0" w:color="auto" w:frame="1"/>
              </w:rPr>
              <w:t>DF,  p</w:t>
            </w:r>
            <w:proofErr w:type="gramEnd"/>
            <w:r>
              <w:rPr>
                <w:rStyle w:val="gnkrckgcgsb"/>
                <w:rFonts w:ascii="Lucida Console" w:eastAsiaTheme="majorEastAsia" w:hAnsi="Lucida Console"/>
                <w:color w:val="000000"/>
                <w:bdr w:val="none" w:sz="0" w:space="0" w:color="auto" w:frame="1"/>
              </w:rPr>
              <w:t>-value: 8.095e-10</w:t>
            </w:r>
          </w:p>
          <w:p w14:paraId="098A8FBB" w14:textId="77777777" w:rsidR="002264BB" w:rsidRDefault="002264BB" w:rsidP="002264BB">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23B89FE6" w14:textId="77777777" w:rsidR="002264BB" w:rsidRDefault="002264BB" w:rsidP="002264BB">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gramStart"/>
            <w:r>
              <w:rPr>
                <w:rStyle w:val="gnkrckgcmrb"/>
                <w:rFonts w:ascii="Lucida Console" w:eastAsiaTheme="majorEastAsia" w:hAnsi="Lucida Console"/>
                <w:color w:val="930F80"/>
              </w:rPr>
              <w:t>AIC(</w:t>
            </w:r>
            <w:proofErr w:type="gramEnd"/>
            <w:r>
              <w:rPr>
                <w:rStyle w:val="gnkrckgcmrb"/>
                <w:rFonts w:ascii="Lucida Console" w:eastAsiaTheme="majorEastAsia" w:hAnsi="Lucida Console"/>
                <w:color w:val="930F80"/>
              </w:rPr>
              <w:t>perelderlypoverty.out.3)</w:t>
            </w:r>
          </w:p>
          <w:p w14:paraId="7CDAFF69" w14:textId="77777777" w:rsidR="002264BB" w:rsidRDefault="002264BB" w:rsidP="002264BB">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[1] 265.99</w:t>
            </w:r>
          </w:p>
          <w:p w14:paraId="78855C92" w14:textId="77777777" w:rsidR="00486B61" w:rsidRPr="00E21573" w:rsidRDefault="00D74E50" w:rsidP="00E21573">
            <w:pPr>
              <w:tabs>
                <w:tab w:val="left" w:pos="916"/>
              </w:tabs>
              <w:rPr>
                <w:rFonts w:ascii="Times New Roman" w:eastAsia="Times New Roman" w:hAnsi="Times New Roman"/>
                <w:color w:val="ED7D31" w:themeColor="accent2"/>
                <w:lang w:val="en-IN" w:eastAsia="en-IN"/>
              </w:rPr>
            </w:pPr>
            <w:r>
              <w:rPr>
                <w:rFonts w:ascii="Times New Roman" w:eastAsia="Times New Roman" w:hAnsi="Times New Roman"/>
                <w:color w:val="ED7D31" w:themeColor="accent2"/>
                <w:lang w:val="en-IN" w:eastAsia="en-IN"/>
              </w:rPr>
              <w:tab/>
            </w:r>
          </w:p>
        </w:tc>
      </w:tr>
    </w:tbl>
    <w:p w14:paraId="5E30909D" w14:textId="77777777" w:rsidR="000C6F18" w:rsidRDefault="00AE612B" w:rsidP="00AB0DB7">
      <w:pPr>
        <w:pStyle w:val="ListParagraph"/>
        <w:numPr>
          <w:ilvl w:val="0"/>
          <w:numId w:val="7"/>
        </w:numPr>
      </w:pPr>
      <w:r>
        <w:lastRenderedPageBreak/>
        <w:t xml:space="preserve">Assess your </w:t>
      </w:r>
      <w:r w:rsidR="00233A7D">
        <w:t xml:space="preserve">best fit </w:t>
      </w:r>
      <w:r>
        <w:t>model’s conformity to the LINE assumptions of regression.  State your conclusions and show appropriate graphs and/or analytical output to support those conclusions.</w:t>
      </w:r>
    </w:p>
    <w:p w14:paraId="0828BC7E" w14:textId="77777777" w:rsidR="00100876" w:rsidRDefault="00100876" w:rsidP="00100876"/>
    <w:p w14:paraId="1DD3DF01" w14:textId="77777777" w:rsidR="00100876" w:rsidRDefault="00100876" w:rsidP="00100876">
      <w:pPr>
        <w:rPr>
          <w:b/>
        </w:rPr>
      </w:pPr>
      <w:r w:rsidRPr="00100876">
        <w:rPr>
          <w:b/>
        </w:rPr>
        <w:t>Answer:</w:t>
      </w:r>
    </w:p>
    <w:p w14:paraId="641EE9CD" w14:textId="77777777" w:rsidR="00D818FB" w:rsidRDefault="00D818FB" w:rsidP="00100876">
      <w:pPr>
        <w:rPr>
          <w:b/>
        </w:rPr>
      </w:pPr>
    </w:p>
    <w:p w14:paraId="10FC3F68" w14:textId="77777777" w:rsidR="00077C0E" w:rsidRPr="0064654B" w:rsidRDefault="00CF28C4" w:rsidP="00100876">
      <w:pPr>
        <w:rPr>
          <w:color w:val="C45911" w:themeColor="accent2" w:themeShade="BF"/>
        </w:rPr>
      </w:pPr>
      <w:r w:rsidRPr="0064654B">
        <w:rPr>
          <w:color w:val="C45911" w:themeColor="accent2" w:themeShade="BF"/>
        </w:rPr>
        <w:t>Our best fit model is the one with the least AIC and the highest R</w:t>
      </w:r>
      <w:r w:rsidRPr="0064654B">
        <w:rPr>
          <w:color w:val="C45911" w:themeColor="accent2" w:themeShade="BF"/>
          <w:vertAlign w:val="superscript"/>
        </w:rPr>
        <w:t>2</w:t>
      </w:r>
      <w:r w:rsidRPr="0064654B">
        <w:rPr>
          <w:color w:val="C45911" w:themeColor="accent2" w:themeShade="BF"/>
        </w:rPr>
        <w:t xml:space="preserve"> of 68%</w:t>
      </w:r>
      <w:r w:rsidR="00C95368" w:rsidRPr="0064654B">
        <w:rPr>
          <w:color w:val="C45911" w:themeColor="accent2" w:themeShade="BF"/>
        </w:rPr>
        <w:t xml:space="preserve"> (having the </w:t>
      </w:r>
      <w:r w:rsidR="00C95368" w:rsidRPr="0064654B">
        <w:rPr>
          <w:rFonts w:eastAsia="Times New Roman" w:cstheme="minorHAnsi"/>
          <w:color w:val="C45911" w:themeColor="accent2" w:themeShade="BF"/>
          <w:lang w:val="en-IN" w:eastAsia="en-IN"/>
        </w:rPr>
        <w:t>popcollege^2</w:t>
      </w:r>
      <w:r w:rsidR="00921D68" w:rsidRPr="0064654B">
        <w:rPr>
          <w:rFonts w:eastAsia="Times New Roman" w:cstheme="minorHAnsi"/>
          <w:color w:val="C45911" w:themeColor="accent2" w:themeShade="BF"/>
          <w:lang w:val="en-IN" w:eastAsia="en-IN"/>
        </w:rPr>
        <w:t xml:space="preserve"> </w:t>
      </w:r>
      <w:r w:rsidR="00C95368" w:rsidRPr="0064654B">
        <w:rPr>
          <w:rFonts w:eastAsia="Times New Roman" w:cstheme="minorHAnsi"/>
          <w:color w:val="C45911" w:themeColor="accent2" w:themeShade="BF"/>
          <w:lang w:val="en-IN" w:eastAsia="en-IN"/>
        </w:rPr>
        <w:t>+</w:t>
      </w:r>
      <w:r w:rsidR="00921D68" w:rsidRPr="0064654B">
        <w:rPr>
          <w:rFonts w:eastAsia="Times New Roman" w:cstheme="minorHAnsi"/>
          <w:color w:val="C45911" w:themeColor="accent2" w:themeShade="BF"/>
          <w:lang w:val="en-IN" w:eastAsia="en-IN"/>
        </w:rPr>
        <w:t xml:space="preserve"> </w:t>
      </w:r>
      <w:r w:rsidR="00C95368" w:rsidRPr="0064654B">
        <w:rPr>
          <w:rFonts w:eastAsia="Times New Roman" w:cstheme="minorHAnsi"/>
          <w:color w:val="C45911" w:themeColor="accent2" w:themeShade="BF"/>
          <w:lang w:val="en-IN" w:eastAsia="en-IN"/>
        </w:rPr>
        <w:t>popprof^2 terms)</w:t>
      </w:r>
      <w:r w:rsidRPr="0064654B">
        <w:rPr>
          <w:color w:val="C45911" w:themeColor="accent2" w:themeShade="BF"/>
        </w:rPr>
        <w:t>.</w:t>
      </w:r>
      <w:r w:rsidR="00EC3D10" w:rsidRPr="0064654B">
        <w:rPr>
          <w:color w:val="C45911" w:themeColor="accent2" w:themeShade="BF"/>
        </w:rPr>
        <w:t xml:space="preserve"> </w:t>
      </w:r>
      <w:r w:rsidR="00DE7FE5" w:rsidRPr="0064654B">
        <w:rPr>
          <w:color w:val="C45911" w:themeColor="accent2" w:themeShade="BF"/>
        </w:rPr>
        <w:t>Plotting graphs for this model, we get:</w:t>
      </w:r>
    </w:p>
    <w:p w14:paraId="38193BC5" w14:textId="77777777" w:rsidR="0096733F" w:rsidRPr="00077C0E" w:rsidRDefault="0096733F" w:rsidP="00100876"/>
    <w:p w14:paraId="3B16B6E1" w14:textId="77777777" w:rsidR="0026170B" w:rsidRDefault="0026170B" w:rsidP="00100876">
      <w:pPr>
        <w:rPr>
          <w:b/>
        </w:rPr>
      </w:pPr>
      <w:r w:rsidRPr="0026170B">
        <w:rPr>
          <w:b/>
        </w:rPr>
        <w:t>Code:</w:t>
      </w:r>
    </w:p>
    <w:p w14:paraId="7172A60F" w14:textId="77777777" w:rsidR="004058E7" w:rsidRDefault="004058E7" w:rsidP="004058E7">
      <w:proofErr w:type="spellStart"/>
      <w:r>
        <w:t>qqnorm</w:t>
      </w:r>
      <w:proofErr w:type="spellEnd"/>
      <w:r>
        <w:t>(perelderlypoverty.out.3$</w:t>
      </w:r>
      <w:proofErr w:type="gramStart"/>
      <w:r>
        <w:t>residuals,pch</w:t>
      </w:r>
      <w:proofErr w:type="gramEnd"/>
      <w:r>
        <w:t>=19)</w:t>
      </w:r>
    </w:p>
    <w:p w14:paraId="565982DC" w14:textId="77777777" w:rsidR="004058E7" w:rsidRDefault="004058E7" w:rsidP="004058E7">
      <w:proofErr w:type="spellStart"/>
      <w:r>
        <w:t>qqline</w:t>
      </w:r>
      <w:proofErr w:type="spellEnd"/>
      <w:r>
        <w:t>(perelderlypoverty.out.3$</w:t>
      </w:r>
      <w:proofErr w:type="gramStart"/>
      <w:r>
        <w:t>residuals,col</w:t>
      </w:r>
      <w:proofErr w:type="gramEnd"/>
      <w:r>
        <w:t>="red",</w:t>
      </w:r>
      <w:proofErr w:type="spellStart"/>
      <w:r>
        <w:t>lwd</w:t>
      </w:r>
      <w:proofErr w:type="spellEnd"/>
      <w:r>
        <w:t>=3)</w:t>
      </w:r>
    </w:p>
    <w:p w14:paraId="42FE240A" w14:textId="77777777" w:rsidR="004058E7" w:rsidRDefault="004058E7" w:rsidP="004058E7">
      <w:proofErr w:type="spellStart"/>
      <w:r>
        <w:t>stdresid</w:t>
      </w:r>
      <w:proofErr w:type="spellEnd"/>
      <w:r>
        <w:t>=</w:t>
      </w:r>
      <w:proofErr w:type="spellStart"/>
      <w:r>
        <w:t>rstandard</w:t>
      </w:r>
      <w:proofErr w:type="spellEnd"/>
      <w:r>
        <w:t>(perelderlypoverty.out.3)</w:t>
      </w:r>
    </w:p>
    <w:p w14:paraId="2AB95F9D" w14:textId="77777777" w:rsidR="004058E7" w:rsidRDefault="004058E7" w:rsidP="004058E7">
      <w:proofErr w:type="gramStart"/>
      <w:r>
        <w:t>plot(</w:t>
      </w:r>
      <w:proofErr w:type="spellStart"/>
      <w:proofErr w:type="gramEnd"/>
      <w:r>
        <w:t>random.rural$perelderlypoverty,stdresid</w:t>
      </w:r>
      <w:proofErr w:type="spellEnd"/>
      <w:r>
        <w:t xml:space="preserve">, </w:t>
      </w:r>
      <w:proofErr w:type="spellStart"/>
      <w:r>
        <w:t>pch</w:t>
      </w:r>
      <w:proofErr w:type="spellEnd"/>
      <w:r>
        <w:t>=19,xlab = "</w:t>
      </w:r>
      <w:proofErr w:type="spellStart"/>
      <w:r>
        <w:t>perelderlypoverty</w:t>
      </w:r>
      <w:proofErr w:type="spellEnd"/>
      <w:r>
        <w:t xml:space="preserve">", </w:t>
      </w:r>
      <w:proofErr w:type="spellStart"/>
      <w:r>
        <w:t>ylab</w:t>
      </w:r>
      <w:proofErr w:type="spellEnd"/>
      <w:r>
        <w:t xml:space="preserve"> = "std residuals")</w:t>
      </w:r>
    </w:p>
    <w:p w14:paraId="2495C48E" w14:textId="77777777" w:rsidR="004058E7" w:rsidRDefault="004058E7" w:rsidP="004058E7">
      <w:proofErr w:type="spellStart"/>
      <w:r>
        <w:t>abline</w:t>
      </w:r>
      <w:proofErr w:type="spellEnd"/>
      <w:r>
        <w:t>(0,</w:t>
      </w:r>
      <w:proofErr w:type="gramStart"/>
      <w:r>
        <w:t>0,col</w:t>
      </w:r>
      <w:proofErr w:type="gramEnd"/>
      <w:r>
        <w:t>="red",</w:t>
      </w:r>
      <w:proofErr w:type="spellStart"/>
      <w:r>
        <w:t>lwd</w:t>
      </w:r>
      <w:proofErr w:type="spellEnd"/>
      <w:r>
        <w:t>=3)</w:t>
      </w:r>
    </w:p>
    <w:p w14:paraId="20A2501B" w14:textId="77777777" w:rsidR="004058E7" w:rsidRDefault="004058E7" w:rsidP="004058E7">
      <w:r>
        <w:t>par(</w:t>
      </w:r>
      <w:proofErr w:type="spellStart"/>
      <w:r>
        <w:t>mfrow</w:t>
      </w:r>
      <w:proofErr w:type="spellEnd"/>
      <w:r>
        <w:t>=</w:t>
      </w:r>
      <w:proofErr w:type="gramStart"/>
      <w:r>
        <w:t>c(</w:t>
      </w:r>
      <w:proofErr w:type="gramEnd"/>
      <w:r>
        <w:t>2,2))</w:t>
      </w:r>
    </w:p>
    <w:p w14:paraId="0DE7F174" w14:textId="77777777" w:rsidR="003F6E20" w:rsidRDefault="004058E7" w:rsidP="004058E7">
      <w:pPr>
        <w:rPr>
          <w:b/>
        </w:rPr>
      </w:pPr>
      <w:r>
        <w:t>plot(perelderlypoverty.out.3)</w:t>
      </w:r>
    </w:p>
    <w:p w14:paraId="1626BA39" w14:textId="77777777" w:rsidR="00100876" w:rsidRPr="0026170B" w:rsidRDefault="0026170B" w:rsidP="00100876">
      <w:pPr>
        <w:rPr>
          <w:b/>
        </w:rPr>
      </w:pPr>
      <w:r w:rsidRPr="0026170B">
        <w:rPr>
          <w:b/>
        </w:rPr>
        <w:t>Output:</w:t>
      </w:r>
    </w:p>
    <w:p w14:paraId="66C2D055" w14:textId="77777777" w:rsidR="00100876" w:rsidRDefault="00100876" w:rsidP="00100876"/>
    <w:p w14:paraId="5ABF2C7C" w14:textId="77777777" w:rsidR="00BB6A03" w:rsidRDefault="00B727B8" w:rsidP="00C82EA1">
      <w:pPr>
        <w:jc w:val="center"/>
        <w:rPr>
          <w:noProof/>
          <w:lang w:val="en-IN" w:eastAsia="en-IN"/>
        </w:rPr>
      </w:pPr>
      <w:r>
        <w:rPr>
          <w:noProof/>
          <w:lang w:val="en-IN" w:eastAsia="en-IN"/>
        </w:rPr>
        <w:drawing>
          <wp:inline distT="0" distB="0" distL="0" distR="0" wp14:anchorId="17183B07" wp14:editId="179D3551">
            <wp:extent cx="3660775" cy="26079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222" cy="2619627"/>
                    </a:xfrm>
                    <a:prstGeom prst="rect">
                      <a:avLst/>
                    </a:prstGeom>
                  </pic:spPr>
                </pic:pic>
              </a:graphicData>
            </a:graphic>
          </wp:inline>
        </w:drawing>
      </w:r>
    </w:p>
    <w:p w14:paraId="731A888E" w14:textId="77777777" w:rsidR="00C82EA1" w:rsidRDefault="008F243E" w:rsidP="005F1EDB">
      <w:pPr>
        <w:jc w:val="center"/>
      </w:pPr>
      <w:r>
        <w:rPr>
          <w:noProof/>
          <w:lang w:val="en-IN" w:eastAsia="en-IN"/>
        </w:rPr>
        <w:lastRenderedPageBreak/>
        <w:drawing>
          <wp:inline distT="0" distB="0" distL="0" distR="0" wp14:anchorId="051319A1" wp14:editId="48CAE79D">
            <wp:extent cx="3372023" cy="2402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8553" cy="2406857"/>
                    </a:xfrm>
                    <a:prstGeom prst="rect">
                      <a:avLst/>
                    </a:prstGeom>
                  </pic:spPr>
                </pic:pic>
              </a:graphicData>
            </a:graphic>
          </wp:inline>
        </w:drawing>
      </w:r>
    </w:p>
    <w:p w14:paraId="5BF5A4EC" w14:textId="77777777" w:rsidR="006D7A1A" w:rsidRDefault="006D7A1A" w:rsidP="005F1EDB">
      <w:pPr>
        <w:jc w:val="center"/>
      </w:pPr>
    </w:p>
    <w:p w14:paraId="79C4DCF4" w14:textId="77777777" w:rsidR="00F101C7" w:rsidRDefault="00D63A3F" w:rsidP="00566BA4">
      <w:pPr>
        <w:jc w:val="center"/>
      </w:pPr>
      <w:r>
        <w:rPr>
          <w:noProof/>
          <w:lang w:val="en-IN" w:eastAsia="en-IN"/>
        </w:rPr>
        <w:drawing>
          <wp:inline distT="0" distB="0" distL="0" distR="0" wp14:anchorId="2B245FBB" wp14:editId="2D795FC7">
            <wp:extent cx="5244774" cy="3736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587" cy="3751880"/>
                    </a:xfrm>
                    <a:prstGeom prst="rect">
                      <a:avLst/>
                    </a:prstGeom>
                  </pic:spPr>
                </pic:pic>
              </a:graphicData>
            </a:graphic>
          </wp:inline>
        </w:drawing>
      </w:r>
    </w:p>
    <w:p w14:paraId="105D7A13" w14:textId="77777777" w:rsidR="00845246" w:rsidRDefault="00845246" w:rsidP="00100876"/>
    <w:p w14:paraId="6D20E113" w14:textId="77777777" w:rsidR="003C7965" w:rsidRPr="0064654B" w:rsidRDefault="00E542A4" w:rsidP="00100876">
      <w:pPr>
        <w:rPr>
          <w:b/>
          <w:color w:val="C45911" w:themeColor="accent2" w:themeShade="BF"/>
        </w:rPr>
      </w:pPr>
      <w:r w:rsidRPr="0064654B">
        <w:rPr>
          <w:b/>
          <w:color w:val="C45911" w:themeColor="accent2" w:themeShade="BF"/>
        </w:rPr>
        <w:t>LINE Assumptions:</w:t>
      </w:r>
    </w:p>
    <w:p w14:paraId="21677C42" w14:textId="77777777" w:rsidR="00965309" w:rsidRPr="0064654B" w:rsidRDefault="00965309" w:rsidP="00100876">
      <w:pPr>
        <w:rPr>
          <w:b/>
          <w:color w:val="C45911" w:themeColor="accent2" w:themeShade="BF"/>
        </w:rPr>
      </w:pPr>
      <w:r w:rsidRPr="0064654B">
        <w:rPr>
          <w:b/>
          <w:color w:val="C45911" w:themeColor="accent2" w:themeShade="BF"/>
        </w:rPr>
        <w:t xml:space="preserve">Linearity: </w:t>
      </w:r>
      <w:r w:rsidR="008E4853" w:rsidRPr="0064654B">
        <w:rPr>
          <w:color w:val="C45911" w:themeColor="accent2" w:themeShade="BF"/>
        </w:rPr>
        <w:t>From the residuals vs fitted values plot,</w:t>
      </w:r>
      <w:r w:rsidR="008E4853" w:rsidRPr="0064654B">
        <w:rPr>
          <w:b/>
          <w:color w:val="C45911" w:themeColor="accent2" w:themeShade="BF"/>
        </w:rPr>
        <w:t xml:space="preserve"> </w:t>
      </w:r>
      <w:r w:rsidR="00881552" w:rsidRPr="0064654B">
        <w:rPr>
          <w:color w:val="C45911" w:themeColor="accent2" w:themeShade="BF"/>
        </w:rPr>
        <w:t>we can see that the observations are somewh</w:t>
      </w:r>
      <w:r w:rsidR="00AD5541" w:rsidRPr="0064654B">
        <w:rPr>
          <w:color w:val="C45911" w:themeColor="accent2" w:themeShade="BF"/>
        </w:rPr>
        <w:t xml:space="preserve">at equally distributed around 0, except for a few extreme values (outliers). </w:t>
      </w:r>
      <w:r w:rsidR="00824F08" w:rsidRPr="0064654B">
        <w:rPr>
          <w:color w:val="C45911" w:themeColor="accent2" w:themeShade="BF"/>
        </w:rPr>
        <w:t xml:space="preserve">This model can be called </w:t>
      </w:r>
      <w:proofErr w:type="gramStart"/>
      <w:r w:rsidR="00824F08" w:rsidRPr="0064654B">
        <w:rPr>
          <w:color w:val="C45911" w:themeColor="accent2" w:themeShade="BF"/>
        </w:rPr>
        <w:t>fairly linear</w:t>
      </w:r>
      <w:proofErr w:type="gramEnd"/>
      <w:r w:rsidR="00824F08" w:rsidRPr="0064654B">
        <w:rPr>
          <w:color w:val="C45911" w:themeColor="accent2" w:themeShade="BF"/>
        </w:rPr>
        <w:t>.</w:t>
      </w:r>
      <w:r w:rsidR="00AA31A4" w:rsidRPr="0064654B">
        <w:rPr>
          <w:color w:val="C45911" w:themeColor="accent2" w:themeShade="BF"/>
        </w:rPr>
        <w:t xml:space="preserve"> So</w:t>
      </w:r>
      <w:r w:rsidR="00FF3441" w:rsidRPr="0064654B">
        <w:rPr>
          <w:color w:val="C45911" w:themeColor="accent2" w:themeShade="BF"/>
        </w:rPr>
        <w:t>, this assumption is satisfied.</w:t>
      </w:r>
    </w:p>
    <w:p w14:paraId="1A16A840" w14:textId="77777777" w:rsidR="00780931" w:rsidRPr="0064654B" w:rsidRDefault="00780931" w:rsidP="00100876">
      <w:pPr>
        <w:rPr>
          <w:color w:val="C45911" w:themeColor="accent2" w:themeShade="BF"/>
        </w:rPr>
      </w:pPr>
      <w:r w:rsidRPr="0064654B">
        <w:rPr>
          <w:b/>
          <w:color w:val="C45911" w:themeColor="accent2" w:themeShade="BF"/>
        </w:rPr>
        <w:t>Independence:</w:t>
      </w:r>
      <w:r w:rsidRPr="0064654B">
        <w:rPr>
          <w:color w:val="C45911" w:themeColor="accent2" w:themeShade="BF"/>
        </w:rPr>
        <w:t xml:space="preserve"> This is not time series data, so independence assumption is satisfied.</w:t>
      </w:r>
    </w:p>
    <w:p w14:paraId="72416288" w14:textId="77777777" w:rsidR="00947CE1" w:rsidRPr="0064654B" w:rsidRDefault="00947CE1" w:rsidP="00100876">
      <w:pPr>
        <w:rPr>
          <w:color w:val="C45911" w:themeColor="accent2" w:themeShade="BF"/>
        </w:rPr>
      </w:pPr>
      <w:r w:rsidRPr="0064654B">
        <w:rPr>
          <w:b/>
          <w:color w:val="C45911" w:themeColor="accent2" w:themeShade="BF"/>
        </w:rPr>
        <w:t>Normality:</w:t>
      </w:r>
      <w:r w:rsidRPr="0064654B">
        <w:rPr>
          <w:color w:val="C45911" w:themeColor="accent2" w:themeShade="BF"/>
        </w:rPr>
        <w:t xml:space="preserve"> From the QQ plot, we can see that </w:t>
      </w:r>
      <w:r w:rsidR="00C3368B" w:rsidRPr="0064654B">
        <w:rPr>
          <w:color w:val="C45911" w:themeColor="accent2" w:themeShade="BF"/>
        </w:rPr>
        <w:t xml:space="preserve">most of the observations </w:t>
      </w:r>
      <w:r w:rsidRPr="0064654B">
        <w:rPr>
          <w:color w:val="C45911" w:themeColor="accent2" w:themeShade="BF"/>
        </w:rPr>
        <w:t>fall</w:t>
      </w:r>
      <w:r w:rsidR="00C3368B" w:rsidRPr="0064654B">
        <w:rPr>
          <w:color w:val="C45911" w:themeColor="accent2" w:themeShade="BF"/>
        </w:rPr>
        <w:t xml:space="preserve"> roughly</w:t>
      </w:r>
      <w:r w:rsidRPr="0064654B">
        <w:rPr>
          <w:color w:val="C45911" w:themeColor="accent2" w:themeShade="BF"/>
        </w:rPr>
        <w:t xml:space="preserve"> on the QQ line</w:t>
      </w:r>
      <w:r w:rsidR="00C3368B" w:rsidRPr="0064654B">
        <w:rPr>
          <w:color w:val="C45911" w:themeColor="accent2" w:themeShade="BF"/>
        </w:rPr>
        <w:t xml:space="preserve"> or are around it</w:t>
      </w:r>
      <w:r w:rsidRPr="0064654B">
        <w:rPr>
          <w:color w:val="C45911" w:themeColor="accent2" w:themeShade="BF"/>
        </w:rPr>
        <w:t>.</w:t>
      </w:r>
      <w:r w:rsidR="002D7EF1" w:rsidRPr="0064654B">
        <w:rPr>
          <w:color w:val="C45911" w:themeColor="accent2" w:themeShade="BF"/>
        </w:rPr>
        <w:t xml:space="preserve"> </w:t>
      </w:r>
      <w:r w:rsidR="000C34DB" w:rsidRPr="0064654B">
        <w:rPr>
          <w:color w:val="C45911" w:themeColor="accent2" w:themeShade="BF"/>
        </w:rPr>
        <w:t xml:space="preserve">There are a </w:t>
      </w:r>
      <w:r w:rsidR="002D7EF1" w:rsidRPr="0064654B">
        <w:rPr>
          <w:color w:val="C45911" w:themeColor="accent2" w:themeShade="BF"/>
        </w:rPr>
        <w:t>few extreme values</w:t>
      </w:r>
      <w:r w:rsidR="00841DC0" w:rsidRPr="0064654B">
        <w:rPr>
          <w:color w:val="C45911" w:themeColor="accent2" w:themeShade="BF"/>
        </w:rPr>
        <w:t xml:space="preserve"> (outliers)</w:t>
      </w:r>
      <w:r w:rsidR="000C34DB" w:rsidRPr="0064654B">
        <w:rPr>
          <w:color w:val="C45911" w:themeColor="accent2" w:themeShade="BF"/>
        </w:rPr>
        <w:t xml:space="preserve"> that deviate away from it.</w:t>
      </w:r>
      <w:r w:rsidR="00C3368B" w:rsidRPr="0064654B">
        <w:rPr>
          <w:color w:val="C45911" w:themeColor="accent2" w:themeShade="BF"/>
        </w:rPr>
        <w:t xml:space="preserve"> So, </w:t>
      </w:r>
      <w:r w:rsidR="00623EE8" w:rsidRPr="0064654B">
        <w:rPr>
          <w:color w:val="C45911" w:themeColor="accent2" w:themeShade="BF"/>
        </w:rPr>
        <w:t xml:space="preserve">this assumption </w:t>
      </w:r>
      <w:r w:rsidR="00FD40EB" w:rsidRPr="0064654B">
        <w:rPr>
          <w:color w:val="C45911" w:themeColor="accent2" w:themeShade="BF"/>
        </w:rPr>
        <w:t xml:space="preserve">is </w:t>
      </w:r>
      <w:proofErr w:type="gramStart"/>
      <w:r w:rsidR="00FD40EB" w:rsidRPr="0064654B">
        <w:rPr>
          <w:color w:val="C45911" w:themeColor="accent2" w:themeShade="BF"/>
        </w:rPr>
        <w:t>satisfied</w:t>
      </w:r>
      <w:proofErr w:type="gramEnd"/>
      <w:r w:rsidR="002D2F0F" w:rsidRPr="0064654B">
        <w:rPr>
          <w:color w:val="C45911" w:themeColor="accent2" w:themeShade="BF"/>
        </w:rPr>
        <w:t xml:space="preserve"> and the model can be called as </w:t>
      </w:r>
      <w:r w:rsidR="00C3368B" w:rsidRPr="0064654B">
        <w:rPr>
          <w:color w:val="C45911" w:themeColor="accent2" w:themeShade="BF"/>
        </w:rPr>
        <w:t>fairly normal.</w:t>
      </w:r>
    </w:p>
    <w:p w14:paraId="516DFFF4" w14:textId="77777777" w:rsidR="00C434CA" w:rsidRPr="0064654B" w:rsidRDefault="00CD10F3" w:rsidP="00100876">
      <w:pPr>
        <w:rPr>
          <w:color w:val="C45911" w:themeColor="accent2" w:themeShade="BF"/>
        </w:rPr>
      </w:pPr>
      <w:r w:rsidRPr="0064654B">
        <w:rPr>
          <w:b/>
          <w:color w:val="C45911" w:themeColor="accent2" w:themeShade="BF"/>
        </w:rPr>
        <w:lastRenderedPageBreak/>
        <w:t>Equality of Variances:</w:t>
      </w:r>
      <w:r w:rsidRPr="0064654B">
        <w:rPr>
          <w:color w:val="C45911" w:themeColor="accent2" w:themeShade="BF"/>
        </w:rPr>
        <w:t xml:space="preserve"> From the </w:t>
      </w:r>
      <w:r w:rsidR="00CF0761" w:rsidRPr="0064654B">
        <w:rPr>
          <w:color w:val="C45911" w:themeColor="accent2" w:themeShade="BF"/>
        </w:rPr>
        <w:t xml:space="preserve">standard </w:t>
      </w:r>
      <w:r w:rsidRPr="0064654B">
        <w:rPr>
          <w:color w:val="C45911" w:themeColor="accent2" w:themeShade="BF"/>
        </w:rPr>
        <w:t>residuals vs fitted values plot, we can see that the observations are scattered all over and are not equally distributed</w:t>
      </w:r>
      <w:r w:rsidR="00495A3E" w:rsidRPr="0064654B">
        <w:rPr>
          <w:color w:val="C45911" w:themeColor="accent2" w:themeShade="BF"/>
        </w:rPr>
        <w:t xml:space="preserve"> around zero</w:t>
      </w:r>
      <w:r w:rsidR="0058772A" w:rsidRPr="0064654B">
        <w:rPr>
          <w:color w:val="C45911" w:themeColor="accent2" w:themeShade="BF"/>
        </w:rPr>
        <w:t>, thus</w:t>
      </w:r>
      <w:r w:rsidRPr="0064654B">
        <w:rPr>
          <w:color w:val="C45911" w:themeColor="accent2" w:themeShade="BF"/>
        </w:rPr>
        <w:t xml:space="preserve"> resulting in heteroscedasticity. So,</w:t>
      </w:r>
      <w:r w:rsidR="008B767F" w:rsidRPr="0064654B">
        <w:rPr>
          <w:color w:val="C45911" w:themeColor="accent2" w:themeShade="BF"/>
        </w:rPr>
        <w:t xml:space="preserve"> this assumption fails.</w:t>
      </w:r>
    </w:p>
    <w:p w14:paraId="040119EC" w14:textId="77777777" w:rsidR="003C7965" w:rsidRDefault="003C7965" w:rsidP="00100876"/>
    <w:p w14:paraId="394C23E3" w14:textId="77777777" w:rsidR="00AE612B" w:rsidRDefault="00AE612B" w:rsidP="00AE612B">
      <w:pPr>
        <w:pStyle w:val="ListParagraph"/>
        <w:numPr>
          <w:ilvl w:val="0"/>
          <w:numId w:val="7"/>
        </w:numPr>
      </w:pPr>
      <w:r>
        <w:t xml:space="preserve">Determine whether </w:t>
      </w:r>
      <w:r w:rsidR="00233A7D">
        <w:t xml:space="preserve">you believe </w:t>
      </w:r>
      <w:r>
        <w:t xml:space="preserve">multicollinearity exists in your </w:t>
      </w:r>
      <w:r w:rsidR="00233A7D">
        <w:t xml:space="preserve">best fit </w:t>
      </w:r>
      <w:r>
        <w:t>model.  State your conclusions and show appropriate graphs and/or analytical output to support those conclusions.</w:t>
      </w:r>
    </w:p>
    <w:p w14:paraId="39099B4D" w14:textId="77777777" w:rsidR="0019231D" w:rsidRDefault="0019231D" w:rsidP="0019231D">
      <w:pPr>
        <w:pStyle w:val="ListParagraph"/>
      </w:pPr>
    </w:p>
    <w:p w14:paraId="409798A9" w14:textId="77777777" w:rsidR="001117DB" w:rsidRPr="00811859" w:rsidRDefault="001D38E7" w:rsidP="001D38E7">
      <w:pPr>
        <w:rPr>
          <w:b/>
        </w:rPr>
      </w:pPr>
      <w:r w:rsidRPr="00811859">
        <w:rPr>
          <w:b/>
        </w:rPr>
        <w:t>Answer:</w:t>
      </w:r>
    </w:p>
    <w:p w14:paraId="12C8745F" w14:textId="77777777" w:rsidR="00811859" w:rsidRDefault="00811859" w:rsidP="001D38E7"/>
    <w:p w14:paraId="2F252659" w14:textId="77777777" w:rsidR="00F72E35" w:rsidRDefault="00F72E35" w:rsidP="00F72E35">
      <w:pPr>
        <w:pStyle w:val="HTMLPreformatted"/>
        <w:shd w:val="clear" w:color="auto" w:fill="FFFFFF"/>
        <w:wordWrap w:val="0"/>
        <w:spacing w:line="225" w:lineRule="atLeast"/>
        <w:rPr>
          <w:rStyle w:val="gnkrckgcmrb"/>
          <w:rFonts w:ascii="Lucida Console" w:eastAsiaTheme="majorEastAsia" w:hAnsi="Lucida Console"/>
          <w:color w:val="930F80"/>
        </w:rPr>
      </w:pPr>
      <w:proofErr w:type="spellStart"/>
      <w:r>
        <w:rPr>
          <w:rStyle w:val="gnkrckgcmrb"/>
          <w:rFonts w:ascii="Lucida Console" w:eastAsiaTheme="majorEastAsia" w:hAnsi="Lucida Console"/>
          <w:color w:val="930F80"/>
        </w:rPr>
        <w:t>vif</w:t>
      </w:r>
      <w:proofErr w:type="spellEnd"/>
      <w:r>
        <w:rPr>
          <w:rStyle w:val="gnkrckgcmrb"/>
          <w:rFonts w:ascii="Lucida Console" w:eastAsiaTheme="majorEastAsia" w:hAnsi="Lucida Console"/>
          <w:color w:val="930F80"/>
        </w:rPr>
        <w:t>(perelderlypoverty.out.3)</w:t>
      </w:r>
    </w:p>
    <w:p w14:paraId="3F3CE2E6" w14:textId="77777777" w:rsidR="00F72E35" w:rsidRDefault="00F72E35" w:rsidP="00F72E35">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area        </w:t>
      </w:r>
      <w:proofErr w:type="spellStart"/>
      <w:r>
        <w:rPr>
          <w:rStyle w:val="gnkrckgcgsb"/>
          <w:rFonts w:ascii="Lucida Console" w:eastAsiaTheme="majorEastAsia" w:hAnsi="Lucida Console"/>
          <w:color w:val="000000"/>
          <w:bdr w:val="none" w:sz="0" w:space="0" w:color="auto" w:frame="1"/>
        </w:rPr>
        <w:t>poptotal</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popwhite</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popadult</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w:t>
      </w:r>
    </w:p>
    <w:p w14:paraId="1DD95EBC" w14:textId="77777777" w:rsidR="00F72E35" w:rsidRDefault="00F72E35" w:rsidP="00F72E35">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1.422023    12153.267652     5572.856654       27.078629     3220.084301       10.905214 </w:t>
      </w:r>
    </w:p>
    <w:p w14:paraId="37140938" w14:textId="77777777" w:rsidR="00F72E35" w:rsidRDefault="00F72E35" w:rsidP="00F72E35">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perprof</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I(popcollege^2)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I(popprof^2) </w:t>
      </w:r>
    </w:p>
    <w:p w14:paraId="16B288A8" w14:textId="77777777" w:rsidR="00F72E35" w:rsidRDefault="00F72E35" w:rsidP="00F72E35">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18.595327        5.991664      679.928190      267.560833      648.322636      278.395329 </w:t>
      </w:r>
    </w:p>
    <w:p w14:paraId="5A314A4E" w14:textId="77777777" w:rsidR="00F72E35" w:rsidRDefault="00F72E35" w:rsidP="00F72E35">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ratio </w:t>
      </w:r>
      <w:proofErr w:type="spell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w:t>
      </w:r>
    </w:p>
    <w:p w14:paraId="2FFC71CC" w14:textId="77777777" w:rsidR="00F72E35" w:rsidRDefault="00F72E35" w:rsidP="00F72E35">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 xml:space="preserve">       8.383079       26.103940</w:t>
      </w:r>
    </w:p>
    <w:p w14:paraId="02A66253" w14:textId="77777777" w:rsidR="00811859" w:rsidRDefault="00811859" w:rsidP="001D38E7"/>
    <w:p w14:paraId="4416BB01" w14:textId="77777777" w:rsidR="000068D9" w:rsidRPr="0064654B" w:rsidRDefault="001117DB" w:rsidP="00E01807">
      <w:pPr>
        <w:rPr>
          <w:rFonts w:ascii="Times New Roman" w:eastAsia="Times New Roman" w:hAnsi="Times New Roman"/>
          <w:b/>
          <w:color w:val="C45911" w:themeColor="accent2" w:themeShade="BF"/>
          <w:lang w:val="en-IN" w:eastAsia="en-IN"/>
        </w:rPr>
      </w:pPr>
      <w:r w:rsidRPr="0064654B">
        <w:rPr>
          <w:rFonts w:ascii="Times New Roman" w:eastAsia="Times New Roman" w:hAnsi="Times New Roman"/>
          <w:color w:val="C45911" w:themeColor="accent2" w:themeShade="BF"/>
          <w:lang w:val="en-IN" w:eastAsia="en-IN"/>
        </w:rPr>
        <w:t xml:space="preserve">We </w:t>
      </w:r>
      <w:r w:rsidR="00264139" w:rsidRPr="0064654B">
        <w:rPr>
          <w:rFonts w:ascii="Times New Roman" w:eastAsia="Times New Roman" w:hAnsi="Times New Roman"/>
          <w:color w:val="C45911" w:themeColor="accent2" w:themeShade="BF"/>
          <w:lang w:val="en-IN" w:eastAsia="en-IN"/>
        </w:rPr>
        <w:t xml:space="preserve">can see that there’s high multicollinearity between a few variables in the model. So, we </w:t>
      </w:r>
      <w:r w:rsidR="007F7F61" w:rsidRPr="0064654B">
        <w:rPr>
          <w:rFonts w:ascii="Times New Roman" w:eastAsia="Times New Roman" w:hAnsi="Times New Roman"/>
          <w:color w:val="C45911" w:themeColor="accent2" w:themeShade="BF"/>
          <w:lang w:val="en-IN" w:eastAsia="en-IN"/>
        </w:rPr>
        <w:t xml:space="preserve">eliminate </w:t>
      </w:r>
      <w:r w:rsidRPr="0064654B">
        <w:rPr>
          <w:rFonts w:ascii="Times New Roman" w:eastAsia="Times New Roman" w:hAnsi="Times New Roman"/>
          <w:color w:val="C45911" w:themeColor="accent2" w:themeShade="BF"/>
          <w:lang w:val="en-IN" w:eastAsia="en-IN"/>
        </w:rPr>
        <w:t xml:space="preserve">variables with high </w:t>
      </w:r>
      <w:proofErr w:type="spellStart"/>
      <w:r w:rsidRPr="0064654B">
        <w:rPr>
          <w:rFonts w:ascii="Times New Roman" w:eastAsia="Times New Roman" w:hAnsi="Times New Roman"/>
          <w:color w:val="C45911" w:themeColor="accent2" w:themeShade="BF"/>
          <w:lang w:val="en-IN" w:eastAsia="en-IN"/>
        </w:rPr>
        <w:t>vif</w:t>
      </w:r>
      <w:proofErr w:type="spellEnd"/>
      <w:r w:rsidRPr="0064654B">
        <w:rPr>
          <w:rFonts w:ascii="Times New Roman" w:eastAsia="Times New Roman" w:hAnsi="Times New Roman"/>
          <w:color w:val="C45911" w:themeColor="accent2" w:themeShade="BF"/>
          <w:lang w:val="en-IN" w:eastAsia="en-IN"/>
        </w:rPr>
        <w:t xml:space="preserve"> values from</w:t>
      </w:r>
      <w:r w:rsidR="00264139" w:rsidRPr="0064654B">
        <w:rPr>
          <w:rFonts w:ascii="Times New Roman" w:eastAsia="Times New Roman" w:hAnsi="Times New Roman"/>
          <w:color w:val="C45911" w:themeColor="accent2" w:themeShade="BF"/>
          <w:lang w:val="en-IN" w:eastAsia="en-IN"/>
        </w:rPr>
        <w:t xml:space="preserve"> the above </w:t>
      </w:r>
      <w:r w:rsidRPr="0064654B">
        <w:rPr>
          <w:rFonts w:ascii="Times New Roman" w:eastAsia="Times New Roman" w:hAnsi="Times New Roman"/>
          <w:color w:val="C45911" w:themeColor="accent2" w:themeShade="BF"/>
          <w:lang w:val="en-IN" w:eastAsia="en-IN"/>
        </w:rPr>
        <w:t xml:space="preserve">to </w:t>
      </w:r>
      <w:r w:rsidR="00FB3320" w:rsidRPr="0064654B">
        <w:rPr>
          <w:rFonts w:ascii="Times New Roman" w:eastAsia="Times New Roman" w:hAnsi="Times New Roman"/>
          <w:color w:val="C45911" w:themeColor="accent2" w:themeShade="BF"/>
          <w:lang w:val="en-IN" w:eastAsia="en-IN"/>
        </w:rPr>
        <w:t>try and reduce multicollinearity.</w:t>
      </w:r>
      <w:r w:rsidR="00CE18D1" w:rsidRPr="0064654B">
        <w:rPr>
          <w:rFonts w:ascii="Times New Roman" w:eastAsia="Times New Roman" w:hAnsi="Times New Roman"/>
          <w:b/>
          <w:color w:val="C45911" w:themeColor="accent2" w:themeShade="BF"/>
          <w:lang w:val="en-IN" w:eastAsia="en-IN"/>
        </w:rPr>
        <w:t xml:space="preserve"> </w:t>
      </w:r>
      <w:r w:rsidR="008359A5" w:rsidRPr="0064654B">
        <w:rPr>
          <w:rFonts w:ascii="Times New Roman" w:eastAsia="Times New Roman" w:hAnsi="Times New Roman"/>
          <w:color w:val="C45911" w:themeColor="accent2" w:themeShade="BF"/>
          <w:lang w:val="en-IN" w:eastAsia="en-IN"/>
        </w:rPr>
        <w:t xml:space="preserve">From the above </w:t>
      </w:r>
      <w:proofErr w:type="spellStart"/>
      <w:r w:rsidR="008359A5" w:rsidRPr="0064654B">
        <w:rPr>
          <w:rFonts w:ascii="Times New Roman" w:eastAsia="Times New Roman" w:hAnsi="Times New Roman"/>
          <w:color w:val="C45911" w:themeColor="accent2" w:themeShade="BF"/>
          <w:lang w:val="en-IN" w:eastAsia="en-IN"/>
        </w:rPr>
        <w:t>vif</w:t>
      </w:r>
      <w:proofErr w:type="spellEnd"/>
      <w:r w:rsidR="008359A5" w:rsidRPr="0064654B">
        <w:rPr>
          <w:rFonts w:ascii="Times New Roman" w:eastAsia="Times New Roman" w:hAnsi="Times New Roman"/>
          <w:color w:val="C45911" w:themeColor="accent2" w:themeShade="BF"/>
          <w:lang w:val="en-IN" w:eastAsia="en-IN"/>
        </w:rPr>
        <w:t xml:space="preserve"> command, we decide to eliminate </w:t>
      </w:r>
      <w:proofErr w:type="spellStart"/>
      <w:r w:rsidR="008359A5" w:rsidRPr="0064654B">
        <w:rPr>
          <w:rFonts w:ascii="Times New Roman" w:eastAsia="Times New Roman" w:hAnsi="Times New Roman"/>
          <w:color w:val="C45911" w:themeColor="accent2" w:themeShade="BF"/>
          <w:lang w:val="en-IN" w:eastAsia="en-IN"/>
        </w:rPr>
        <w:t>poptotal</w:t>
      </w:r>
      <w:proofErr w:type="spellEnd"/>
      <w:r w:rsidR="008359A5" w:rsidRPr="0064654B">
        <w:rPr>
          <w:rFonts w:ascii="Times New Roman" w:eastAsia="Times New Roman" w:hAnsi="Times New Roman"/>
          <w:color w:val="C45911" w:themeColor="accent2" w:themeShade="BF"/>
          <w:lang w:val="en-IN" w:eastAsia="en-IN"/>
        </w:rPr>
        <w:t xml:space="preserve">, </w:t>
      </w:r>
      <w:proofErr w:type="spellStart"/>
      <w:r w:rsidR="008359A5" w:rsidRPr="0064654B">
        <w:rPr>
          <w:rFonts w:ascii="Times New Roman" w:eastAsia="Times New Roman" w:hAnsi="Times New Roman"/>
          <w:color w:val="C45911" w:themeColor="accent2" w:themeShade="BF"/>
          <w:lang w:val="en-IN" w:eastAsia="en-IN"/>
        </w:rPr>
        <w:t>popwhite</w:t>
      </w:r>
      <w:proofErr w:type="spellEnd"/>
      <w:r w:rsidR="008359A5" w:rsidRPr="0064654B">
        <w:rPr>
          <w:rFonts w:ascii="Times New Roman" w:eastAsia="Times New Roman" w:hAnsi="Times New Roman"/>
          <w:color w:val="C45911" w:themeColor="accent2" w:themeShade="BF"/>
          <w:lang w:val="en-IN" w:eastAsia="en-IN"/>
        </w:rPr>
        <w:t xml:space="preserve">, </w:t>
      </w:r>
      <w:proofErr w:type="spellStart"/>
      <w:r w:rsidR="008359A5" w:rsidRPr="0064654B">
        <w:rPr>
          <w:rFonts w:ascii="Times New Roman" w:eastAsia="Times New Roman" w:hAnsi="Times New Roman"/>
          <w:color w:val="C45911" w:themeColor="accent2" w:themeShade="BF"/>
          <w:lang w:val="en-IN" w:eastAsia="en-IN"/>
        </w:rPr>
        <w:t>popadult</w:t>
      </w:r>
      <w:proofErr w:type="spellEnd"/>
      <w:r w:rsidR="008359A5" w:rsidRPr="0064654B">
        <w:rPr>
          <w:rFonts w:ascii="Times New Roman" w:eastAsia="Times New Roman" w:hAnsi="Times New Roman"/>
          <w:color w:val="C45911" w:themeColor="accent2" w:themeShade="BF"/>
          <w:lang w:val="en-IN" w:eastAsia="en-IN"/>
        </w:rPr>
        <w:t xml:space="preserve"> and </w:t>
      </w:r>
      <w:proofErr w:type="spellStart"/>
      <w:r w:rsidR="008359A5" w:rsidRPr="0064654B">
        <w:rPr>
          <w:rFonts w:ascii="Times New Roman" w:eastAsia="Times New Roman" w:hAnsi="Times New Roman"/>
          <w:color w:val="C45911" w:themeColor="accent2" w:themeShade="BF"/>
          <w:lang w:val="en-IN" w:eastAsia="en-IN"/>
        </w:rPr>
        <w:t>perprof</w:t>
      </w:r>
      <w:proofErr w:type="spellEnd"/>
      <w:r w:rsidR="008359A5" w:rsidRPr="0064654B">
        <w:rPr>
          <w:rFonts w:ascii="Times New Roman" w:eastAsia="Times New Roman" w:hAnsi="Times New Roman"/>
          <w:color w:val="C45911" w:themeColor="accent2" w:themeShade="BF"/>
          <w:lang w:val="en-IN" w:eastAsia="en-IN"/>
        </w:rPr>
        <w:t xml:space="preserve"> variables from the model.</w:t>
      </w:r>
      <w:r w:rsidR="00415F6A" w:rsidRPr="0064654B">
        <w:rPr>
          <w:rFonts w:ascii="Times New Roman" w:eastAsia="Times New Roman" w:hAnsi="Times New Roman"/>
          <w:color w:val="C45911" w:themeColor="accent2" w:themeShade="BF"/>
          <w:lang w:val="en-IN" w:eastAsia="en-IN"/>
        </w:rPr>
        <w:t xml:space="preserve"> Let’s call the model perelderlypoverty.out.4.</w:t>
      </w:r>
    </w:p>
    <w:p w14:paraId="3710FFB1" w14:textId="77777777" w:rsidR="001C4AA8" w:rsidRDefault="001C4AA8" w:rsidP="00E01807">
      <w:pPr>
        <w:rPr>
          <w:b/>
        </w:rPr>
      </w:pPr>
    </w:p>
    <w:p w14:paraId="222DEA1E" w14:textId="77777777" w:rsidR="001C4AA8" w:rsidRDefault="001C4AA8" w:rsidP="00E01807">
      <w:pPr>
        <w:rPr>
          <w:b/>
        </w:rPr>
      </w:pPr>
      <w:r>
        <w:rPr>
          <w:b/>
        </w:rPr>
        <w:t>Code:</w:t>
      </w:r>
    </w:p>
    <w:p w14:paraId="567B38F2" w14:textId="77777777" w:rsidR="001C4AA8" w:rsidRPr="00AF0BE7" w:rsidRDefault="001C4AA8" w:rsidP="001C4AA8">
      <w:r w:rsidRPr="00AF0BE7">
        <w:t>perelderlypoverty.out.4=</w:t>
      </w:r>
      <w:proofErr w:type="spellStart"/>
      <w:proofErr w:type="gramStart"/>
      <w:r w:rsidRPr="00AF0BE7">
        <w:t>lm</w:t>
      </w:r>
      <w:proofErr w:type="spellEnd"/>
      <w:r w:rsidRPr="00AF0BE7">
        <w:t>(</w:t>
      </w:r>
      <w:proofErr w:type="spellStart"/>
      <w:proofErr w:type="gramEnd"/>
      <w:r w:rsidRPr="00AF0BE7">
        <w:t>perelderlypoverty</w:t>
      </w:r>
      <w:proofErr w:type="spellEnd"/>
      <w:r w:rsidRPr="00AF0BE7">
        <w:t xml:space="preserve"> ~ area + </w:t>
      </w:r>
    </w:p>
    <w:p w14:paraId="504470A8" w14:textId="77777777" w:rsidR="001C4AA8" w:rsidRPr="00AF0BE7" w:rsidRDefault="001C4AA8" w:rsidP="001C4AA8">
      <w:r w:rsidRPr="00AF0BE7">
        <w:t xml:space="preserve">                             </w:t>
      </w:r>
      <w:proofErr w:type="spellStart"/>
      <w:r w:rsidRPr="00AF0BE7">
        <w:t>popblack</w:t>
      </w:r>
      <w:proofErr w:type="spellEnd"/>
      <w:r w:rsidRPr="00AF0BE7">
        <w:t xml:space="preserve"> + </w:t>
      </w:r>
      <w:proofErr w:type="spellStart"/>
      <w:r w:rsidRPr="00AF0BE7">
        <w:t>percollege</w:t>
      </w:r>
      <w:proofErr w:type="spellEnd"/>
      <w:r w:rsidRPr="00AF0BE7">
        <w:t xml:space="preserve"> + </w:t>
      </w:r>
      <w:proofErr w:type="spellStart"/>
      <w:r w:rsidRPr="00AF0BE7">
        <w:t>perchildpoverty</w:t>
      </w:r>
      <w:proofErr w:type="spellEnd"/>
      <w:r w:rsidRPr="00AF0BE7">
        <w:t xml:space="preserve"> + </w:t>
      </w:r>
    </w:p>
    <w:p w14:paraId="6CA2C794" w14:textId="77777777" w:rsidR="001C4AA8" w:rsidRPr="00AF0BE7" w:rsidRDefault="001C4AA8" w:rsidP="001C4AA8">
      <w:r w:rsidRPr="00AF0BE7">
        <w:t xml:space="preserve">                             </w:t>
      </w:r>
      <w:proofErr w:type="spellStart"/>
      <w:r w:rsidRPr="00AF0BE7">
        <w:t>popcollege</w:t>
      </w:r>
      <w:proofErr w:type="spellEnd"/>
      <w:r w:rsidRPr="00AF0BE7">
        <w:t xml:space="preserve"> + I(popcollege^</w:t>
      </w:r>
      <w:proofErr w:type="gramStart"/>
      <w:r w:rsidRPr="00AF0BE7">
        <w:t>2)+</w:t>
      </w:r>
      <w:proofErr w:type="spellStart"/>
      <w:proofErr w:type="gramEnd"/>
      <w:r w:rsidRPr="00AF0BE7">
        <w:t>popprof</w:t>
      </w:r>
      <w:proofErr w:type="spellEnd"/>
      <w:r w:rsidRPr="00AF0BE7">
        <w:t xml:space="preserve"> +I(popprof^2)+ratio + </w:t>
      </w:r>
      <w:proofErr w:type="spellStart"/>
      <w:r w:rsidRPr="00AF0BE7">
        <w:t>popchildpoverty</w:t>
      </w:r>
      <w:proofErr w:type="spellEnd"/>
      <w:r w:rsidRPr="00AF0BE7">
        <w:t xml:space="preserve">, data = </w:t>
      </w:r>
      <w:proofErr w:type="spellStart"/>
      <w:r w:rsidRPr="00AF0BE7">
        <w:t>random.rural</w:t>
      </w:r>
      <w:proofErr w:type="spellEnd"/>
      <w:r w:rsidRPr="00AF0BE7">
        <w:t>)</w:t>
      </w:r>
    </w:p>
    <w:p w14:paraId="3BCF5DD8" w14:textId="77777777" w:rsidR="001C4AA8" w:rsidRPr="00AF0BE7" w:rsidRDefault="001C4AA8" w:rsidP="001C4AA8"/>
    <w:p w14:paraId="1D5002A9" w14:textId="77777777" w:rsidR="001C4AA8" w:rsidRPr="00AF0BE7" w:rsidRDefault="001C4AA8" w:rsidP="001C4AA8">
      <w:r w:rsidRPr="00AF0BE7">
        <w:t>summary(perelderlypoverty.out.4)</w:t>
      </w:r>
    </w:p>
    <w:p w14:paraId="2182C30C" w14:textId="77777777" w:rsidR="001C4AA8" w:rsidRPr="00AF0BE7" w:rsidRDefault="001C4AA8" w:rsidP="001C4AA8">
      <w:proofErr w:type="spellStart"/>
      <w:r w:rsidRPr="00AF0BE7">
        <w:t>vif</w:t>
      </w:r>
      <w:proofErr w:type="spellEnd"/>
      <w:r w:rsidRPr="00AF0BE7">
        <w:t>(perelderlypoverty.out.4)</w:t>
      </w:r>
    </w:p>
    <w:p w14:paraId="308158EF" w14:textId="77777777" w:rsidR="001C4AA8" w:rsidRPr="00AF0BE7" w:rsidRDefault="001C4AA8" w:rsidP="001C4AA8">
      <w:proofErr w:type="gramStart"/>
      <w:r w:rsidRPr="00AF0BE7">
        <w:t>AIC(</w:t>
      </w:r>
      <w:proofErr w:type="gramEnd"/>
      <w:r w:rsidRPr="00AF0BE7">
        <w:t>perelderlypoverty.out.4)</w:t>
      </w:r>
    </w:p>
    <w:p w14:paraId="6D3D9DCA" w14:textId="77777777" w:rsidR="006A13E3" w:rsidRDefault="006A13E3" w:rsidP="001C4AA8">
      <w:pPr>
        <w:rPr>
          <w:b/>
        </w:rPr>
      </w:pPr>
    </w:p>
    <w:p w14:paraId="6FDB4DD5" w14:textId="77777777" w:rsidR="006A13E3" w:rsidRDefault="006A13E3" w:rsidP="001C4AA8">
      <w:pPr>
        <w:rPr>
          <w:b/>
        </w:rPr>
      </w:pPr>
      <w:r>
        <w:rPr>
          <w:b/>
        </w:rPr>
        <w:t>Output:</w:t>
      </w:r>
    </w:p>
    <w:p w14:paraId="4B45E388" w14:textId="77777777" w:rsidR="00756829" w:rsidRDefault="00756829" w:rsidP="00756829">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rb"/>
          <w:rFonts w:ascii="Lucida Console" w:eastAsiaTheme="majorEastAsia" w:hAnsi="Lucida Console"/>
          <w:color w:val="930F80"/>
        </w:rPr>
        <w:t>summary(perelderlypoverty.out.4)</w:t>
      </w:r>
    </w:p>
    <w:p w14:paraId="5336BBAF"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75CB1C43"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Call:</w:t>
      </w:r>
    </w:p>
    <w:p w14:paraId="0C082191"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lm</w:t>
      </w:r>
      <w:proofErr w:type="spellEnd"/>
      <w:r>
        <w:rPr>
          <w:rStyle w:val="gnkrckgcgsb"/>
          <w:rFonts w:ascii="Lucida Console" w:eastAsiaTheme="majorEastAsia" w:hAnsi="Lucida Console"/>
          <w:color w:val="000000"/>
          <w:bdr w:val="none" w:sz="0" w:space="0" w:color="auto" w:frame="1"/>
        </w:rPr>
        <w:t>(</w:t>
      </w:r>
      <w:proofErr w:type="gramEnd"/>
      <w:r>
        <w:rPr>
          <w:rStyle w:val="gnkrckgcgsb"/>
          <w:rFonts w:ascii="Lucida Console" w:eastAsiaTheme="majorEastAsia" w:hAnsi="Lucida Console"/>
          <w:color w:val="000000"/>
          <w:bdr w:val="none" w:sz="0" w:space="0" w:color="auto" w:frame="1"/>
        </w:rPr>
        <w:t xml:space="preserve">formula = </w:t>
      </w: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area +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
    <w:p w14:paraId="2EFC6875"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I(popcollege^2) +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w:t>
      </w:r>
    </w:p>
    <w:p w14:paraId="24400D7F"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I(popprof^2) + ratio + </w:t>
      </w:r>
      <w:proofErr w:type="spell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data = </w:t>
      </w:r>
      <w:proofErr w:type="spellStart"/>
      <w:proofErr w:type="gramStart"/>
      <w:r>
        <w:rPr>
          <w:rStyle w:val="gnkrckgcgsb"/>
          <w:rFonts w:ascii="Lucida Console" w:eastAsiaTheme="majorEastAsia" w:hAnsi="Lucida Console"/>
          <w:color w:val="000000"/>
          <w:bdr w:val="none" w:sz="0" w:space="0" w:color="auto" w:frame="1"/>
        </w:rPr>
        <w:t>random.rural</w:t>
      </w:r>
      <w:proofErr w:type="spellEnd"/>
      <w:proofErr w:type="gramEnd"/>
      <w:r>
        <w:rPr>
          <w:rStyle w:val="gnkrckgcgsb"/>
          <w:rFonts w:ascii="Lucida Console" w:eastAsiaTheme="majorEastAsia" w:hAnsi="Lucida Console"/>
          <w:color w:val="000000"/>
          <w:bdr w:val="none" w:sz="0" w:space="0" w:color="auto" w:frame="1"/>
        </w:rPr>
        <w:t>)</w:t>
      </w:r>
    </w:p>
    <w:p w14:paraId="4852956E"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233B8410"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Residuals:</w:t>
      </w:r>
    </w:p>
    <w:p w14:paraId="3D463141"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Min      1</w:t>
      </w:r>
      <w:proofErr w:type="gramStart"/>
      <w:r>
        <w:rPr>
          <w:rStyle w:val="gnkrckgcgsb"/>
          <w:rFonts w:ascii="Lucida Console" w:eastAsiaTheme="majorEastAsia" w:hAnsi="Lucida Console"/>
          <w:color w:val="000000"/>
          <w:bdr w:val="none" w:sz="0" w:space="0" w:color="auto" w:frame="1"/>
        </w:rPr>
        <w:t>Q  Median</w:t>
      </w:r>
      <w:proofErr w:type="gramEnd"/>
      <w:r>
        <w:rPr>
          <w:rStyle w:val="gnkrckgcgsb"/>
          <w:rFonts w:ascii="Lucida Console" w:eastAsiaTheme="majorEastAsia" w:hAnsi="Lucida Console"/>
          <w:color w:val="000000"/>
          <w:bdr w:val="none" w:sz="0" w:space="0" w:color="auto" w:frame="1"/>
        </w:rPr>
        <w:t xml:space="preserve">      3Q     Max </w:t>
      </w:r>
    </w:p>
    <w:p w14:paraId="48DC637A"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-4.3471 -1.</w:t>
      </w:r>
      <w:proofErr w:type="gramStart"/>
      <w:r>
        <w:rPr>
          <w:rStyle w:val="gnkrckgcgsb"/>
          <w:rFonts w:ascii="Lucida Console" w:eastAsiaTheme="majorEastAsia" w:hAnsi="Lucida Console"/>
          <w:color w:val="000000"/>
          <w:bdr w:val="none" w:sz="0" w:space="0" w:color="auto" w:frame="1"/>
        </w:rPr>
        <w:t>7532  0.0055</w:t>
      </w:r>
      <w:proofErr w:type="gramEnd"/>
      <w:r>
        <w:rPr>
          <w:rStyle w:val="gnkrckgcgsb"/>
          <w:rFonts w:ascii="Lucida Console" w:eastAsiaTheme="majorEastAsia" w:hAnsi="Lucida Console"/>
          <w:color w:val="000000"/>
          <w:bdr w:val="none" w:sz="0" w:space="0" w:color="auto" w:frame="1"/>
        </w:rPr>
        <w:t xml:space="preserve">  1.2699  5.5057 </w:t>
      </w:r>
    </w:p>
    <w:p w14:paraId="49E1297E"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E01AF5F"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w:t>
      </w:r>
    </w:p>
    <w:p w14:paraId="01B1BF3C"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Estimate Std. Error t value </w:t>
      </w:r>
      <w:proofErr w:type="spellStart"/>
      <w:r>
        <w:rPr>
          <w:rStyle w:val="gnkrckgcgsb"/>
          <w:rFonts w:ascii="Lucida Console" w:eastAsiaTheme="majorEastAsia" w:hAnsi="Lucida Console"/>
          <w:color w:val="000000"/>
          <w:bdr w:val="none" w:sz="0" w:space="0" w:color="auto" w:frame="1"/>
        </w:rPr>
        <w:t>Pr</w:t>
      </w:r>
      <w:proofErr w:type="spellEnd"/>
      <w:r>
        <w:rPr>
          <w:rStyle w:val="gnkrckgcgsb"/>
          <w:rFonts w:ascii="Lucida Console" w:eastAsiaTheme="majorEastAsia" w:hAnsi="Lucida Console"/>
          <w:color w:val="000000"/>
          <w:bdr w:val="none" w:sz="0" w:space="0" w:color="auto" w:frame="1"/>
        </w:rPr>
        <w:t xml:space="preserve">(&gt;|t|)    </w:t>
      </w:r>
    </w:p>
    <w:p w14:paraId="1B020D9B"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roofErr w:type="gramStart"/>
      <w:r>
        <w:rPr>
          <w:rStyle w:val="gnkrckgcgsb"/>
          <w:rFonts w:ascii="Lucida Console" w:eastAsiaTheme="majorEastAsia" w:hAnsi="Lucida Console"/>
          <w:color w:val="000000"/>
          <w:bdr w:val="none" w:sz="0" w:space="0" w:color="auto" w:frame="1"/>
        </w:rPr>
        <w:t xml:space="preserve">Intercept)   </w:t>
      </w:r>
      <w:proofErr w:type="gramEnd"/>
      <w:r>
        <w:rPr>
          <w:rStyle w:val="gnkrckgcgsb"/>
          <w:rFonts w:ascii="Lucida Console" w:eastAsiaTheme="majorEastAsia" w:hAnsi="Lucida Console"/>
          <w:color w:val="000000"/>
          <w:bdr w:val="none" w:sz="0" w:space="0" w:color="auto" w:frame="1"/>
        </w:rPr>
        <w:t xml:space="preserve">   3.787e+00  4.204e+00   0.901    0.372    </w:t>
      </w:r>
    </w:p>
    <w:p w14:paraId="38D0BE9D"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lastRenderedPageBreak/>
        <w:t>area             9.309e-</w:t>
      </w:r>
      <w:proofErr w:type="gramStart"/>
      <w:r>
        <w:rPr>
          <w:rStyle w:val="gnkrckgcgsb"/>
          <w:rFonts w:ascii="Lucida Console" w:eastAsiaTheme="majorEastAsia" w:hAnsi="Lucida Console"/>
          <w:color w:val="000000"/>
          <w:bdr w:val="none" w:sz="0" w:space="0" w:color="auto" w:frame="1"/>
        </w:rPr>
        <w:t>04  1.512e</w:t>
      </w:r>
      <w:proofErr w:type="gramEnd"/>
      <w:r>
        <w:rPr>
          <w:rStyle w:val="gnkrckgcgsb"/>
          <w:rFonts w:ascii="Lucida Console" w:eastAsiaTheme="majorEastAsia" w:hAnsi="Lucida Console"/>
          <w:color w:val="000000"/>
          <w:bdr w:val="none" w:sz="0" w:space="0" w:color="auto" w:frame="1"/>
        </w:rPr>
        <w:t xml:space="preserve">-03   0.616    0.541    </w:t>
      </w:r>
    </w:p>
    <w:p w14:paraId="3B2D6C92"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1.837e-</w:t>
      </w:r>
      <w:proofErr w:type="gramStart"/>
      <w:r>
        <w:rPr>
          <w:rStyle w:val="gnkrckgcgsb"/>
          <w:rFonts w:ascii="Lucida Console" w:eastAsiaTheme="majorEastAsia" w:hAnsi="Lucida Console"/>
          <w:color w:val="000000"/>
          <w:bdr w:val="none" w:sz="0" w:space="0" w:color="auto" w:frame="1"/>
        </w:rPr>
        <w:t>04  3.918e</w:t>
      </w:r>
      <w:proofErr w:type="gramEnd"/>
      <w:r>
        <w:rPr>
          <w:rStyle w:val="gnkrckgcgsb"/>
          <w:rFonts w:ascii="Lucida Console" w:eastAsiaTheme="majorEastAsia" w:hAnsi="Lucida Console"/>
          <w:color w:val="000000"/>
          <w:bdr w:val="none" w:sz="0" w:space="0" w:color="auto" w:frame="1"/>
        </w:rPr>
        <w:t xml:space="preserve">-04   0.469    0.641    </w:t>
      </w:r>
    </w:p>
    <w:p w14:paraId="58AAE738"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3.456e-</w:t>
      </w:r>
      <w:proofErr w:type="gramStart"/>
      <w:r>
        <w:rPr>
          <w:rStyle w:val="gnkrckgcgsb"/>
          <w:rFonts w:ascii="Lucida Console" w:eastAsiaTheme="majorEastAsia" w:hAnsi="Lucida Console"/>
          <w:color w:val="000000"/>
          <w:bdr w:val="none" w:sz="0" w:space="0" w:color="auto" w:frame="1"/>
        </w:rPr>
        <w:t>02  1.572e</w:t>
      </w:r>
      <w:proofErr w:type="gramEnd"/>
      <w:r>
        <w:rPr>
          <w:rStyle w:val="gnkrckgcgsb"/>
          <w:rFonts w:ascii="Lucida Console" w:eastAsiaTheme="majorEastAsia" w:hAnsi="Lucida Console"/>
          <w:color w:val="000000"/>
          <w:bdr w:val="none" w:sz="0" w:space="0" w:color="auto" w:frame="1"/>
        </w:rPr>
        <w:t xml:space="preserve">-01   0.220    0.827    </w:t>
      </w:r>
    </w:p>
    <w:p w14:paraId="2F752271"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2.969e</w:t>
      </w:r>
      <w:proofErr w:type="gramEnd"/>
      <w:r>
        <w:rPr>
          <w:rStyle w:val="gnkrckgcgsb"/>
          <w:rFonts w:ascii="Lucida Console" w:eastAsiaTheme="majorEastAsia" w:hAnsi="Lucida Console"/>
          <w:color w:val="000000"/>
          <w:bdr w:val="none" w:sz="0" w:space="0" w:color="auto" w:frame="1"/>
        </w:rPr>
        <w:t>-01  6.763e-02   4.390 6.03e-05 ***</w:t>
      </w:r>
    </w:p>
    <w:p w14:paraId="3BB70D63"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-7.150e-</w:t>
      </w:r>
      <w:proofErr w:type="gramStart"/>
      <w:r>
        <w:rPr>
          <w:rStyle w:val="gnkrckgcgsb"/>
          <w:rFonts w:ascii="Lucida Console" w:eastAsiaTheme="majorEastAsia" w:hAnsi="Lucida Console"/>
          <w:color w:val="000000"/>
          <w:bdr w:val="none" w:sz="0" w:space="0" w:color="auto" w:frame="1"/>
        </w:rPr>
        <w:t>04  1.039e</w:t>
      </w:r>
      <w:proofErr w:type="gramEnd"/>
      <w:r>
        <w:rPr>
          <w:rStyle w:val="gnkrckgcgsb"/>
          <w:rFonts w:ascii="Lucida Console" w:eastAsiaTheme="majorEastAsia" w:hAnsi="Lucida Console"/>
          <w:color w:val="000000"/>
          <w:bdr w:val="none" w:sz="0" w:space="0" w:color="auto" w:frame="1"/>
        </w:rPr>
        <w:t xml:space="preserve">-03  -0.688    0.495    </w:t>
      </w:r>
    </w:p>
    <w:p w14:paraId="78895B9D"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I(popcollege^2</w:t>
      </w:r>
      <w:proofErr w:type="gramStart"/>
      <w:r>
        <w:rPr>
          <w:rStyle w:val="gnkrckgcgsb"/>
          <w:rFonts w:ascii="Lucida Console" w:eastAsiaTheme="majorEastAsia" w:hAnsi="Lucida Console"/>
          <w:color w:val="000000"/>
          <w:bdr w:val="none" w:sz="0" w:space="0" w:color="auto" w:frame="1"/>
        </w:rPr>
        <w:t>)  2.252e</w:t>
      </w:r>
      <w:proofErr w:type="gramEnd"/>
      <w:r>
        <w:rPr>
          <w:rStyle w:val="gnkrckgcgsb"/>
          <w:rFonts w:ascii="Lucida Console" w:eastAsiaTheme="majorEastAsia" w:hAnsi="Lucida Console"/>
          <w:color w:val="000000"/>
          <w:bdr w:val="none" w:sz="0" w:space="0" w:color="auto" w:frame="1"/>
        </w:rPr>
        <w:t xml:space="preserve">-08  5.073e-08   0.444    0.659    </w:t>
      </w:r>
    </w:p>
    <w:p w14:paraId="488C8F45"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1.377e-</w:t>
      </w:r>
      <w:proofErr w:type="gramStart"/>
      <w:r>
        <w:rPr>
          <w:rStyle w:val="gnkrckgcgsb"/>
          <w:rFonts w:ascii="Lucida Console" w:eastAsiaTheme="majorEastAsia" w:hAnsi="Lucida Console"/>
          <w:color w:val="000000"/>
          <w:bdr w:val="none" w:sz="0" w:space="0" w:color="auto" w:frame="1"/>
        </w:rPr>
        <w:t>03  3.084e</w:t>
      </w:r>
      <w:proofErr w:type="gramEnd"/>
      <w:r>
        <w:rPr>
          <w:rStyle w:val="gnkrckgcgsb"/>
          <w:rFonts w:ascii="Lucida Console" w:eastAsiaTheme="majorEastAsia" w:hAnsi="Lucida Console"/>
          <w:color w:val="000000"/>
          <w:bdr w:val="none" w:sz="0" w:space="0" w:color="auto" w:frame="1"/>
        </w:rPr>
        <w:t xml:space="preserve">-03   0.446    0.657    </w:t>
      </w:r>
    </w:p>
    <w:p w14:paraId="53612002"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I(popprof^2)    -3.492e-</w:t>
      </w:r>
      <w:proofErr w:type="gramStart"/>
      <w:r>
        <w:rPr>
          <w:rStyle w:val="gnkrckgcgsb"/>
          <w:rFonts w:ascii="Lucida Console" w:eastAsiaTheme="majorEastAsia" w:hAnsi="Lucida Console"/>
          <w:color w:val="000000"/>
          <w:bdr w:val="none" w:sz="0" w:space="0" w:color="auto" w:frame="1"/>
        </w:rPr>
        <w:t>07  6.843e</w:t>
      </w:r>
      <w:proofErr w:type="gramEnd"/>
      <w:r>
        <w:rPr>
          <w:rStyle w:val="gnkrckgcgsb"/>
          <w:rFonts w:ascii="Lucida Console" w:eastAsiaTheme="majorEastAsia" w:hAnsi="Lucida Console"/>
          <w:color w:val="000000"/>
          <w:bdr w:val="none" w:sz="0" w:space="0" w:color="auto" w:frame="1"/>
        </w:rPr>
        <w:t xml:space="preserve">-07  -0.510    0.612    </w:t>
      </w:r>
    </w:p>
    <w:p w14:paraId="5015D3AD"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ratio            6.476e+</w:t>
      </w:r>
      <w:proofErr w:type="gramStart"/>
      <w:r>
        <w:rPr>
          <w:rStyle w:val="gnkrckgcgsb"/>
          <w:rFonts w:ascii="Lucida Console" w:eastAsiaTheme="majorEastAsia" w:hAnsi="Lucida Console"/>
          <w:color w:val="000000"/>
          <w:bdr w:val="none" w:sz="0" w:space="0" w:color="auto" w:frame="1"/>
        </w:rPr>
        <w:t>00  5</w:t>
      </w:r>
      <w:proofErr w:type="gramEnd"/>
      <w:r>
        <w:rPr>
          <w:rStyle w:val="gnkrckgcgsb"/>
          <w:rFonts w:ascii="Lucida Console" w:eastAsiaTheme="majorEastAsia" w:hAnsi="Lucida Console"/>
          <w:color w:val="000000"/>
          <w:bdr w:val="none" w:sz="0" w:space="0" w:color="auto" w:frame="1"/>
        </w:rPr>
        <w:t xml:space="preserve">.498e+00   1.178    0.245    </w:t>
      </w:r>
    </w:p>
    <w:p w14:paraId="706683B7"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2.341e</w:t>
      </w:r>
      <w:proofErr w:type="gramEnd"/>
      <w:r>
        <w:rPr>
          <w:rStyle w:val="gnkrckgcgsb"/>
          <w:rFonts w:ascii="Lucida Console" w:eastAsiaTheme="majorEastAsia" w:hAnsi="Lucida Console"/>
          <w:color w:val="000000"/>
          <w:bdr w:val="none" w:sz="0" w:space="0" w:color="auto" w:frame="1"/>
        </w:rPr>
        <w:t xml:space="preserve">-04  7.048e-04   0.332    0.741    </w:t>
      </w:r>
    </w:p>
    <w:p w14:paraId="27D7E497"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
    <w:p w14:paraId="206937EB"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Signif</w:t>
      </w:r>
      <w:proofErr w:type="spellEnd"/>
      <w:r>
        <w:rPr>
          <w:rStyle w:val="gnkrckgcgsb"/>
          <w:rFonts w:ascii="Lucida Console" w:eastAsiaTheme="majorEastAsia" w:hAnsi="Lucida Console"/>
          <w:color w:val="000000"/>
          <w:bdr w:val="none" w:sz="0" w:space="0" w:color="auto" w:frame="1"/>
        </w:rPr>
        <w:t xml:space="preserve">. codes:  0 ‘***’ 0.001 ‘**’ 0.01 ‘*’ 0.05 ‘.’ 0.1 </w:t>
      </w:r>
      <w:proofErr w:type="gramStart"/>
      <w:r>
        <w:rPr>
          <w:rStyle w:val="gnkrckgcgsb"/>
          <w:rFonts w:ascii="Lucida Console" w:eastAsiaTheme="majorEastAsia" w:hAnsi="Lucida Console"/>
          <w:color w:val="000000"/>
          <w:bdr w:val="none" w:sz="0" w:space="0" w:color="auto" w:frame="1"/>
        </w:rPr>
        <w:t>‘ ’</w:t>
      </w:r>
      <w:proofErr w:type="gramEnd"/>
      <w:r>
        <w:rPr>
          <w:rStyle w:val="gnkrckgcgsb"/>
          <w:rFonts w:ascii="Lucida Console" w:eastAsiaTheme="majorEastAsia" w:hAnsi="Lucida Console"/>
          <w:color w:val="000000"/>
          <w:bdr w:val="none" w:sz="0" w:space="0" w:color="auto" w:frame="1"/>
        </w:rPr>
        <w:t xml:space="preserve"> 1</w:t>
      </w:r>
    </w:p>
    <w:p w14:paraId="7F92FBA6"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44CD01DF"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 standard error: 2.417 on 49 degrees of freedom</w:t>
      </w:r>
    </w:p>
    <w:p w14:paraId="07CD9784"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Multiple R-squared:  0.6083,</w:t>
      </w:r>
      <w:r>
        <w:rPr>
          <w:rStyle w:val="gnkrckgcgsb"/>
          <w:rFonts w:ascii="Lucida Console" w:eastAsiaTheme="majorEastAsia" w:hAnsi="Lucida Console"/>
          <w:color w:val="000000"/>
          <w:bdr w:val="none" w:sz="0" w:space="0" w:color="auto" w:frame="1"/>
        </w:rPr>
        <w:tab/>
        <w:t xml:space="preserve">Adjusted R-squared:  0.5284 </w:t>
      </w:r>
    </w:p>
    <w:p w14:paraId="753A4BB6"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F-statistic: 7.611 on 10 and 49 </w:t>
      </w:r>
      <w:proofErr w:type="gramStart"/>
      <w:r>
        <w:rPr>
          <w:rStyle w:val="gnkrckgcgsb"/>
          <w:rFonts w:ascii="Lucida Console" w:eastAsiaTheme="majorEastAsia" w:hAnsi="Lucida Console"/>
          <w:color w:val="000000"/>
          <w:bdr w:val="none" w:sz="0" w:space="0" w:color="auto" w:frame="1"/>
        </w:rPr>
        <w:t>DF,  p</w:t>
      </w:r>
      <w:proofErr w:type="gramEnd"/>
      <w:r>
        <w:rPr>
          <w:rStyle w:val="gnkrckgcgsb"/>
          <w:rFonts w:ascii="Lucida Console" w:eastAsiaTheme="majorEastAsia" w:hAnsi="Lucida Console"/>
          <w:color w:val="000000"/>
          <w:bdr w:val="none" w:sz="0" w:space="0" w:color="auto" w:frame="1"/>
        </w:rPr>
        <w:t>-value: 3.559e-07</w:t>
      </w:r>
    </w:p>
    <w:p w14:paraId="58777E20"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7B2E78F3" w14:textId="77777777" w:rsidR="00756829" w:rsidRDefault="00756829" w:rsidP="00756829">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spellStart"/>
      <w:r>
        <w:rPr>
          <w:rStyle w:val="gnkrckgcmrb"/>
          <w:rFonts w:ascii="Lucida Console" w:eastAsiaTheme="majorEastAsia" w:hAnsi="Lucida Console"/>
          <w:color w:val="930F80"/>
        </w:rPr>
        <w:t>vif</w:t>
      </w:r>
      <w:proofErr w:type="spellEnd"/>
      <w:r>
        <w:rPr>
          <w:rStyle w:val="gnkrckgcmrb"/>
          <w:rFonts w:ascii="Lucida Console" w:eastAsiaTheme="majorEastAsia" w:hAnsi="Lucida Console"/>
          <w:color w:val="930F80"/>
        </w:rPr>
        <w:t>(perelderlypoverty.out.4)</w:t>
      </w:r>
    </w:p>
    <w:p w14:paraId="40E2EEA0"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area        </w:t>
      </w:r>
      <w:proofErr w:type="spellStart"/>
      <w:r>
        <w:rPr>
          <w:rStyle w:val="gnkrckgcgsb"/>
          <w:rFonts w:ascii="Lucida Console" w:eastAsiaTheme="majorEastAsia" w:hAnsi="Lucida Console"/>
          <w:color w:val="000000"/>
          <w:bdr w:val="none" w:sz="0" w:space="0" w:color="auto" w:frame="1"/>
        </w:rPr>
        <w:t>popblack</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I(popcollege^2) </w:t>
      </w:r>
    </w:p>
    <w:p w14:paraId="5CE93CC6"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1.296926        3.470541        2.649713        2.655653      182.478322      137.353273 </w:t>
      </w:r>
    </w:p>
    <w:p w14:paraId="7ACD7129"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I(popprof^2)           ratio </w:t>
      </w:r>
      <w:proofErr w:type="spellStart"/>
      <w:r>
        <w:rPr>
          <w:rStyle w:val="gnkrckgcgsb"/>
          <w:rFonts w:ascii="Lucida Console" w:eastAsiaTheme="majorEastAsia" w:hAnsi="Lucida Console"/>
          <w:color w:val="000000"/>
          <w:bdr w:val="none" w:sz="0" w:space="0" w:color="auto" w:frame="1"/>
        </w:rPr>
        <w:t>popchildpoverty</w:t>
      </w:r>
      <w:proofErr w:type="spellEnd"/>
      <w:r>
        <w:rPr>
          <w:rStyle w:val="gnkrckgcgsb"/>
          <w:rFonts w:ascii="Lucida Console" w:eastAsiaTheme="majorEastAsia" w:hAnsi="Lucida Console"/>
          <w:color w:val="000000"/>
          <w:bdr w:val="none" w:sz="0" w:space="0" w:color="auto" w:frame="1"/>
        </w:rPr>
        <w:t xml:space="preserve"> </w:t>
      </w:r>
    </w:p>
    <w:p w14:paraId="367B2E0D" w14:textId="77777777" w:rsidR="00756829" w:rsidRDefault="00756829" w:rsidP="0075682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113.939970      125.276292        1.417960       10.175966 </w:t>
      </w:r>
    </w:p>
    <w:p w14:paraId="2EA281D0" w14:textId="77777777" w:rsidR="00E053C0" w:rsidRDefault="00E053C0" w:rsidP="00756829">
      <w:pPr>
        <w:pStyle w:val="HTMLPreformatted"/>
        <w:shd w:val="clear" w:color="auto" w:fill="FFFFFF"/>
        <w:wordWrap w:val="0"/>
        <w:spacing w:line="225" w:lineRule="atLeast"/>
        <w:rPr>
          <w:rStyle w:val="gnkrckgcmsb"/>
          <w:rFonts w:ascii="Lucida Console" w:hAnsi="Lucida Console"/>
          <w:color w:val="930F80"/>
        </w:rPr>
      </w:pPr>
    </w:p>
    <w:p w14:paraId="2B5AE147" w14:textId="77777777" w:rsidR="00756829" w:rsidRDefault="00756829" w:rsidP="00756829">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gramStart"/>
      <w:r>
        <w:rPr>
          <w:rStyle w:val="gnkrckgcmrb"/>
          <w:rFonts w:ascii="Lucida Console" w:eastAsiaTheme="majorEastAsia" w:hAnsi="Lucida Console"/>
          <w:color w:val="930F80"/>
        </w:rPr>
        <w:t>AIC(</w:t>
      </w:r>
      <w:proofErr w:type="gramEnd"/>
      <w:r>
        <w:rPr>
          <w:rStyle w:val="gnkrckgcmrb"/>
          <w:rFonts w:ascii="Lucida Console" w:eastAsiaTheme="majorEastAsia" w:hAnsi="Lucida Console"/>
          <w:color w:val="930F80"/>
        </w:rPr>
        <w:t>perelderlypoverty.out.4)</w:t>
      </w:r>
    </w:p>
    <w:p w14:paraId="58813D07" w14:textId="77777777" w:rsidR="00756829" w:rsidRDefault="00756829" w:rsidP="00756829">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[1] 288.0019</w:t>
      </w:r>
    </w:p>
    <w:p w14:paraId="710F2662" w14:textId="77777777" w:rsidR="00756829" w:rsidRDefault="00756829" w:rsidP="001C4AA8"/>
    <w:p w14:paraId="6D406C91" w14:textId="77777777" w:rsidR="0022369D" w:rsidRPr="0064654B" w:rsidRDefault="003379BE" w:rsidP="001C4AA8">
      <w:pPr>
        <w:rPr>
          <w:color w:val="C45911" w:themeColor="accent2" w:themeShade="BF"/>
        </w:rPr>
      </w:pPr>
      <w:r w:rsidRPr="0064654B">
        <w:rPr>
          <w:color w:val="C45911" w:themeColor="accent2" w:themeShade="BF"/>
        </w:rPr>
        <w:t>There’s not much multi-collinearity now but w</w:t>
      </w:r>
      <w:r w:rsidR="0022369D" w:rsidRPr="0064654B">
        <w:rPr>
          <w:color w:val="C45911" w:themeColor="accent2" w:themeShade="BF"/>
        </w:rPr>
        <w:t>e construct a correlation plot</w:t>
      </w:r>
      <w:r w:rsidR="009F15B7" w:rsidRPr="0064654B">
        <w:rPr>
          <w:color w:val="C45911" w:themeColor="accent2" w:themeShade="BF"/>
        </w:rPr>
        <w:t xml:space="preserve"> by taking a subset of only the above columns</w:t>
      </w:r>
      <w:r w:rsidR="0022369D" w:rsidRPr="0064654B">
        <w:rPr>
          <w:color w:val="C45911" w:themeColor="accent2" w:themeShade="BF"/>
        </w:rPr>
        <w:t xml:space="preserve"> to see </w:t>
      </w:r>
      <w:r w:rsidR="004D34D7" w:rsidRPr="0064654B">
        <w:rPr>
          <w:color w:val="C45911" w:themeColor="accent2" w:themeShade="BF"/>
        </w:rPr>
        <w:t xml:space="preserve">if </w:t>
      </w:r>
      <w:r w:rsidR="0087648B" w:rsidRPr="0064654B">
        <w:rPr>
          <w:color w:val="C45911" w:themeColor="accent2" w:themeShade="BF"/>
        </w:rPr>
        <w:t xml:space="preserve">any other </w:t>
      </w:r>
      <w:r w:rsidR="00B16B73" w:rsidRPr="0064654B">
        <w:rPr>
          <w:color w:val="C45911" w:themeColor="accent2" w:themeShade="BF"/>
        </w:rPr>
        <w:t>variables have high correlation values</w:t>
      </w:r>
      <w:r w:rsidR="006F37C3" w:rsidRPr="0064654B">
        <w:rPr>
          <w:color w:val="C45911" w:themeColor="accent2" w:themeShade="BF"/>
        </w:rPr>
        <w:t xml:space="preserve"> and if we can eliminate any to increase R</w:t>
      </w:r>
      <w:r w:rsidR="006F37C3" w:rsidRPr="0064654B">
        <w:rPr>
          <w:color w:val="C45911" w:themeColor="accent2" w:themeShade="BF"/>
          <w:vertAlign w:val="superscript"/>
        </w:rPr>
        <w:t>2</w:t>
      </w:r>
      <w:r w:rsidR="006F37C3" w:rsidRPr="0064654B">
        <w:rPr>
          <w:color w:val="C45911" w:themeColor="accent2" w:themeShade="BF"/>
        </w:rPr>
        <w:t>.</w:t>
      </w:r>
    </w:p>
    <w:p w14:paraId="5B91F754" w14:textId="77777777" w:rsidR="0022369D" w:rsidRDefault="0022369D" w:rsidP="001C4AA8"/>
    <w:p w14:paraId="09CA26B6" w14:textId="77777777" w:rsidR="006E1BB5" w:rsidRDefault="006E1BB5" w:rsidP="006E1BB5">
      <w:pPr>
        <w:pStyle w:val="HTMLPreformatted"/>
        <w:shd w:val="clear" w:color="auto" w:fill="FFFFFF"/>
        <w:wordWrap w:val="0"/>
        <w:spacing w:line="225" w:lineRule="atLeast"/>
        <w:rPr>
          <w:rStyle w:val="gnkrckgcmrb"/>
          <w:rFonts w:ascii="Lucida Console" w:eastAsiaTheme="majorEastAsia" w:hAnsi="Lucida Console"/>
          <w:color w:val="930F80"/>
        </w:rPr>
      </w:pPr>
      <w:proofErr w:type="spellStart"/>
      <w:r>
        <w:rPr>
          <w:rStyle w:val="gnkrckgcmrb"/>
          <w:rFonts w:ascii="Lucida Console" w:eastAsiaTheme="majorEastAsia" w:hAnsi="Lucida Console"/>
          <w:color w:val="930F80"/>
        </w:rPr>
        <w:t>m.num</w:t>
      </w:r>
      <w:proofErr w:type="spellEnd"/>
      <w:r>
        <w:rPr>
          <w:rStyle w:val="gnkrckgcmrb"/>
          <w:rFonts w:ascii="Lucida Console" w:eastAsiaTheme="majorEastAsia" w:hAnsi="Lucida Console"/>
          <w:color w:val="930F80"/>
        </w:rPr>
        <w:t xml:space="preserve"> = </w:t>
      </w:r>
      <w:proofErr w:type="spellStart"/>
      <w:proofErr w:type="gramStart"/>
      <w:r>
        <w:rPr>
          <w:rStyle w:val="gnkrckgcmrb"/>
          <w:rFonts w:ascii="Lucida Console" w:eastAsiaTheme="majorEastAsia" w:hAnsi="Lucida Console"/>
          <w:color w:val="930F80"/>
        </w:rPr>
        <w:t>random.</w:t>
      </w:r>
      <w:r w:rsidR="003D5EFC">
        <w:rPr>
          <w:rStyle w:val="gnkrckgcmrb"/>
          <w:rFonts w:ascii="Lucida Console" w:eastAsiaTheme="majorEastAsia" w:hAnsi="Lucida Console"/>
          <w:color w:val="930F80"/>
        </w:rPr>
        <w:t>rural</w:t>
      </w:r>
      <w:proofErr w:type="spellEnd"/>
      <w:proofErr w:type="gramEnd"/>
      <w:r w:rsidR="003D5EFC">
        <w:rPr>
          <w:rStyle w:val="gnkrckgcmrb"/>
          <w:rFonts w:ascii="Lucida Console" w:eastAsiaTheme="majorEastAsia" w:hAnsi="Lucida Console"/>
          <w:color w:val="930F80"/>
        </w:rPr>
        <w:t>[c(4,8,12,14,11,18,19,20)]</w:t>
      </w:r>
    </w:p>
    <w:p w14:paraId="2B3BDBC0" w14:textId="77777777" w:rsidR="006E1BB5" w:rsidRDefault="006E1BB5" w:rsidP="006E1BB5">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eastAsiaTheme="majorEastAsia" w:hAnsi="Lucida Console"/>
          <w:color w:val="930F80"/>
        </w:rPr>
        <w:t xml:space="preserve">&gt; </w:t>
      </w:r>
      <w:proofErr w:type="spellStart"/>
      <w:r>
        <w:rPr>
          <w:rStyle w:val="gnkrckgcmrb"/>
          <w:rFonts w:ascii="Lucida Console" w:eastAsiaTheme="majorEastAsia" w:hAnsi="Lucida Console"/>
          <w:color w:val="930F80"/>
        </w:rPr>
        <w:t>cor</w:t>
      </w:r>
      <w:proofErr w:type="spellEnd"/>
      <w:r>
        <w:rPr>
          <w:rStyle w:val="gnkrckgcmrb"/>
          <w:rFonts w:ascii="Lucida Console" w:eastAsiaTheme="majorEastAsia" w:hAnsi="Lucida Console"/>
          <w:color w:val="930F80"/>
        </w:rPr>
        <w:t>(</w:t>
      </w:r>
      <w:proofErr w:type="spellStart"/>
      <w:r>
        <w:rPr>
          <w:rStyle w:val="gnkrckgcmrb"/>
          <w:rFonts w:ascii="Lucida Console" w:eastAsiaTheme="majorEastAsia" w:hAnsi="Lucida Console"/>
          <w:color w:val="930F80"/>
        </w:rPr>
        <w:t>m.num</w:t>
      </w:r>
      <w:proofErr w:type="spellEnd"/>
      <w:r>
        <w:rPr>
          <w:rStyle w:val="gnkrckgcmrb"/>
          <w:rFonts w:ascii="Lucida Console" w:eastAsiaTheme="majorEastAsia" w:hAnsi="Lucida Console"/>
          <w:color w:val="930F80"/>
        </w:rPr>
        <w:t>)</w:t>
      </w:r>
    </w:p>
    <w:p w14:paraId="326A211A"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area    </w:t>
      </w:r>
      <w:proofErr w:type="spellStart"/>
      <w:proofErr w:type="gramStart"/>
      <w:r>
        <w:rPr>
          <w:rStyle w:val="gnkrckgcgsb"/>
          <w:rFonts w:ascii="Lucida Console" w:hAnsi="Lucida Console"/>
          <w:color w:val="000000"/>
          <w:bdr w:val="none" w:sz="0" w:space="0" w:color="auto" w:frame="1"/>
        </w:rPr>
        <w:t>popblack</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percollege</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perchildpoverty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popchild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popprof</w:t>
      </w:r>
      <w:proofErr w:type="spellEnd"/>
    </w:p>
    <w:p w14:paraId="2C84BFCF"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area             1.000000000 0.</w:t>
      </w:r>
      <w:proofErr w:type="gramStart"/>
      <w:r>
        <w:rPr>
          <w:rStyle w:val="gnkrckgcgsb"/>
          <w:rFonts w:ascii="Lucida Console" w:hAnsi="Lucida Console"/>
          <w:color w:val="000000"/>
          <w:bdr w:val="none" w:sz="0" w:space="0" w:color="auto" w:frame="1"/>
        </w:rPr>
        <w:t>002512423  0.19916126</w:t>
      </w:r>
      <w:proofErr w:type="gramEnd"/>
      <w:r>
        <w:rPr>
          <w:rStyle w:val="gnkrckgcgsb"/>
          <w:rFonts w:ascii="Lucida Console" w:hAnsi="Lucida Console"/>
          <w:color w:val="000000"/>
          <w:bdr w:val="none" w:sz="0" w:space="0" w:color="auto" w:frame="1"/>
        </w:rPr>
        <w:t xml:space="preserve">      0.06890899  0.1643542  0.1306814</w:t>
      </w:r>
    </w:p>
    <w:p w14:paraId="7BBF281C"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popblack</w:t>
      </w:r>
      <w:proofErr w:type="spellEnd"/>
      <w:r>
        <w:rPr>
          <w:rStyle w:val="gnkrckgcgsb"/>
          <w:rFonts w:ascii="Lucida Console" w:hAnsi="Lucida Console"/>
          <w:color w:val="000000"/>
          <w:bdr w:val="none" w:sz="0" w:space="0" w:color="auto" w:frame="1"/>
        </w:rPr>
        <w:t xml:space="preserve">         0.002512423 1.</w:t>
      </w:r>
      <w:proofErr w:type="gramStart"/>
      <w:r>
        <w:rPr>
          <w:rStyle w:val="gnkrckgcgsb"/>
          <w:rFonts w:ascii="Lucida Console" w:hAnsi="Lucida Console"/>
          <w:color w:val="000000"/>
          <w:bdr w:val="none" w:sz="0" w:space="0" w:color="auto" w:frame="1"/>
        </w:rPr>
        <w:t>000000000  0.04470785</w:t>
      </w:r>
      <w:proofErr w:type="gramEnd"/>
      <w:r>
        <w:rPr>
          <w:rStyle w:val="gnkrckgcgsb"/>
          <w:rFonts w:ascii="Lucida Console" w:hAnsi="Lucida Console"/>
          <w:color w:val="000000"/>
          <w:bdr w:val="none" w:sz="0" w:space="0" w:color="auto" w:frame="1"/>
        </w:rPr>
        <w:t xml:space="preserve">      0.12493240  0.6304829  0.6579915</w:t>
      </w:r>
    </w:p>
    <w:p w14:paraId="6F72B80D"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percollege</w:t>
      </w:r>
      <w:proofErr w:type="spellEnd"/>
      <w:r>
        <w:rPr>
          <w:rStyle w:val="gnkrckgcgsb"/>
          <w:rFonts w:ascii="Lucida Console" w:hAnsi="Lucida Console"/>
          <w:color w:val="000000"/>
          <w:bdr w:val="none" w:sz="0" w:space="0" w:color="auto" w:frame="1"/>
        </w:rPr>
        <w:t xml:space="preserve">       0.199161261 0.</w:t>
      </w:r>
      <w:proofErr w:type="gramStart"/>
      <w:r>
        <w:rPr>
          <w:rStyle w:val="gnkrckgcgsb"/>
          <w:rFonts w:ascii="Lucida Console" w:hAnsi="Lucida Console"/>
          <w:color w:val="000000"/>
          <w:bdr w:val="none" w:sz="0" w:space="0" w:color="auto" w:frame="1"/>
        </w:rPr>
        <w:t>044707850  1.00000000</w:t>
      </w:r>
      <w:proofErr w:type="gramEnd"/>
      <w:r>
        <w:rPr>
          <w:rStyle w:val="gnkrckgcgsb"/>
          <w:rFonts w:ascii="Lucida Console" w:hAnsi="Lucida Console"/>
          <w:color w:val="000000"/>
          <w:bdr w:val="none" w:sz="0" w:space="0" w:color="auto" w:frame="1"/>
        </w:rPr>
        <w:t xml:space="preserve">     -0.32169900  0.2505139  0.3553808</w:t>
      </w:r>
    </w:p>
    <w:p w14:paraId="1F0BAA8F"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perchildpoverty</w:t>
      </w:r>
      <w:proofErr w:type="spellEnd"/>
      <w:r>
        <w:rPr>
          <w:rStyle w:val="gnkrckgcgsb"/>
          <w:rFonts w:ascii="Lucida Console" w:hAnsi="Lucida Console"/>
          <w:color w:val="000000"/>
          <w:bdr w:val="none" w:sz="0" w:space="0" w:color="auto" w:frame="1"/>
        </w:rPr>
        <w:t xml:space="preserve">  0.068908988</w:t>
      </w:r>
      <w:proofErr w:type="gramEnd"/>
      <w:r>
        <w:rPr>
          <w:rStyle w:val="gnkrckgcgsb"/>
          <w:rFonts w:ascii="Lucida Console" w:hAnsi="Lucida Console"/>
          <w:color w:val="000000"/>
          <w:bdr w:val="none" w:sz="0" w:space="0" w:color="auto" w:frame="1"/>
        </w:rPr>
        <w:t xml:space="preserve"> 0.124932403 -0.32169900      1.00000000 -0.2343872 -0.2611017</w:t>
      </w:r>
    </w:p>
    <w:p w14:paraId="1D9AEFB7"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popchild</w:t>
      </w:r>
      <w:proofErr w:type="spellEnd"/>
      <w:r>
        <w:rPr>
          <w:rStyle w:val="gnkrckgcgsb"/>
          <w:rFonts w:ascii="Lucida Console" w:hAnsi="Lucida Console"/>
          <w:color w:val="000000"/>
          <w:bdr w:val="none" w:sz="0" w:space="0" w:color="auto" w:frame="1"/>
        </w:rPr>
        <w:t xml:space="preserve">         0.164354189 0.</w:t>
      </w:r>
      <w:proofErr w:type="gramStart"/>
      <w:r>
        <w:rPr>
          <w:rStyle w:val="gnkrckgcgsb"/>
          <w:rFonts w:ascii="Lucida Console" w:hAnsi="Lucida Console"/>
          <w:color w:val="000000"/>
          <w:bdr w:val="none" w:sz="0" w:space="0" w:color="auto" w:frame="1"/>
        </w:rPr>
        <w:t>630482916  0.25051391</w:t>
      </w:r>
      <w:proofErr w:type="gramEnd"/>
      <w:r>
        <w:rPr>
          <w:rStyle w:val="gnkrckgcgsb"/>
          <w:rFonts w:ascii="Lucida Console" w:hAnsi="Lucida Console"/>
          <w:color w:val="000000"/>
          <w:bdr w:val="none" w:sz="0" w:space="0" w:color="auto" w:frame="1"/>
        </w:rPr>
        <w:t xml:space="preserve">     -0.23438718  1.0000000  0.9552111</w:t>
      </w:r>
    </w:p>
    <w:p w14:paraId="5BEB090F"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popprof</w:t>
      </w:r>
      <w:proofErr w:type="spellEnd"/>
      <w:r>
        <w:rPr>
          <w:rStyle w:val="gnkrckgcgsb"/>
          <w:rFonts w:ascii="Lucida Console" w:hAnsi="Lucida Console"/>
          <w:color w:val="000000"/>
          <w:bdr w:val="none" w:sz="0" w:space="0" w:color="auto" w:frame="1"/>
        </w:rPr>
        <w:t xml:space="preserve">          0.130681410 0.</w:t>
      </w:r>
      <w:proofErr w:type="gramStart"/>
      <w:r>
        <w:rPr>
          <w:rStyle w:val="gnkrckgcgsb"/>
          <w:rFonts w:ascii="Lucida Console" w:hAnsi="Lucida Console"/>
          <w:color w:val="000000"/>
          <w:bdr w:val="none" w:sz="0" w:space="0" w:color="auto" w:frame="1"/>
        </w:rPr>
        <w:t>657991498  0.35538078</w:t>
      </w:r>
      <w:proofErr w:type="gramEnd"/>
      <w:r>
        <w:rPr>
          <w:rStyle w:val="gnkrckgcgsb"/>
          <w:rFonts w:ascii="Lucida Console" w:hAnsi="Lucida Console"/>
          <w:color w:val="000000"/>
          <w:bdr w:val="none" w:sz="0" w:space="0" w:color="auto" w:frame="1"/>
        </w:rPr>
        <w:t xml:space="preserve">     -0.26110171  0.9552111  1.0000000</w:t>
      </w:r>
    </w:p>
    <w:p w14:paraId="62C76C86"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ratio           -0.152400582 0.046890566 -0.09679065     -0.</w:t>
      </w:r>
      <w:proofErr w:type="gramStart"/>
      <w:r>
        <w:rPr>
          <w:rStyle w:val="gnkrckgcgsb"/>
          <w:rFonts w:ascii="Lucida Console" w:hAnsi="Lucida Console"/>
          <w:color w:val="000000"/>
          <w:bdr w:val="none" w:sz="0" w:space="0" w:color="auto" w:frame="1"/>
        </w:rPr>
        <w:t>20985992  0.3795596</w:t>
      </w:r>
      <w:proofErr w:type="gramEnd"/>
      <w:r>
        <w:rPr>
          <w:rStyle w:val="gnkrckgcgsb"/>
          <w:rFonts w:ascii="Lucida Console" w:hAnsi="Lucida Console"/>
          <w:color w:val="000000"/>
          <w:bdr w:val="none" w:sz="0" w:space="0" w:color="auto" w:frame="1"/>
        </w:rPr>
        <w:t xml:space="preserve">  0.2801143</w:t>
      </w:r>
    </w:p>
    <w:p w14:paraId="179B35FC"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popchildpoverty</w:t>
      </w:r>
      <w:proofErr w:type="spellEnd"/>
      <w:r>
        <w:rPr>
          <w:rStyle w:val="gnkrckgcgsb"/>
          <w:rFonts w:ascii="Lucida Console" w:hAnsi="Lucida Console"/>
          <w:color w:val="000000"/>
          <w:bdr w:val="none" w:sz="0" w:space="0" w:color="auto" w:frame="1"/>
        </w:rPr>
        <w:t xml:space="preserve">  0.177439691</w:t>
      </w:r>
      <w:proofErr w:type="gramEnd"/>
      <w:r>
        <w:rPr>
          <w:rStyle w:val="gnkrckgcgsb"/>
          <w:rFonts w:ascii="Lucida Console" w:hAnsi="Lucida Console"/>
          <w:color w:val="000000"/>
          <w:bdr w:val="none" w:sz="0" w:space="0" w:color="auto" w:frame="1"/>
        </w:rPr>
        <w:t xml:space="preserve"> 0.662519027  0.09214439      0.11914109  0.9030304  0.8267959</w:t>
      </w:r>
    </w:p>
    <w:p w14:paraId="3872CE34"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ratio </w:t>
      </w:r>
      <w:proofErr w:type="spellStart"/>
      <w:r>
        <w:rPr>
          <w:rStyle w:val="gnkrckgcgsb"/>
          <w:rFonts w:ascii="Lucida Console" w:hAnsi="Lucida Console"/>
          <w:color w:val="000000"/>
          <w:bdr w:val="none" w:sz="0" w:space="0" w:color="auto" w:frame="1"/>
        </w:rPr>
        <w:t>popchildpoverty</w:t>
      </w:r>
      <w:proofErr w:type="spellEnd"/>
    </w:p>
    <w:p w14:paraId="275D6993"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area            -0.15240058      0.17743969</w:t>
      </w:r>
    </w:p>
    <w:p w14:paraId="45A7E739"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popblack</w:t>
      </w:r>
      <w:proofErr w:type="spellEnd"/>
      <w:r>
        <w:rPr>
          <w:rStyle w:val="gnkrckgcgsb"/>
          <w:rFonts w:ascii="Lucida Console" w:hAnsi="Lucida Console"/>
          <w:color w:val="000000"/>
          <w:bdr w:val="none" w:sz="0" w:space="0" w:color="auto" w:frame="1"/>
        </w:rPr>
        <w:t xml:space="preserve">         0.04689057      0.66251903</w:t>
      </w:r>
    </w:p>
    <w:p w14:paraId="555E3FBC"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percollege</w:t>
      </w:r>
      <w:proofErr w:type="spellEnd"/>
      <w:r>
        <w:rPr>
          <w:rStyle w:val="gnkrckgcgsb"/>
          <w:rFonts w:ascii="Lucida Console" w:hAnsi="Lucida Console"/>
          <w:color w:val="000000"/>
          <w:bdr w:val="none" w:sz="0" w:space="0" w:color="auto" w:frame="1"/>
        </w:rPr>
        <w:t xml:space="preserve">      -0.09679065      0.09214439</w:t>
      </w:r>
    </w:p>
    <w:p w14:paraId="1BBFFAD2"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perchildpoverty</w:t>
      </w:r>
      <w:proofErr w:type="spellEnd"/>
      <w:r>
        <w:rPr>
          <w:rStyle w:val="gnkrckgcgsb"/>
          <w:rFonts w:ascii="Lucida Console" w:hAnsi="Lucida Console"/>
          <w:color w:val="000000"/>
          <w:bdr w:val="none" w:sz="0" w:space="0" w:color="auto" w:frame="1"/>
        </w:rPr>
        <w:t xml:space="preserve"> -0.20985992      0.11914109</w:t>
      </w:r>
    </w:p>
    <w:p w14:paraId="2F0616DE"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popchild</w:t>
      </w:r>
      <w:proofErr w:type="spellEnd"/>
      <w:r>
        <w:rPr>
          <w:rStyle w:val="gnkrckgcgsb"/>
          <w:rFonts w:ascii="Lucida Console" w:hAnsi="Lucida Console"/>
          <w:color w:val="000000"/>
          <w:bdr w:val="none" w:sz="0" w:space="0" w:color="auto" w:frame="1"/>
        </w:rPr>
        <w:t xml:space="preserve">         0.37955961      0.90303040</w:t>
      </w:r>
    </w:p>
    <w:p w14:paraId="17A80E8E"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popprof</w:t>
      </w:r>
      <w:proofErr w:type="spellEnd"/>
      <w:r>
        <w:rPr>
          <w:rStyle w:val="gnkrckgcgsb"/>
          <w:rFonts w:ascii="Lucida Console" w:hAnsi="Lucida Console"/>
          <w:color w:val="000000"/>
          <w:bdr w:val="none" w:sz="0" w:space="0" w:color="auto" w:frame="1"/>
        </w:rPr>
        <w:t xml:space="preserve">          0.28011432      0.82679594</w:t>
      </w:r>
    </w:p>
    <w:p w14:paraId="25431123" w14:textId="77777777" w:rsidR="006E1BB5" w:rsidRDefault="006E1BB5" w:rsidP="006E1B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ratio            1.00000000      0.28631117</w:t>
      </w:r>
    </w:p>
    <w:p w14:paraId="18F5445C" w14:textId="77777777" w:rsidR="006E1BB5" w:rsidRDefault="006E1BB5" w:rsidP="006E1BB5">
      <w:pPr>
        <w:pStyle w:val="HTMLPreformatted"/>
        <w:shd w:val="clear" w:color="auto" w:fill="FFFFFF"/>
        <w:wordWrap w:val="0"/>
        <w:spacing w:line="225"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popchildpoverty</w:t>
      </w:r>
      <w:proofErr w:type="spellEnd"/>
      <w:r>
        <w:rPr>
          <w:rStyle w:val="gnkrckgcgsb"/>
          <w:rFonts w:ascii="Lucida Console" w:hAnsi="Lucida Console"/>
          <w:color w:val="000000"/>
          <w:bdr w:val="none" w:sz="0" w:space="0" w:color="auto" w:frame="1"/>
        </w:rPr>
        <w:t xml:space="preserve">  0.28631117</w:t>
      </w:r>
      <w:proofErr w:type="gramEnd"/>
      <w:r>
        <w:rPr>
          <w:rStyle w:val="gnkrckgcgsb"/>
          <w:rFonts w:ascii="Lucida Console" w:hAnsi="Lucida Console"/>
          <w:color w:val="000000"/>
          <w:bdr w:val="none" w:sz="0" w:space="0" w:color="auto" w:frame="1"/>
        </w:rPr>
        <w:t xml:space="preserve">      1.00000000</w:t>
      </w:r>
    </w:p>
    <w:p w14:paraId="144C2C54" w14:textId="77777777" w:rsidR="006E1BB5" w:rsidRDefault="006E1BB5" w:rsidP="001C4AA8"/>
    <w:p w14:paraId="494D611D" w14:textId="77777777" w:rsidR="006E1BB5" w:rsidRPr="0064654B" w:rsidRDefault="009F4D32" w:rsidP="001C4AA8">
      <w:pPr>
        <w:rPr>
          <w:color w:val="C45911" w:themeColor="accent2" w:themeShade="BF"/>
        </w:rPr>
      </w:pPr>
      <w:proofErr w:type="spellStart"/>
      <w:r w:rsidRPr="0064654B">
        <w:rPr>
          <w:color w:val="C45911" w:themeColor="accent2" w:themeShade="BF"/>
        </w:rPr>
        <w:t>Popchild</w:t>
      </w:r>
      <w:proofErr w:type="spellEnd"/>
      <w:r w:rsidRPr="0064654B">
        <w:rPr>
          <w:color w:val="C45911" w:themeColor="accent2" w:themeShade="BF"/>
        </w:rPr>
        <w:t xml:space="preserve">, </w:t>
      </w:r>
      <w:proofErr w:type="spellStart"/>
      <w:r w:rsidR="00764E46" w:rsidRPr="0064654B">
        <w:rPr>
          <w:color w:val="C45911" w:themeColor="accent2" w:themeShade="BF"/>
        </w:rPr>
        <w:t>popblack</w:t>
      </w:r>
      <w:proofErr w:type="spellEnd"/>
      <w:r w:rsidR="00764E46" w:rsidRPr="0064654B">
        <w:rPr>
          <w:color w:val="C45911" w:themeColor="accent2" w:themeShade="BF"/>
        </w:rPr>
        <w:t xml:space="preserve">, </w:t>
      </w:r>
      <w:proofErr w:type="spellStart"/>
      <w:r w:rsidRPr="0064654B">
        <w:rPr>
          <w:color w:val="C45911" w:themeColor="accent2" w:themeShade="BF"/>
        </w:rPr>
        <w:t>p</w:t>
      </w:r>
      <w:r w:rsidR="00306517" w:rsidRPr="0064654B">
        <w:rPr>
          <w:color w:val="C45911" w:themeColor="accent2" w:themeShade="BF"/>
        </w:rPr>
        <w:t>opprof</w:t>
      </w:r>
      <w:proofErr w:type="spellEnd"/>
      <w:r w:rsidR="00306517" w:rsidRPr="0064654B">
        <w:rPr>
          <w:color w:val="C45911" w:themeColor="accent2" w:themeShade="BF"/>
        </w:rPr>
        <w:t xml:space="preserve"> and </w:t>
      </w:r>
      <w:proofErr w:type="spellStart"/>
      <w:r w:rsidR="00306517" w:rsidRPr="0064654B">
        <w:rPr>
          <w:color w:val="C45911" w:themeColor="accent2" w:themeShade="BF"/>
        </w:rPr>
        <w:t>popchildpoverty</w:t>
      </w:r>
      <w:proofErr w:type="spellEnd"/>
      <w:r w:rsidR="00306517" w:rsidRPr="0064654B">
        <w:rPr>
          <w:color w:val="C45911" w:themeColor="accent2" w:themeShade="BF"/>
        </w:rPr>
        <w:t xml:space="preserve"> have high correlations of around 0.9 or more.</w:t>
      </w:r>
      <w:r w:rsidRPr="0064654B">
        <w:rPr>
          <w:color w:val="C45911" w:themeColor="accent2" w:themeShade="BF"/>
        </w:rPr>
        <w:t xml:space="preserve"> We remove </w:t>
      </w:r>
      <w:r w:rsidR="00B26A5C" w:rsidRPr="0064654B">
        <w:rPr>
          <w:color w:val="C45911" w:themeColor="accent2" w:themeShade="BF"/>
        </w:rPr>
        <w:t xml:space="preserve">only </w:t>
      </w:r>
      <w:proofErr w:type="spellStart"/>
      <w:r w:rsidRPr="0064654B">
        <w:rPr>
          <w:color w:val="C45911" w:themeColor="accent2" w:themeShade="BF"/>
        </w:rPr>
        <w:t>popchildpoverty</w:t>
      </w:r>
      <w:proofErr w:type="spellEnd"/>
      <w:r w:rsidR="006A2C4E" w:rsidRPr="0064654B">
        <w:rPr>
          <w:color w:val="C45911" w:themeColor="accent2" w:themeShade="BF"/>
        </w:rPr>
        <w:t xml:space="preserve"> and </w:t>
      </w:r>
      <w:proofErr w:type="spellStart"/>
      <w:r w:rsidR="006A2C4E" w:rsidRPr="0064654B">
        <w:rPr>
          <w:color w:val="C45911" w:themeColor="accent2" w:themeShade="BF"/>
        </w:rPr>
        <w:t>popblack</w:t>
      </w:r>
      <w:proofErr w:type="spellEnd"/>
      <w:r w:rsidRPr="0064654B">
        <w:rPr>
          <w:color w:val="C45911" w:themeColor="accent2" w:themeShade="BF"/>
        </w:rPr>
        <w:t xml:space="preserve"> as </w:t>
      </w:r>
      <w:proofErr w:type="spellStart"/>
      <w:r w:rsidRPr="0064654B">
        <w:rPr>
          <w:color w:val="C45911" w:themeColor="accent2" w:themeShade="BF"/>
        </w:rPr>
        <w:t>popprof</w:t>
      </w:r>
      <w:proofErr w:type="spellEnd"/>
      <w:r w:rsidRPr="0064654B">
        <w:rPr>
          <w:color w:val="C45911" w:themeColor="accent2" w:themeShade="BF"/>
        </w:rPr>
        <w:t xml:space="preserve"> has a squared term and cannot be removed.</w:t>
      </w:r>
      <w:r w:rsidR="00E757A0" w:rsidRPr="0064654B">
        <w:rPr>
          <w:color w:val="C45911" w:themeColor="accent2" w:themeShade="BF"/>
        </w:rPr>
        <w:t xml:space="preserve"> </w:t>
      </w:r>
      <w:proofErr w:type="spellStart"/>
      <w:r w:rsidR="00BB4452" w:rsidRPr="0064654B">
        <w:rPr>
          <w:color w:val="C45911" w:themeColor="accent2" w:themeShade="BF"/>
        </w:rPr>
        <w:t>Popchild</w:t>
      </w:r>
      <w:proofErr w:type="spellEnd"/>
      <w:r w:rsidR="00BB4452" w:rsidRPr="0064654B">
        <w:rPr>
          <w:color w:val="C45911" w:themeColor="accent2" w:themeShade="BF"/>
        </w:rPr>
        <w:t xml:space="preserve"> has already been removed.</w:t>
      </w:r>
    </w:p>
    <w:p w14:paraId="38938421" w14:textId="77777777" w:rsidR="006E1BB5" w:rsidRDefault="006E1BB5" w:rsidP="001C4AA8"/>
    <w:p w14:paraId="0E40C3BA" w14:textId="77777777" w:rsidR="006D678D" w:rsidRPr="00AB6472" w:rsidRDefault="006D678D" w:rsidP="001C4AA8">
      <w:pPr>
        <w:rPr>
          <w:b/>
        </w:rPr>
      </w:pPr>
      <w:r w:rsidRPr="00AB6472">
        <w:rPr>
          <w:b/>
        </w:rPr>
        <w:t>Code:</w:t>
      </w:r>
    </w:p>
    <w:p w14:paraId="65A172F6" w14:textId="77777777" w:rsidR="006D678D" w:rsidRDefault="006D678D" w:rsidP="001C4AA8"/>
    <w:p w14:paraId="7DC430A3" w14:textId="77777777" w:rsidR="00AB6472" w:rsidRDefault="00AB6472" w:rsidP="00AB6472">
      <w:r>
        <w:t>perelderlypoverty.out.5=</w:t>
      </w:r>
      <w:proofErr w:type="spellStart"/>
      <w:proofErr w:type="gramStart"/>
      <w:r>
        <w:t>lm</w:t>
      </w:r>
      <w:proofErr w:type="spellEnd"/>
      <w:r>
        <w:t>(</w:t>
      </w:r>
      <w:proofErr w:type="spellStart"/>
      <w:proofErr w:type="gramEnd"/>
      <w:r>
        <w:t>perelderlypoverty</w:t>
      </w:r>
      <w:proofErr w:type="spellEnd"/>
      <w:r>
        <w:t xml:space="preserve"> ~ area + </w:t>
      </w:r>
    </w:p>
    <w:p w14:paraId="6A8AE548" w14:textId="77777777" w:rsidR="00AB6472" w:rsidRDefault="00AB6472" w:rsidP="00AB6472">
      <w:r>
        <w:t xml:space="preserve">                             </w:t>
      </w:r>
      <w:proofErr w:type="spellStart"/>
      <w:r>
        <w:t>percollege</w:t>
      </w:r>
      <w:proofErr w:type="spellEnd"/>
      <w:r>
        <w:t xml:space="preserve"> + </w:t>
      </w:r>
      <w:proofErr w:type="spellStart"/>
      <w:r>
        <w:t>perchildpoverty</w:t>
      </w:r>
      <w:proofErr w:type="spellEnd"/>
      <w:r>
        <w:t xml:space="preserve"> + </w:t>
      </w:r>
    </w:p>
    <w:p w14:paraId="6D8AF5F6" w14:textId="77777777" w:rsidR="00AB6472" w:rsidRDefault="00AB6472" w:rsidP="00AB6472">
      <w:r>
        <w:t xml:space="preserve">                             </w:t>
      </w:r>
      <w:proofErr w:type="spellStart"/>
      <w:r>
        <w:t>popcollege</w:t>
      </w:r>
      <w:proofErr w:type="spellEnd"/>
      <w:r>
        <w:t xml:space="preserve"> + I(popcollege^</w:t>
      </w:r>
      <w:proofErr w:type="gramStart"/>
      <w:r>
        <w:t>2)+</w:t>
      </w:r>
      <w:proofErr w:type="spellStart"/>
      <w:proofErr w:type="gramEnd"/>
      <w:r>
        <w:t>popprof</w:t>
      </w:r>
      <w:proofErr w:type="spellEnd"/>
      <w:r>
        <w:t xml:space="preserve"> +I(popprof^2)+ratio, data = </w:t>
      </w:r>
      <w:proofErr w:type="spellStart"/>
      <w:r>
        <w:t>random.rural</w:t>
      </w:r>
      <w:proofErr w:type="spellEnd"/>
      <w:r>
        <w:t>)</w:t>
      </w:r>
    </w:p>
    <w:p w14:paraId="070AD369" w14:textId="77777777" w:rsidR="00AB6472" w:rsidRDefault="00AB6472" w:rsidP="00AB6472"/>
    <w:p w14:paraId="455D0C21" w14:textId="77777777" w:rsidR="00AB6472" w:rsidRDefault="00AB6472" w:rsidP="00AB6472">
      <w:r>
        <w:t>summary(perelderlypoverty.out.5)</w:t>
      </w:r>
    </w:p>
    <w:p w14:paraId="1DA7358B" w14:textId="77777777" w:rsidR="00AB6472" w:rsidRDefault="00AB6472" w:rsidP="00AB6472">
      <w:proofErr w:type="spellStart"/>
      <w:r>
        <w:t>vif</w:t>
      </w:r>
      <w:proofErr w:type="spellEnd"/>
      <w:r>
        <w:t>(perelderlypoverty.out.5)</w:t>
      </w:r>
    </w:p>
    <w:p w14:paraId="32BDCA06" w14:textId="77777777" w:rsidR="00AB6472" w:rsidRDefault="00AB6472" w:rsidP="00AB6472">
      <w:proofErr w:type="gramStart"/>
      <w:r>
        <w:t>AIC(</w:t>
      </w:r>
      <w:proofErr w:type="gramEnd"/>
      <w:r>
        <w:t>perelderlypoverty.out.5)</w:t>
      </w:r>
    </w:p>
    <w:p w14:paraId="35FC0852" w14:textId="77777777" w:rsidR="00BE7DB8" w:rsidRDefault="00BE7DB8" w:rsidP="00AB6472"/>
    <w:p w14:paraId="20D7F7D9" w14:textId="77777777" w:rsidR="00BE7DB8" w:rsidRDefault="00BE7DB8" w:rsidP="00BE7DB8">
      <w:proofErr w:type="spellStart"/>
      <w:r>
        <w:t>m.num</w:t>
      </w:r>
      <w:proofErr w:type="spellEnd"/>
      <w:r>
        <w:t xml:space="preserve"> = </w:t>
      </w:r>
      <w:proofErr w:type="spellStart"/>
      <w:proofErr w:type="gramStart"/>
      <w:r>
        <w:t>random.rural</w:t>
      </w:r>
      <w:proofErr w:type="spellEnd"/>
      <w:proofErr w:type="gramEnd"/>
      <w:r>
        <w:t>[c(4,12,14,18,19)]</w:t>
      </w:r>
    </w:p>
    <w:p w14:paraId="184C134E" w14:textId="77777777" w:rsidR="00BE7DB8" w:rsidRDefault="00BE7DB8" w:rsidP="00BE7DB8">
      <w:r>
        <w:t>View(</w:t>
      </w:r>
      <w:proofErr w:type="spellStart"/>
      <w:r>
        <w:t>m.num</w:t>
      </w:r>
      <w:proofErr w:type="spellEnd"/>
      <w:r>
        <w:t>)</w:t>
      </w:r>
    </w:p>
    <w:p w14:paraId="398D5826" w14:textId="77777777" w:rsidR="00BE7DB8" w:rsidRDefault="00BE7DB8" w:rsidP="00BE7DB8">
      <w:proofErr w:type="spellStart"/>
      <w:r>
        <w:t>cor</w:t>
      </w:r>
      <w:proofErr w:type="spellEnd"/>
      <w:r>
        <w:t>(</w:t>
      </w:r>
      <w:proofErr w:type="spellStart"/>
      <w:r>
        <w:t>m.num</w:t>
      </w:r>
      <w:proofErr w:type="spellEnd"/>
      <w:r>
        <w:t>)</w:t>
      </w:r>
    </w:p>
    <w:p w14:paraId="7E7B8836" w14:textId="77777777" w:rsidR="006D678D" w:rsidRDefault="006D678D" w:rsidP="001C4AA8"/>
    <w:p w14:paraId="64257AB9" w14:textId="77777777" w:rsidR="006E1BB5" w:rsidRPr="00535713" w:rsidRDefault="00535713" w:rsidP="001C4AA8">
      <w:pPr>
        <w:rPr>
          <w:b/>
        </w:rPr>
      </w:pPr>
      <w:r w:rsidRPr="00535713">
        <w:rPr>
          <w:b/>
        </w:rPr>
        <w:t>Output:</w:t>
      </w:r>
    </w:p>
    <w:p w14:paraId="0CE1F5D5" w14:textId="77777777" w:rsidR="000361A1" w:rsidRDefault="000361A1" w:rsidP="000361A1">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rb"/>
          <w:rFonts w:ascii="Lucida Console" w:eastAsiaTheme="majorEastAsia" w:hAnsi="Lucida Console"/>
          <w:color w:val="930F80"/>
        </w:rPr>
        <w:t>summary(perelderlypoverty.out.5)</w:t>
      </w:r>
    </w:p>
    <w:p w14:paraId="53A0B210"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6DBE6CE"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Call:</w:t>
      </w:r>
    </w:p>
    <w:p w14:paraId="4D324241"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lm</w:t>
      </w:r>
      <w:proofErr w:type="spellEnd"/>
      <w:r>
        <w:rPr>
          <w:rStyle w:val="gnkrckgcgsb"/>
          <w:rFonts w:ascii="Lucida Console" w:eastAsiaTheme="majorEastAsia" w:hAnsi="Lucida Console"/>
          <w:color w:val="000000"/>
          <w:bdr w:val="none" w:sz="0" w:space="0" w:color="auto" w:frame="1"/>
        </w:rPr>
        <w:t>(</w:t>
      </w:r>
      <w:proofErr w:type="gramEnd"/>
      <w:r>
        <w:rPr>
          <w:rStyle w:val="gnkrckgcgsb"/>
          <w:rFonts w:ascii="Lucida Console" w:eastAsiaTheme="majorEastAsia" w:hAnsi="Lucida Console"/>
          <w:color w:val="000000"/>
          <w:bdr w:val="none" w:sz="0" w:space="0" w:color="auto" w:frame="1"/>
        </w:rPr>
        <w:t xml:space="preserve">formula = </w:t>
      </w: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area +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
    <w:p w14:paraId="1C249427"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I(popcollege^2) +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I(popprof^2) + ratio, </w:t>
      </w:r>
    </w:p>
    <w:p w14:paraId="42545C28"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data = </w:t>
      </w:r>
      <w:proofErr w:type="spellStart"/>
      <w:proofErr w:type="gramStart"/>
      <w:r>
        <w:rPr>
          <w:rStyle w:val="gnkrckgcgsb"/>
          <w:rFonts w:ascii="Lucida Console" w:eastAsiaTheme="majorEastAsia" w:hAnsi="Lucida Console"/>
          <w:color w:val="000000"/>
          <w:bdr w:val="none" w:sz="0" w:space="0" w:color="auto" w:frame="1"/>
        </w:rPr>
        <w:t>random.rural</w:t>
      </w:r>
      <w:proofErr w:type="spellEnd"/>
      <w:proofErr w:type="gramEnd"/>
      <w:r>
        <w:rPr>
          <w:rStyle w:val="gnkrckgcgsb"/>
          <w:rFonts w:ascii="Lucida Console" w:eastAsiaTheme="majorEastAsia" w:hAnsi="Lucida Console"/>
          <w:color w:val="000000"/>
          <w:bdr w:val="none" w:sz="0" w:space="0" w:color="auto" w:frame="1"/>
        </w:rPr>
        <w:t>)</w:t>
      </w:r>
    </w:p>
    <w:p w14:paraId="39604904"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3DDDFA2A"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Residuals:</w:t>
      </w:r>
    </w:p>
    <w:p w14:paraId="07D303B0"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Min      1</w:t>
      </w:r>
      <w:proofErr w:type="gramStart"/>
      <w:r>
        <w:rPr>
          <w:rStyle w:val="gnkrckgcgsb"/>
          <w:rFonts w:ascii="Lucida Console" w:eastAsiaTheme="majorEastAsia" w:hAnsi="Lucida Console"/>
          <w:color w:val="000000"/>
          <w:bdr w:val="none" w:sz="0" w:space="0" w:color="auto" w:frame="1"/>
        </w:rPr>
        <w:t>Q  Median</w:t>
      </w:r>
      <w:proofErr w:type="gramEnd"/>
      <w:r>
        <w:rPr>
          <w:rStyle w:val="gnkrckgcgsb"/>
          <w:rFonts w:ascii="Lucida Console" w:eastAsiaTheme="majorEastAsia" w:hAnsi="Lucida Console"/>
          <w:color w:val="000000"/>
          <w:bdr w:val="none" w:sz="0" w:space="0" w:color="auto" w:frame="1"/>
        </w:rPr>
        <w:t xml:space="preserve">      3Q     Max </w:t>
      </w:r>
    </w:p>
    <w:p w14:paraId="45413607"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-4.3359 -1.4259 -0.</w:t>
      </w:r>
      <w:proofErr w:type="gramStart"/>
      <w:r>
        <w:rPr>
          <w:rStyle w:val="gnkrckgcgsb"/>
          <w:rFonts w:ascii="Lucida Console" w:eastAsiaTheme="majorEastAsia" w:hAnsi="Lucida Console"/>
          <w:color w:val="000000"/>
          <w:bdr w:val="none" w:sz="0" w:space="0" w:color="auto" w:frame="1"/>
        </w:rPr>
        <w:t>1317  1.2014</w:t>
      </w:r>
      <w:proofErr w:type="gramEnd"/>
      <w:r>
        <w:rPr>
          <w:rStyle w:val="gnkrckgcgsb"/>
          <w:rFonts w:ascii="Lucida Console" w:eastAsiaTheme="majorEastAsia" w:hAnsi="Lucida Console"/>
          <w:color w:val="000000"/>
          <w:bdr w:val="none" w:sz="0" w:space="0" w:color="auto" w:frame="1"/>
        </w:rPr>
        <w:t xml:space="preserve">  5.6855 </w:t>
      </w:r>
    </w:p>
    <w:p w14:paraId="71C28222"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4E073927"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w:t>
      </w:r>
    </w:p>
    <w:p w14:paraId="06286F1A"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Estimate Std. Error t value </w:t>
      </w:r>
      <w:proofErr w:type="spellStart"/>
      <w:r>
        <w:rPr>
          <w:rStyle w:val="gnkrckgcgsb"/>
          <w:rFonts w:ascii="Lucida Console" w:eastAsiaTheme="majorEastAsia" w:hAnsi="Lucida Console"/>
          <w:color w:val="000000"/>
          <w:bdr w:val="none" w:sz="0" w:space="0" w:color="auto" w:frame="1"/>
        </w:rPr>
        <w:t>Pr</w:t>
      </w:r>
      <w:proofErr w:type="spellEnd"/>
      <w:r>
        <w:rPr>
          <w:rStyle w:val="gnkrckgcgsb"/>
          <w:rFonts w:ascii="Lucida Console" w:eastAsiaTheme="majorEastAsia" w:hAnsi="Lucida Console"/>
          <w:color w:val="000000"/>
          <w:bdr w:val="none" w:sz="0" w:space="0" w:color="auto" w:frame="1"/>
        </w:rPr>
        <w:t xml:space="preserve">(&gt;|t|)    </w:t>
      </w:r>
    </w:p>
    <w:p w14:paraId="583AFB6E"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roofErr w:type="gramStart"/>
      <w:r>
        <w:rPr>
          <w:rStyle w:val="gnkrckgcgsb"/>
          <w:rFonts w:ascii="Lucida Console" w:eastAsiaTheme="majorEastAsia" w:hAnsi="Lucida Console"/>
          <w:color w:val="000000"/>
          <w:bdr w:val="none" w:sz="0" w:space="0" w:color="auto" w:frame="1"/>
        </w:rPr>
        <w:t xml:space="preserve">Intercept)   </w:t>
      </w:r>
      <w:proofErr w:type="gramEnd"/>
      <w:r>
        <w:rPr>
          <w:rStyle w:val="gnkrckgcgsb"/>
          <w:rFonts w:ascii="Lucida Console" w:eastAsiaTheme="majorEastAsia" w:hAnsi="Lucida Console"/>
          <w:color w:val="000000"/>
          <w:bdr w:val="none" w:sz="0" w:space="0" w:color="auto" w:frame="1"/>
        </w:rPr>
        <w:t xml:space="preserve">   3.978e+00  4.106e+00   0.969    0.337    </w:t>
      </w:r>
    </w:p>
    <w:p w14:paraId="69CC93A2"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area             7.521e-</w:t>
      </w:r>
      <w:proofErr w:type="gramStart"/>
      <w:r>
        <w:rPr>
          <w:rStyle w:val="gnkrckgcgsb"/>
          <w:rFonts w:ascii="Lucida Console" w:eastAsiaTheme="majorEastAsia" w:hAnsi="Lucida Console"/>
          <w:color w:val="000000"/>
          <w:bdr w:val="none" w:sz="0" w:space="0" w:color="auto" w:frame="1"/>
        </w:rPr>
        <w:t>04  1.448e</w:t>
      </w:r>
      <w:proofErr w:type="gramEnd"/>
      <w:r>
        <w:rPr>
          <w:rStyle w:val="gnkrckgcgsb"/>
          <w:rFonts w:ascii="Lucida Console" w:eastAsiaTheme="majorEastAsia" w:hAnsi="Lucida Console"/>
          <w:color w:val="000000"/>
          <w:bdr w:val="none" w:sz="0" w:space="0" w:color="auto" w:frame="1"/>
        </w:rPr>
        <w:t xml:space="preserve">-03   0.519    0.606    </w:t>
      </w:r>
    </w:p>
    <w:p w14:paraId="6848A489"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-9.677e-</w:t>
      </w:r>
      <w:proofErr w:type="gramStart"/>
      <w:r>
        <w:rPr>
          <w:rStyle w:val="gnkrckgcgsb"/>
          <w:rFonts w:ascii="Lucida Console" w:eastAsiaTheme="majorEastAsia" w:hAnsi="Lucida Console"/>
          <w:color w:val="000000"/>
          <w:bdr w:val="none" w:sz="0" w:space="0" w:color="auto" w:frame="1"/>
        </w:rPr>
        <w:t>03  1.239e</w:t>
      </w:r>
      <w:proofErr w:type="gramEnd"/>
      <w:r>
        <w:rPr>
          <w:rStyle w:val="gnkrckgcgsb"/>
          <w:rFonts w:ascii="Lucida Console" w:eastAsiaTheme="majorEastAsia" w:hAnsi="Lucida Console"/>
          <w:color w:val="000000"/>
          <w:bdr w:val="none" w:sz="0" w:space="0" w:color="auto" w:frame="1"/>
        </w:rPr>
        <w:t xml:space="preserve">-01  -0.078    0.938    </w:t>
      </w:r>
    </w:p>
    <w:p w14:paraId="45DD112F"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3.184e</w:t>
      </w:r>
      <w:proofErr w:type="gramEnd"/>
      <w:r>
        <w:rPr>
          <w:rStyle w:val="gnkrckgcgsb"/>
          <w:rFonts w:ascii="Lucida Console" w:eastAsiaTheme="majorEastAsia" w:hAnsi="Lucida Console"/>
          <w:color w:val="000000"/>
          <w:bdr w:val="none" w:sz="0" w:space="0" w:color="auto" w:frame="1"/>
        </w:rPr>
        <w:t>-01  4.730e-02   6.732 1.44e-08 ***</w:t>
      </w:r>
    </w:p>
    <w:p w14:paraId="4CE903C0"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-3.515e-</w:t>
      </w:r>
      <w:proofErr w:type="gramStart"/>
      <w:r>
        <w:rPr>
          <w:rStyle w:val="gnkrckgcgsb"/>
          <w:rFonts w:ascii="Lucida Console" w:eastAsiaTheme="majorEastAsia" w:hAnsi="Lucida Console"/>
          <w:color w:val="000000"/>
          <w:bdr w:val="none" w:sz="0" w:space="0" w:color="auto" w:frame="1"/>
        </w:rPr>
        <w:t>04  7.524e</w:t>
      </w:r>
      <w:proofErr w:type="gramEnd"/>
      <w:r>
        <w:rPr>
          <w:rStyle w:val="gnkrckgcgsb"/>
          <w:rFonts w:ascii="Lucida Console" w:eastAsiaTheme="majorEastAsia" w:hAnsi="Lucida Console"/>
          <w:color w:val="000000"/>
          <w:bdr w:val="none" w:sz="0" w:space="0" w:color="auto" w:frame="1"/>
        </w:rPr>
        <w:t xml:space="preserve">-04  -0.467    0.642    </w:t>
      </w:r>
    </w:p>
    <w:p w14:paraId="2241C820"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I(popcollege^2</w:t>
      </w:r>
      <w:proofErr w:type="gramStart"/>
      <w:r>
        <w:rPr>
          <w:rStyle w:val="gnkrckgcgsb"/>
          <w:rFonts w:ascii="Lucida Console" w:eastAsiaTheme="majorEastAsia" w:hAnsi="Lucida Console"/>
          <w:color w:val="000000"/>
          <w:bdr w:val="none" w:sz="0" w:space="0" w:color="auto" w:frame="1"/>
        </w:rPr>
        <w:t>)  5.460e</w:t>
      </w:r>
      <w:proofErr w:type="gramEnd"/>
      <w:r>
        <w:rPr>
          <w:rStyle w:val="gnkrckgcgsb"/>
          <w:rFonts w:ascii="Lucida Console" w:eastAsiaTheme="majorEastAsia" w:hAnsi="Lucida Console"/>
          <w:color w:val="000000"/>
          <w:bdr w:val="none" w:sz="0" w:space="0" w:color="auto" w:frame="1"/>
        </w:rPr>
        <w:t xml:space="preserve">-09  3.938e-08   0.139    0.890    </w:t>
      </w:r>
    </w:p>
    <w:p w14:paraId="50A73244"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5.972e-</w:t>
      </w:r>
      <w:proofErr w:type="gramStart"/>
      <w:r>
        <w:rPr>
          <w:rStyle w:val="gnkrckgcgsb"/>
          <w:rFonts w:ascii="Lucida Console" w:eastAsiaTheme="majorEastAsia" w:hAnsi="Lucida Console"/>
          <w:color w:val="000000"/>
          <w:bdr w:val="none" w:sz="0" w:space="0" w:color="auto" w:frame="1"/>
        </w:rPr>
        <w:t>04  2.694e</w:t>
      </w:r>
      <w:proofErr w:type="gramEnd"/>
      <w:r>
        <w:rPr>
          <w:rStyle w:val="gnkrckgcgsb"/>
          <w:rFonts w:ascii="Lucida Console" w:eastAsiaTheme="majorEastAsia" w:hAnsi="Lucida Console"/>
          <w:color w:val="000000"/>
          <w:bdr w:val="none" w:sz="0" w:space="0" w:color="auto" w:frame="1"/>
        </w:rPr>
        <w:t xml:space="preserve">-03   0.222    0.825    </w:t>
      </w:r>
    </w:p>
    <w:p w14:paraId="39402ED9"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I(popprof^2)    -1.188e-</w:t>
      </w:r>
      <w:proofErr w:type="gramStart"/>
      <w:r>
        <w:rPr>
          <w:rStyle w:val="gnkrckgcgsb"/>
          <w:rFonts w:ascii="Lucida Console" w:eastAsiaTheme="majorEastAsia" w:hAnsi="Lucida Console"/>
          <w:color w:val="000000"/>
          <w:bdr w:val="none" w:sz="0" w:space="0" w:color="auto" w:frame="1"/>
        </w:rPr>
        <w:t>07  5.311e</w:t>
      </w:r>
      <w:proofErr w:type="gramEnd"/>
      <w:r>
        <w:rPr>
          <w:rStyle w:val="gnkrckgcgsb"/>
          <w:rFonts w:ascii="Lucida Console" w:eastAsiaTheme="majorEastAsia" w:hAnsi="Lucida Console"/>
          <w:color w:val="000000"/>
          <w:bdr w:val="none" w:sz="0" w:space="0" w:color="auto" w:frame="1"/>
        </w:rPr>
        <w:t xml:space="preserve">-07  -0.224    0.824    </w:t>
      </w:r>
    </w:p>
    <w:p w14:paraId="6E5213FF"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ratio            6.468e+</w:t>
      </w:r>
      <w:proofErr w:type="gramStart"/>
      <w:r>
        <w:rPr>
          <w:rStyle w:val="gnkrckgcgsb"/>
          <w:rFonts w:ascii="Lucida Console" w:eastAsiaTheme="majorEastAsia" w:hAnsi="Lucida Console"/>
          <w:color w:val="000000"/>
          <w:bdr w:val="none" w:sz="0" w:space="0" w:color="auto" w:frame="1"/>
        </w:rPr>
        <w:t>00  5</w:t>
      </w:r>
      <w:proofErr w:type="gramEnd"/>
      <w:r>
        <w:rPr>
          <w:rStyle w:val="gnkrckgcgsb"/>
          <w:rFonts w:ascii="Lucida Console" w:eastAsiaTheme="majorEastAsia" w:hAnsi="Lucida Console"/>
          <w:color w:val="000000"/>
          <w:bdr w:val="none" w:sz="0" w:space="0" w:color="auto" w:frame="1"/>
        </w:rPr>
        <w:t xml:space="preserve">.338e+00   1.212    0.231    </w:t>
      </w:r>
    </w:p>
    <w:p w14:paraId="5DD5FD52"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
    <w:p w14:paraId="75640AFA"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Signif</w:t>
      </w:r>
      <w:proofErr w:type="spellEnd"/>
      <w:r>
        <w:rPr>
          <w:rStyle w:val="gnkrckgcgsb"/>
          <w:rFonts w:ascii="Lucida Console" w:eastAsiaTheme="majorEastAsia" w:hAnsi="Lucida Console"/>
          <w:color w:val="000000"/>
          <w:bdr w:val="none" w:sz="0" w:space="0" w:color="auto" w:frame="1"/>
        </w:rPr>
        <w:t xml:space="preserve">. codes:  0 ‘***’ 0.001 ‘**’ 0.01 ‘*’ 0.05 ‘.’ 0.1 </w:t>
      </w:r>
      <w:proofErr w:type="gramStart"/>
      <w:r>
        <w:rPr>
          <w:rStyle w:val="gnkrckgcgsb"/>
          <w:rFonts w:ascii="Lucida Console" w:eastAsiaTheme="majorEastAsia" w:hAnsi="Lucida Console"/>
          <w:color w:val="000000"/>
          <w:bdr w:val="none" w:sz="0" w:space="0" w:color="auto" w:frame="1"/>
        </w:rPr>
        <w:t>‘ ’</w:t>
      </w:r>
      <w:proofErr w:type="gramEnd"/>
      <w:r>
        <w:rPr>
          <w:rStyle w:val="gnkrckgcgsb"/>
          <w:rFonts w:ascii="Lucida Console" w:eastAsiaTheme="majorEastAsia" w:hAnsi="Lucida Console"/>
          <w:color w:val="000000"/>
          <w:bdr w:val="none" w:sz="0" w:space="0" w:color="auto" w:frame="1"/>
        </w:rPr>
        <w:t xml:space="preserve"> 1</w:t>
      </w:r>
    </w:p>
    <w:p w14:paraId="1A061102"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75C73AB0"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 standard error: 2.376 on 51 degrees of freedom</w:t>
      </w:r>
    </w:p>
    <w:p w14:paraId="77235E48"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Multiple R-squared:  0.6059,</w:t>
      </w:r>
      <w:r>
        <w:rPr>
          <w:rStyle w:val="gnkrckgcgsb"/>
          <w:rFonts w:ascii="Lucida Console" w:eastAsiaTheme="majorEastAsia" w:hAnsi="Lucida Console"/>
          <w:color w:val="000000"/>
          <w:bdr w:val="none" w:sz="0" w:space="0" w:color="auto" w:frame="1"/>
        </w:rPr>
        <w:tab/>
        <w:t xml:space="preserve">Adjusted R-squared:  0.5441 </w:t>
      </w:r>
    </w:p>
    <w:p w14:paraId="22E4E32C"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F-statistic: 9.802 on 8 and 51 </w:t>
      </w:r>
      <w:proofErr w:type="gramStart"/>
      <w:r>
        <w:rPr>
          <w:rStyle w:val="gnkrckgcgsb"/>
          <w:rFonts w:ascii="Lucida Console" w:eastAsiaTheme="majorEastAsia" w:hAnsi="Lucida Console"/>
          <w:color w:val="000000"/>
          <w:bdr w:val="none" w:sz="0" w:space="0" w:color="auto" w:frame="1"/>
        </w:rPr>
        <w:t>DF,  p</w:t>
      </w:r>
      <w:proofErr w:type="gramEnd"/>
      <w:r>
        <w:rPr>
          <w:rStyle w:val="gnkrckgcgsb"/>
          <w:rFonts w:ascii="Lucida Console" w:eastAsiaTheme="majorEastAsia" w:hAnsi="Lucida Console"/>
          <w:color w:val="000000"/>
          <w:bdr w:val="none" w:sz="0" w:space="0" w:color="auto" w:frame="1"/>
        </w:rPr>
        <w:t>-value: 4.039e-08</w:t>
      </w:r>
    </w:p>
    <w:p w14:paraId="41EBE1EE"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1147443A" w14:textId="77777777" w:rsidR="000361A1" w:rsidRDefault="000361A1" w:rsidP="000361A1">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spellStart"/>
      <w:r>
        <w:rPr>
          <w:rStyle w:val="gnkrckgcmrb"/>
          <w:rFonts w:ascii="Lucida Console" w:eastAsiaTheme="majorEastAsia" w:hAnsi="Lucida Console"/>
          <w:color w:val="930F80"/>
        </w:rPr>
        <w:t>vif</w:t>
      </w:r>
      <w:proofErr w:type="spellEnd"/>
      <w:r>
        <w:rPr>
          <w:rStyle w:val="gnkrckgcmrb"/>
          <w:rFonts w:ascii="Lucida Console" w:eastAsiaTheme="majorEastAsia" w:hAnsi="Lucida Console"/>
          <w:color w:val="930F80"/>
        </w:rPr>
        <w:t>(perelderlypoverty.out.5)</w:t>
      </w:r>
    </w:p>
    <w:p w14:paraId="76111399"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area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I(popcollege^2)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w:t>
      </w:r>
    </w:p>
    <w:p w14:paraId="0829CD12"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1.230096        1.701023        1.343591       98.961308       85.634872       89.959055 </w:t>
      </w:r>
    </w:p>
    <w:p w14:paraId="46ACE203"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I(popprof^2)           ratio </w:t>
      </w:r>
    </w:p>
    <w:p w14:paraId="716768F3"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78.053357        1.382567 </w:t>
      </w:r>
    </w:p>
    <w:p w14:paraId="273226A5" w14:textId="77777777" w:rsidR="0045791E" w:rsidRDefault="0045791E" w:rsidP="000361A1">
      <w:pPr>
        <w:pStyle w:val="HTMLPreformatted"/>
        <w:shd w:val="clear" w:color="auto" w:fill="FFFFFF"/>
        <w:wordWrap w:val="0"/>
        <w:spacing w:line="225" w:lineRule="atLeast"/>
        <w:rPr>
          <w:rStyle w:val="gnkrckgcmsb"/>
          <w:rFonts w:ascii="Lucida Console" w:hAnsi="Lucida Console"/>
          <w:color w:val="930F80"/>
        </w:rPr>
      </w:pPr>
    </w:p>
    <w:p w14:paraId="4A013EDD" w14:textId="77777777" w:rsidR="000361A1" w:rsidRDefault="000361A1" w:rsidP="000361A1">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gramStart"/>
      <w:r>
        <w:rPr>
          <w:rStyle w:val="gnkrckgcmrb"/>
          <w:rFonts w:ascii="Lucida Console" w:eastAsiaTheme="majorEastAsia" w:hAnsi="Lucida Console"/>
          <w:color w:val="930F80"/>
        </w:rPr>
        <w:t>AIC(</w:t>
      </w:r>
      <w:proofErr w:type="gramEnd"/>
      <w:r>
        <w:rPr>
          <w:rStyle w:val="gnkrckgcmrb"/>
          <w:rFonts w:ascii="Lucida Console" w:eastAsiaTheme="majorEastAsia" w:hAnsi="Lucida Console"/>
          <w:color w:val="930F80"/>
        </w:rPr>
        <w:t>perelderlypoverty.out.5)</w:t>
      </w:r>
    </w:p>
    <w:p w14:paraId="2CD58398"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[1] 284.3727</w:t>
      </w:r>
    </w:p>
    <w:p w14:paraId="162639DC" w14:textId="77777777" w:rsidR="0045791E" w:rsidRDefault="0045791E" w:rsidP="000361A1">
      <w:pPr>
        <w:pStyle w:val="HTMLPreformatted"/>
        <w:shd w:val="clear" w:color="auto" w:fill="FFFFFF"/>
        <w:wordWrap w:val="0"/>
        <w:spacing w:line="225" w:lineRule="atLeast"/>
        <w:rPr>
          <w:rStyle w:val="gnkrckgcmsb"/>
          <w:rFonts w:ascii="Lucida Console" w:hAnsi="Lucida Console"/>
          <w:color w:val="930F80"/>
        </w:rPr>
      </w:pPr>
    </w:p>
    <w:p w14:paraId="53866604" w14:textId="77777777" w:rsidR="000361A1" w:rsidRDefault="000361A1" w:rsidP="000361A1">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spellStart"/>
      <w:r>
        <w:rPr>
          <w:rStyle w:val="gnkrckgcmrb"/>
          <w:rFonts w:ascii="Lucida Console" w:eastAsiaTheme="majorEastAsia" w:hAnsi="Lucida Console"/>
          <w:color w:val="930F80"/>
        </w:rPr>
        <w:t>m.num</w:t>
      </w:r>
      <w:proofErr w:type="spellEnd"/>
      <w:r>
        <w:rPr>
          <w:rStyle w:val="gnkrckgcmrb"/>
          <w:rFonts w:ascii="Lucida Console" w:eastAsiaTheme="majorEastAsia" w:hAnsi="Lucida Console"/>
          <w:color w:val="930F80"/>
        </w:rPr>
        <w:t xml:space="preserve"> = </w:t>
      </w:r>
      <w:proofErr w:type="spellStart"/>
      <w:proofErr w:type="gramStart"/>
      <w:r>
        <w:rPr>
          <w:rStyle w:val="gnkrckgcmrb"/>
          <w:rFonts w:ascii="Lucida Console" w:eastAsiaTheme="majorEastAsia" w:hAnsi="Lucida Console"/>
          <w:color w:val="930F80"/>
        </w:rPr>
        <w:t>random.rural</w:t>
      </w:r>
      <w:proofErr w:type="spellEnd"/>
      <w:proofErr w:type="gramEnd"/>
      <w:r>
        <w:rPr>
          <w:rStyle w:val="gnkrckgcmrb"/>
          <w:rFonts w:ascii="Lucida Console" w:eastAsiaTheme="majorEastAsia" w:hAnsi="Lucida Console"/>
          <w:color w:val="930F80"/>
        </w:rPr>
        <w:t>[c(4,12,14,18,19)]</w:t>
      </w:r>
    </w:p>
    <w:p w14:paraId="66049106" w14:textId="77777777" w:rsidR="000361A1" w:rsidRDefault="000361A1" w:rsidP="000361A1">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spellStart"/>
      <w:r>
        <w:rPr>
          <w:rStyle w:val="gnkrckgcmrb"/>
          <w:rFonts w:ascii="Lucida Console" w:eastAsiaTheme="majorEastAsia" w:hAnsi="Lucida Console"/>
          <w:color w:val="930F80"/>
        </w:rPr>
        <w:t>cor</w:t>
      </w:r>
      <w:proofErr w:type="spellEnd"/>
      <w:r>
        <w:rPr>
          <w:rStyle w:val="gnkrckgcmrb"/>
          <w:rFonts w:ascii="Lucida Console" w:eastAsiaTheme="majorEastAsia" w:hAnsi="Lucida Console"/>
          <w:color w:val="930F80"/>
        </w:rPr>
        <w:t>(</w:t>
      </w:r>
      <w:proofErr w:type="spellStart"/>
      <w:r>
        <w:rPr>
          <w:rStyle w:val="gnkrckgcmrb"/>
          <w:rFonts w:ascii="Lucida Console" w:eastAsiaTheme="majorEastAsia" w:hAnsi="Lucida Console"/>
          <w:color w:val="930F80"/>
        </w:rPr>
        <w:t>m.num</w:t>
      </w:r>
      <w:proofErr w:type="spellEnd"/>
      <w:r>
        <w:rPr>
          <w:rStyle w:val="gnkrckgcmrb"/>
          <w:rFonts w:ascii="Lucida Console" w:eastAsiaTheme="majorEastAsia" w:hAnsi="Lucida Console"/>
          <w:color w:val="930F80"/>
        </w:rPr>
        <w:t>)</w:t>
      </w:r>
    </w:p>
    <w:p w14:paraId="583C90C2"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 xml:space="preserve">area  </w:t>
      </w:r>
      <w:proofErr w:type="spellStart"/>
      <w:r>
        <w:rPr>
          <w:rStyle w:val="gnkrckgcgsb"/>
          <w:rFonts w:ascii="Lucida Console" w:eastAsiaTheme="majorEastAsia" w:hAnsi="Lucida Console"/>
          <w:color w:val="000000"/>
          <w:bdr w:val="none" w:sz="0" w:space="0" w:color="auto" w:frame="1"/>
        </w:rPr>
        <w:t>percollege</w:t>
      </w:r>
      <w:proofErr w:type="spellEnd"/>
      <w:proofErr w:type="gram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ratio</w:t>
      </w:r>
    </w:p>
    <w:p w14:paraId="268A4CCD"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area             </w:t>
      </w:r>
      <w:proofErr w:type="gramStart"/>
      <w:r>
        <w:rPr>
          <w:rStyle w:val="gnkrckgcgsb"/>
          <w:rFonts w:ascii="Lucida Console" w:eastAsiaTheme="majorEastAsia" w:hAnsi="Lucida Console"/>
          <w:color w:val="000000"/>
          <w:bdr w:val="none" w:sz="0" w:space="0" w:color="auto" w:frame="1"/>
        </w:rPr>
        <w:t>1.00000000  0.19916126</w:t>
      </w:r>
      <w:proofErr w:type="gramEnd"/>
      <w:r>
        <w:rPr>
          <w:rStyle w:val="gnkrckgcgsb"/>
          <w:rFonts w:ascii="Lucida Console" w:eastAsiaTheme="majorEastAsia" w:hAnsi="Lucida Console"/>
          <w:color w:val="000000"/>
          <w:bdr w:val="none" w:sz="0" w:space="0" w:color="auto" w:frame="1"/>
        </w:rPr>
        <w:t xml:space="preserve">      0.06890899  0.1306814 -0.15240058</w:t>
      </w:r>
    </w:p>
    <w:p w14:paraId="22B124A6"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0.19916126  1.00000000</w:t>
      </w:r>
      <w:proofErr w:type="gramEnd"/>
      <w:r>
        <w:rPr>
          <w:rStyle w:val="gnkrckgcgsb"/>
          <w:rFonts w:ascii="Lucida Console" w:eastAsiaTheme="majorEastAsia" w:hAnsi="Lucida Console"/>
          <w:color w:val="000000"/>
          <w:bdr w:val="none" w:sz="0" w:space="0" w:color="auto" w:frame="1"/>
        </w:rPr>
        <w:t xml:space="preserve">     -0.32169900  0.3553808 -0.09679065</w:t>
      </w:r>
    </w:p>
    <w:p w14:paraId="00D7B56C"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0.06890899</w:t>
      </w:r>
      <w:proofErr w:type="gramEnd"/>
      <w:r>
        <w:rPr>
          <w:rStyle w:val="gnkrckgcgsb"/>
          <w:rFonts w:ascii="Lucida Console" w:eastAsiaTheme="majorEastAsia" w:hAnsi="Lucida Console"/>
          <w:color w:val="000000"/>
          <w:bdr w:val="none" w:sz="0" w:space="0" w:color="auto" w:frame="1"/>
        </w:rPr>
        <w:t xml:space="preserve"> -0.32169900      1.00000000 -0.2611017 -0.20985992</w:t>
      </w:r>
    </w:p>
    <w:p w14:paraId="6E579DCA" w14:textId="77777777" w:rsidR="000361A1" w:rsidRDefault="000361A1" w:rsidP="000361A1">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w:t>
      </w:r>
      <w:proofErr w:type="gramStart"/>
      <w:r>
        <w:rPr>
          <w:rStyle w:val="gnkrckgcgsb"/>
          <w:rFonts w:ascii="Lucida Console" w:eastAsiaTheme="majorEastAsia" w:hAnsi="Lucida Console"/>
          <w:color w:val="000000"/>
          <w:bdr w:val="none" w:sz="0" w:space="0" w:color="auto" w:frame="1"/>
        </w:rPr>
        <w:t>0.13068141  0.35538078</w:t>
      </w:r>
      <w:proofErr w:type="gramEnd"/>
      <w:r>
        <w:rPr>
          <w:rStyle w:val="gnkrckgcgsb"/>
          <w:rFonts w:ascii="Lucida Console" w:eastAsiaTheme="majorEastAsia" w:hAnsi="Lucida Console"/>
          <w:color w:val="000000"/>
          <w:bdr w:val="none" w:sz="0" w:space="0" w:color="auto" w:frame="1"/>
        </w:rPr>
        <w:t xml:space="preserve">     -0.26110171  1.0000000  0.28011432</w:t>
      </w:r>
    </w:p>
    <w:p w14:paraId="324D3902" w14:textId="77777777" w:rsidR="000361A1" w:rsidRDefault="000361A1" w:rsidP="000361A1">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ratio           -0.15240058 -0.09679065     -0.</w:t>
      </w:r>
      <w:proofErr w:type="gramStart"/>
      <w:r>
        <w:rPr>
          <w:rStyle w:val="gnkrckgcgsb"/>
          <w:rFonts w:ascii="Lucida Console" w:eastAsiaTheme="majorEastAsia" w:hAnsi="Lucida Console"/>
          <w:color w:val="000000"/>
          <w:bdr w:val="none" w:sz="0" w:space="0" w:color="auto" w:frame="1"/>
        </w:rPr>
        <w:t>20985992  0.2801143</w:t>
      </w:r>
      <w:proofErr w:type="gramEnd"/>
      <w:r>
        <w:rPr>
          <w:rStyle w:val="gnkrckgcgsb"/>
          <w:rFonts w:ascii="Lucida Console" w:eastAsiaTheme="majorEastAsia" w:hAnsi="Lucida Console"/>
          <w:color w:val="000000"/>
          <w:bdr w:val="none" w:sz="0" w:space="0" w:color="auto" w:frame="1"/>
        </w:rPr>
        <w:t xml:space="preserve">  1.00000000</w:t>
      </w:r>
    </w:p>
    <w:p w14:paraId="5790D306" w14:textId="77777777" w:rsidR="00535713" w:rsidRDefault="00535713" w:rsidP="001C4AA8"/>
    <w:p w14:paraId="69FC6A17" w14:textId="77777777" w:rsidR="003668B0" w:rsidRPr="0064654B" w:rsidRDefault="003668B0" w:rsidP="003668B0">
      <w:pPr>
        <w:rPr>
          <w:color w:val="C45911" w:themeColor="accent2" w:themeShade="BF"/>
        </w:rPr>
      </w:pPr>
      <w:r w:rsidRPr="0064654B">
        <w:rPr>
          <w:color w:val="C45911" w:themeColor="accent2" w:themeShade="BF"/>
        </w:rPr>
        <w:t>This is our final best model fit with an R</w:t>
      </w:r>
      <w:r w:rsidRPr="0064654B">
        <w:rPr>
          <w:color w:val="C45911" w:themeColor="accent2" w:themeShade="BF"/>
          <w:vertAlign w:val="superscript"/>
        </w:rPr>
        <w:t>2</w:t>
      </w:r>
      <w:r w:rsidRPr="0064654B">
        <w:rPr>
          <w:color w:val="C45911" w:themeColor="accent2" w:themeShade="BF"/>
        </w:rPr>
        <w:t xml:space="preserve"> of around 54% after adjusting for multicollinearity. We can see from the correlation plot that there’s no multicollinearity in the remaining variables. </w:t>
      </w:r>
      <w:proofErr w:type="spellStart"/>
      <w:r w:rsidRPr="0064654B">
        <w:rPr>
          <w:color w:val="C45911" w:themeColor="accent2" w:themeShade="BF"/>
        </w:rPr>
        <w:t>Popcollege</w:t>
      </w:r>
      <w:proofErr w:type="spellEnd"/>
      <w:r w:rsidRPr="0064654B">
        <w:rPr>
          <w:color w:val="C45911" w:themeColor="accent2" w:themeShade="BF"/>
        </w:rPr>
        <w:t xml:space="preserve"> and </w:t>
      </w:r>
      <w:proofErr w:type="spellStart"/>
      <w:r w:rsidRPr="0064654B">
        <w:rPr>
          <w:color w:val="C45911" w:themeColor="accent2" w:themeShade="BF"/>
        </w:rPr>
        <w:t>popprof</w:t>
      </w:r>
      <w:proofErr w:type="spellEnd"/>
      <w:r w:rsidRPr="0064654B">
        <w:rPr>
          <w:color w:val="C45911" w:themeColor="accent2" w:themeShade="BF"/>
        </w:rPr>
        <w:t xml:space="preserve"> will have high values because of their squared terms. AIC is also the lowest, indicating that this model is the best possible fit for the chosen random rural sample.</w:t>
      </w:r>
    </w:p>
    <w:p w14:paraId="137ED730" w14:textId="77777777" w:rsidR="003668B0" w:rsidRPr="0064654B" w:rsidRDefault="003668B0" w:rsidP="001C4AA8">
      <w:pPr>
        <w:rPr>
          <w:color w:val="C45911" w:themeColor="accent2" w:themeShade="BF"/>
        </w:rPr>
      </w:pPr>
    </w:p>
    <w:p w14:paraId="04121652" w14:textId="77777777" w:rsidR="003C2419" w:rsidRPr="0064654B" w:rsidRDefault="000B4223" w:rsidP="001C4AA8">
      <w:pPr>
        <w:rPr>
          <w:color w:val="C45911" w:themeColor="accent2" w:themeShade="BF"/>
        </w:rPr>
      </w:pPr>
      <w:r w:rsidRPr="0064654B">
        <w:rPr>
          <w:color w:val="C45911" w:themeColor="accent2" w:themeShade="BF"/>
        </w:rPr>
        <w:t>We now check LINE assumptions for this.</w:t>
      </w:r>
    </w:p>
    <w:p w14:paraId="44EEFF03" w14:textId="77777777" w:rsidR="003C2419" w:rsidRDefault="003C2419" w:rsidP="001C4AA8"/>
    <w:p w14:paraId="1FB9EAE9" w14:textId="77777777" w:rsidR="00187B2F" w:rsidRPr="00EC4C48" w:rsidRDefault="00304D6A" w:rsidP="001C4AA8">
      <w:pPr>
        <w:rPr>
          <w:b/>
        </w:rPr>
      </w:pPr>
      <w:r w:rsidRPr="00EC4C48">
        <w:rPr>
          <w:b/>
        </w:rPr>
        <w:t>LINE:</w:t>
      </w:r>
    </w:p>
    <w:p w14:paraId="3A75B7CC" w14:textId="77777777" w:rsidR="00304D6A" w:rsidRPr="00187B2F" w:rsidRDefault="00187B2F" w:rsidP="001C4AA8">
      <w:pPr>
        <w:rPr>
          <w:b/>
        </w:rPr>
      </w:pPr>
      <w:r>
        <w:rPr>
          <w:b/>
        </w:rPr>
        <w:t>Code:</w:t>
      </w:r>
    </w:p>
    <w:p w14:paraId="5118EE11" w14:textId="77777777" w:rsidR="0011796F" w:rsidRDefault="0011796F" w:rsidP="0011796F">
      <w:proofErr w:type="spellStart"/>
      <w:r>
        <w:t>qqnorm</w:t>
      </w:r>
      <w:proofErr w:type="spellEnd"/>
      <w:r>
        <w:t>(perelderlypoverty.out.5$</w:t>
      </w:r>
      <w:proofErr w:type="gramStart"/>
      <w:r>
        <w:t>residuals,pch</w:t>
      </w:r>
      <w:proofErr w:type="gramEnd"/>
      <w:r>
        <w:t>=19)</w:t>
      </w:r>
    </w:p>
    <w:p w14:paraId="4471DDAA" w14:textId="77777777" w:rsidR="0011796F" w:rsidRDefault="0011796F" w:rsidP="0011796F">
      <w:proofErr w:type="spellStart"/>
      <w:r>
        <w:t>qqline</w:t>
      </w:r>
      <w:proofErr w:type="spellEnd"/>
      <w:r>
        <w:t>(perelderlypoverty.out.5$</w:t>
      </w:r>
      <w:proofErr w:type="gramStart"/>
      <w:r>
        <w:t>residuals,col</w:t>
      </w:r>
      <w:proofErr w:type="gramEnd"/>
      <w:r>
        <w:t>="red",</w:t>
      </w:r>
      <w:proofErr w:type="spellStart"/>
      <w:r>
        <w:t>lwd</w:t>
      </w:r>
      <w:proofErr w:type="spellEnd"/>
      <w:r>
        <w:t>=3)</w:t>
      </w:r>
    </w:p>
    <w:p w14:paraId="5F519447" w14:textId="77777777" w:rsidR="0011796F" w:rsidRDefault="0011796F" w:rsidP="0011796F">
      <w:proofErr w:type="spellStart"/>
      <w:r>
        <w:t>stdresid</w:t>
      </w:r>
      <w:proofErr w:type="spellEnd"/>
      <w:r>
        <w:t>=</w:t>
      </w:r>
      <w:proofErr w:type="spellStart"/>
      <w:r>
        <w:t>rstandard</w:t>
      </w:r>
      <w:proofErr w:type="spellEnd"/>
      <w:r>
        <w:t>(perelderlypoverty.out.5)</w:t>
      </w:r>
    </w:p>
    <w:p w14:paraId="57B2599C" w14:textId="77777777" w:rsidR="0011796F" w:rsidRDefault="0011796F" w:rsidP="0011796F">
      <w:proofErr w:type="gramStart"/>
      <w:r>
        <w:t>plot(</w:t>
      </w:r>
      <w:proofErr w:type="spellStart"/>
      <w:proofErr w:type="gramEnd"/>
      <w:r>
        <w:t>random.rural$perelderlypoverty,stdresid</w:t>
      </w:r>
      <w:proofErr w:type="spellEnd"/>
      <w:r>
        <w:t xml:space="preserve">, </w:t>
      </w:r>
      <w:proofErr w:type="spellStart"/>
      <w:r>
        <w:t>pch</w:t>
      </w:r>
      <w:proofErr w:type="spellEnd"/>
      <w:r>
        <w:t>=19,xlab = "</w:t>
      </w:r>
      <w:proofErr w:type="spellStart"/>
      <w:r>
        <w:t>perelderlypoverty</w:t>
      </w:r>
      <w:proofErr w:type="spellEnd"/>
      <w:r>
        <w:t xml:space="preserve">", </w:t>
      </w:r>
      <w:proofErr w:type="spellStart"/>
      <w:r>
        <w:t>ylab</w:t>
      </w:r>
      <w:proofErr w:type="spellEnd"/>
      <w:r>
        <w:t xml:space="preserve"> = "std residuals")</w:t>
      </w:r>
    </w:p>
    <w:p w14:paraId="70248C23" w14:textId="77777777" w:rsidR="0011796F" w:rsidRDefault="0011796F" w:rsidP="0011796F">
      <w:proofErr w:type="spellStart"/>
      <w:r>
        <w:t>abline</w:t>
      </w:r>
      <w:proofErr w:type="spellEnd"/>
      <w:r>
        <w:t>(0,</w:t>
      </w:r>
      <w:proofErr w:type="gramStart"/>
      <w:r>
        <w:t>0,col</w:t>
      </w:r>
      <w:proofErr w:type="gramEnd"/>
      <w:r>
        <w:t>="red",</w:t>
      </w:r>
      <w:proofErr w:type="spellStart"/>
      <w:r>
        <w:t>lwd</w:t>
      </w:r>
      <w:proofErr w:type="spellEnd"/>
      <w:r>
        <w:t>=3)</w:t>
      </w:r>
    </w:p>
    <w:p w14:paraId="45210C15" w14:textId="77777777" w:rsidR="0011796F" w:rsidRDefault="0011796F" w:rsidP="0011796F">
      <w:r>
        <w:t>par(</w:t>
      </w:r>
      <w:proofErr w:type="spellStart"/>
      <w:r>
        <w:t>mfrow</w:t>
      </w:r>
      <w:proofErr w:type="spellEnd"/>
      <w:r>
        <w:t>=</w:t>
      </w:r>
      <w:proofErr w:type="gramStart"/>
      <w:r>
        <w:t>c(</w:t>
      </w:r>
      <w:proofErr w:type="gramEnd"/>
      <w:r>
        <w:t>2,2))</w:t>
      </w:r>
    </w:p>
    <w:p w14:paraId="1FD954BA" w14:textId="77777777" w:rsidR="00304D6A" w:rsidRDefault="0011796F" w:rsidP="001C4AA8">
      <w:r>
        <w:t>plot(perelderlypoverty.out.5)</w:t>
      </w:r>
    </w:p>
    <w:p w14:paraId="6F9427E7" w14:textId="77777777" w:rsidR="00FC109B" w:rsidRDefault="00FC109B" w:rsidP="001C4AA8">
      <w:pPr>
        <w:rPr>
          <w:b/>
        </w:rPr>
      </w:pPr>
    </w:p>
    <w:p w14:paraId="21CBBBEF" w14:textId="77777777" w:rsidR="00304D6A" w:rsidRPr="00EC4C48" w:rsidRDefault="00304D6A" w:rsidP="001C4AA8">
      <w:pPr>
        <w:rPr>
          <w:b/>
        </w:rPr>
      </w:pPr>
      <w:r w:rsidRPr="00EC4C48">
        <w:rPr>
          <w:b/>
        </w:rPr>
        <w:t>Output:</w:t>
      </w:r>
    </w:p>
    <w:p w14:paraId="1FF592C6" w14:textId="77777777" w:rsidR="008D3342" w:rsidRDefault="008D3342" w:rsidP="001C4AA8"/>
    <w:p w14:paraId="2B0C6C54" w14:textId="77777777" w:rsidR="00304D6A" w:rsidRDefault="00304D6A" w:rsidP="001C4AA8">
      <w:r>
        <w:rPr>
          <w:noProof/>
          <w:lang w:val="en-IN" w:eastAsia="en-IN"/>
        </w:rPr>
        <w:lastRenderedPageBreak/>
        <w:drawing>
          <wp:inline distT="0" distB="0" distL="0" distR="0" wp14:anchorId="245C1CC7" wp14:editId="7CC8BCB4">
            <wp:extent cx="3230880" cy="235216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1464" cy="2367153"/>
                    </a:xfrm>
                    <a:prstGeom prst="rect">
                      <a:avLst/>
                    </a:prstGeom>
                  </pic:spPr>
                </pic:pic>
              </a:graphicData>
            </a:graphic>
          </wp:inline>
        </w:drawing>
      </w:r>
      <w:r w:rsidR="00F233AC">
        <w:rPr>
          <w:noProof/>
          <w:lang w:val="en-IN" w:eastAsia="en-IN"/>
        </w:rPr>
        <w:drawing>
          <wp:anchor distT="0" distB="0" distL="114300" distR="114300" simplePos="0" relativeHeight="251660288" behindDoc="0" locked="0" layoutInCell="1" allowOverlap="1" wp14:anchorId="3BFC515B" wp14:editId="59C9F596">
            <wp:simplePos x="0" y="0"/>
            <wp:positionH relativeFrom="column">
              <wp:posOffset>0</wp:posOffset>
            </wp:positionH>
            <wp:positionV relativeFrom="paragraph">
              <wp:posOffset>316865</wp:posOffset>
            </wp:positionV>
            <wp:extent cx="3075940" cy="22390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5940" cy="2239010"/>
                    </a:xfrm>
                    <a:prstGeom prst="rect">
                      <a:avLst/>
                    </a:prstGeom>
                  </pic:spPr>
                </pic:pic>
              </a:graphicData>
            </a:graphic>
            <wp14:sizeRelH relativeFrom="margin">
              <wp14:pctWidth>0</wp14:pctWidth>
            </wp14:sizeRelH>
            <wp14:sizeRelV relativeFrom="margin">
              <wp14:pctHeight>0</wp14:pctHeight>
            </wp14:sizeRelV>
          </wp:anchor>
        </w:drawing>
      </w:r>
    </w:p>
    <w:p w14:paraId="16A4A76A" w14:textId="77777777" w:rsidR="00304D6A" w:rsidRDefault="00304D6A" w:rsidP="001C4AA8"/>
    <w:p w14:paraId="45B73944" w14:textId="77777777" w:rsidR="00304D6A" w:rsidRDefault="00304D6A" w:rsidP="001C4AA8"/>
    <w:p w14:paraId="211CC28B" w14:textId="77777777" w:rsidR="00304D6A" w:rsidRDefault="00D976D5" w:rsidP="001C4AA8">
      <w:r>
        <w:br w:type="textWrapping" w:clear="all"/>
      </w:r>
    </w:p>
    <w:p w14:paraId="676003FE" w14:textId="77777777" w:rsidR="00475997" w:rsidRDefault="0065618A" w:rsidP="003E122F">
      <w:pPr>
        <w:jc w:val="center"/>
      </w:pPr>
      <w:r>
        <w:rPr>
          <w:noProof/>
          <w:lang w:val="en-IN" w:eastAsia="en-IN"/>
        </w:rPr>
        <w:drawing>
          <wp:inline distT="0" distB="0" distL="0" distR="0" wp14:anchorId="33DF5A0E" wp14:editId="1A8E8768">
            <wp:extent cx="5594350" cy="4072836"/>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1878" cy="4078317"/>
                    </a:xfrm>
                    <a:prstGeom prst="rect">
                      <a:avLst/>
                    </a:prstGeom>
                  </pic:spPr>
                </pic:pic>
              </a:graphicData>
            </a:graphic>
          </wp:inline>
        </w:drawing>
      </w:r>
    </w:p>
    <w:p w14:paraId="69861BA3" w14:textId="77777777" w:rsidR="002B7F03" w:rsidRDefault="002B7F03" w:rsidP="001C4AA8">
      <w:pPr>
        <w:rPr>
          <w:color w:val="C00000"/>
        </w:rPr>
      </w:pPr>
    </w:p>
    <w:p w14:paraId="58DF196D" w14:textId="77777777" w:rsidR="00E60958" w:rsidRPr="0064654B" w:rsidRDefault="00E60958" w:rsidP="00E60958">
      <w:pPr>
        <w:rPr>
          <w:b/>
          <w:color w:val="C45911" w:themeColor="accent2" w:themeShade="BF"/>
        </w:rPr>
      </w:pPr>
      <w:r w:rsidRPr="0064654B">
        <w:rPr>
          <w:b/>
          <w:color w:val="C45911" w:themeColor="accent2" w:themeShade="BF"/>
        </w:rPr>
        <w:t>LINE:</w:t>
      </w:r>
    </w:p>
    <w:p w14:paraId="01DF42F1" w14:textId="77777777" w:rsidR="00E60958" w:rsidRPr="0064654B" w:rsidRDefault="00E60958" w:rsidP="00E60958">
      <w:pPr>
        <w:rPr>
          <w:color w:val="C45911" w:themeColor="accent2" w:themeShade="BF"/>
        </w:rPr>
      </w:pPr>
      <w:r w:rsidRPr="0064654B">
        <w:rPr>
          <w:color w:val="C45911" w:themeColor="accent2" w:themeShade="BF"/>
        </w:rPr>
        <w:t xml:space="preserve">Linearity: From the </w:t>
      </w:r>
      <w:proofErr w:type="gramStart"/>
      <w:r w:rsidRPr="0064654B">
        <w:rPr>
          <w:color w:val="C45911" w:themeColor="accent2" w:themeShade="BF"/>
        </w:rPr>
        <w:t>residuals</w:t>
      </w:r>
      <w:proofErr w:type="gramEnd"/>
      <w:r w:rsidRPr="0064654B">
        <w:rPr>
          <w:color w:val="C45911" w:themeColor="accent2" w:themeShade="BF"/>
        </w:rPr>
        <w:t xml:space="preserve"> vs fitted values plot, the model looks to be linear except for a couple of values at the extremes.</w:t>
      </w:r>
    </w:p>
    <w:p w14:paraId="6D17D0F2" w14:textId="77777777" w:rsidR="00E60958" w:rsidRPr="0064654B" w:rsidRDefault="00E60958" w:rsidP="00E60958">
      <w:pPr>
        <w:rPr>
          <w:color w:val="C45911" w:themeColor="accent2" w:themeShade="BF"/>
        </w:rPr>
      </w:pPr>
      <w:r w:rsidRPr="0064654B">
        <w:rPr>
          <w:color w:val="C45911" w:themeColor="accent2" w:themeShade="BF"/>
        </w:rPr>
        <w:t>Independence: This assumption is satisfied as it’s not a time series data.</w:t>
      </w:r>
    </w:p>
    <w:p w14:paraId="45B7B300" w14:textId="77777777" w:rsidR="00E60958" w:rsidRPr="0064654B" w:rsidRDefault="00E60958" w:rsidP="00E60958">
      <w:pPr>
        <w:rPr>
          <w:color w:val="C45911" w:themeColor="accent2" w:themeShade="BF"/>
        </w:rPr>
      </w:pPr>
      <w:r w:rsidRPr="0064654B">
        <w:rPr>
          <w:color w:val="C45911" w:themeColor="accent2" w:themeShade="BF"/>
        </w:rPr>
        <w:lastRenderedPageBreak/>
        <w:t xml:space="preserve">Normality: From the </w:t>
      </w:r>
      <w:proofErr w:type="spellStart"/>
      <w:r w:rsidRPr="0064654B">
        <w:rPr>
          <w:color w:val="C45911" w:themeColor="accent2" w:themeShade="BF"/>
        </w:rPr>
        <w:t>QQnorm</w:t>
      </w:r>
      <w:proofErr w:type="spellEnd"/>
      <w:r w:rsidRPr="0064654B">
        <w:rPr>
          <w:color w:val="C45911" w:themeColor="accent2" w:themeShade="BF"/>
        </w:rPr>
        <w:t xml:space="preserve"> plot, the model looks to be</w:t>
      </w:r>
      <w:r w:rsidR="00D87C70" w:rsidRPr="0064654B">
        <w:rPr>
          <w:color w:val="C45911" w:themeColor="accent2" w:themeShade="BF"/>
        </w:rPr>
        <w:t xml:space="preserve"> </w:t>
      </w:r>
      <w:proofErr w:type="gramStart"/>
      <w:r w:rsidR="00D87C70" w:rsidRPr="0064654B">
        <w:rPr>
          <w:color w:val="C45911" w:themeColor="accent2" w:themeShade="BF"/>
        </w:rPr>
        <w:t>fairly</w:t>
      </w:r>
      <w:r w:rsidRPr="0064654B">
        <w:rPr>
          <w:color w:val="C45911" w:themeColor="accent2" w:themeShade="BF"/>
        </w:rPr>
        <w:t xml:space="preserve"> normal</w:t>
      </w:r>
      <w:proofErr w:type="gramEnd"/>
      <w:r w:rsidRPr="0064654B">
        <w:rPr>
          <w:color w:val="C45911" w:themeColor="accent2" w:themeShade="BF"/>
        </w:rPr>
        <w:t xml:space="preserve"> as most of the values fall on the line and there are no extreme values.</w:t>
      </w:r>
      <w:r w:rsidR="001471DF" w:rsidRPr="0064654B">
        <w:rPr>
          <w:color w:val="C45911" w:themeColor="accent2" w:themeShade="BF"/>
        </w:rPr>
        <w:t xml:space="preserve"> A few high values deviate a little from the line at the extreme end.</w:t>
      </w:r>
    </w:p>
    <w:p w14:paraId="335AE4BD" w14:textId="77777777" w:rsidR="00E60958" w:rsidRPr="0064654B" w:rsidRDefault="00E60958" w:rsidP="00E60958">
      <w:pPr>
        <w:rPr>
          <w:color w:val="C45911" w:themeColor="accent2" w:themeShade="BF"/>
        </w:rPr>
      </w:pPr>
      <w:r w:rsidRPr="0064654B">
        <w:rPr>
          <w:color w:val="C45911" w:themeColor="accent2" w:themeShade="BF"/>
        </w:rPr>
        <w:t>Equality of Variances: The model looks to be homoscedastic from the std residuals vs fitted values plot as it’s distributed around zero and doesn’t have any pattern.</w:t>
      </w:r>
    </w:p>
    <w:p w14:paraId="4105E30D" w14:textId="77777777" w:rsidR="006E49C1" w:rsidRDefault="006E49C1" w:rsidP="006E49C1"/>
    <w:p w14:paraId="19E45300" w14:textId="77777777" w:rsidR="002E072C" w:rsidRDefault="002E072C" w:rsidP="002E072C">
      <w:pPr>
        <w:pStyle w:val="ListParagraph"/>
        <w:numPr>
          <w:ilvl w:val="0"/>
          <w:numId w:val="7"/>
        </w:numPr>
      </w:pPr>
      <w:r>
        <w:t>Determine if any of the counties in your “</w:t>
      </w:r>
      <w:proofErr w:type="spellStart"/>
      <w:proofErr w:type="gramStart"/>
      <w:r>
        <w:t>some.rural</w:t>
      </w:r>
      <w:proofErr w:type="gramEnd"/>
      <w:r>
        <w:t>.poverty</w:t>
      </w:r>
      <w:proofErr w:type="spellEnd"/>
      <w:r>
        <w:t>” data set have an outsized leverage in influencing your best fit model.  If so, state which counties (county name and state) have this outsized influence.</w:t>
      </w:r>
    </w:p>
    <w:p w14:paraId="6750E257" w14:textId="77777777" w:rsidR="00330B29" w:rsidRPr="009D2F7C" w:rsidRDefault="00330B29" w:rsidP="00330B29">
      <w:pPr>
        <w:rPr>
          <w:b/>
        </w:rPr>
      </w:pPr>
      <w:r w:rsidRPr="004771A2">
        <w:rPr>
          <w:b/>
        </w:rPr>
        <w:t>Answer:</w:t>
      </w:r>
    </w:p>
    <w:p w14:paraId="25081E6A" w14:textId="77777777" w:rsidR="00E114EE" w:rsidRPr="0019072B" w:rsidRDefault="005544E8" w:rsidP="005544E8">
      <w:pPr>
        <w:rPr>
          <w:b/>
        </w:rPr>
      </w:pPr>
      <w:r w:rsidRPr="00773E2C">
        <w:rPr>
          <w:b/>
        </w:rPr>
        <w:t>Code:</w:t>
      </w:r>
    </w:p>
    <w:p w14:paraId="4383972F" w14:textId="77777777" w:rsidR="0019072B" w:rsidRDefault="0019072B" w:rsidP="0019072B">
      <w:r>
        <w:t>lev=hat(</w:t>
      </w:r>
      <w:proofErr w:type="spellStart"/>
      <w:proofErr w:type="gramStart"/>
      <w:r>
        <w:t>model.matrix</w:t>
      </w:r>
      <w:proofErr w:type="spellEnd"/>
      <w:proofErr w:type="gramEnd"/>
      <w:r>
        <w:t>(perelderlypoverty.out.5))</w:t>
      </w:r>
    </w:p>
    <w:p w14:paraId="2A4BB546" w14:textId="77777777" w:rsidR="0019072B" w:rsidRDefault="0019072B" w:rsidP="0019072B">
      <w:r>
        <w:t>plot(</w:t>
      </w:r>
      <w:proofErr w:type="spellStart"/>
      <w:proofErr w:type="gramStart"/>
      <w:r>
        <w:t>lev,pch</w:t>
      </w:r>
      <w:proofErr w:type="spellEnd"/>
      <w:proofErr w:type="gramEnd"/>
      <w:r>
        <w:t>=19)</w:t>
      </w:r>
    </w:p>
    <w:p w14:paraId="3576180B" w14:textId="77777777" w:rsidR="0019072B" w:rsidRDefault="0019072B" w:rsidP="0019072B">
      <w:proofErr w:type="spellStart"/>
      <w:r>
        <w:t>abline</w:t>
      </w:r>
      <w:proofErr w:type="spellEnd"/>
      <w:r>
        <w:t>(3*mean(lev),</w:t>
      </w:r>
      <w:proofErr w:type="gramStart"/>
      <w:r>
        <w:t>0,col</w:t>
      </w:r>
      <w:proofErr w:type="gramEnd"/>
      <w:r>
        <w:t>="red",</w:t>
      </w:r>
      <w:proofErr w:type="spellStart"/>
      <w:r>
        <w:t>lwd</w:t>
      </w:r>
      <w:proofErr w:type="spellEnd"/>
      <w:r>
        <w:t>=3)</w:t>
      </w:r>
    </w:p>
    <w:p w14:paraId="0E854121" w14:textId="77777777" w:rsidR="0019072B" w:rsidRDefault="0019072B" w:rsidP="0019072B">
      <w:proofErr w:type="spellStart"/>
      <w:proofErr w:type="gramStart"/>
      <w:r>
        <w:t>random.rural</w:t>
      </w:r>
      <w:proofErr w:type="spellEnd"/>
      <w:proofErr w:type="gramEnd"/>
      <w:r>
        <w:t>[lev&gt;(3*mean(lev)),]</w:t>
      </w:r>
    </w:p>
    <w:p w14:paraId="29204E61" w14:textId="77777777" w:rsidR="0019072B" w:rsidRDefault="0019072B" w:rsidP="005544E8"/>
    <w:p w14:paraId="576BAC57" w14:textId="77777777" w:rsidR="00E114EE" w:rsidRPr="003824C6" w:rsidRDefault="00E114EE" w:rsidP="005544E8">
      <w:pPr>
        <w:rPr>
          <w:b/>
        </w:rPr>
      </w:pPr>
      <w:r w:rsidRPr="003824C6">
        <w:rPr>
          <w:b/>
        </w:rPr>
        <w:t>Output:</w:t>
      </w:r>
    </w:p>
    <w:p w14:paraId="58BF5BEC" w14:textId="77777777" w:rsidR="00E114EE" w:rsidRDefault="00E114EE" w:rsidP="005544E8"/>
    <w:p w14:paraId="4036502A" w14:textId="77777777" w:rsidR="00234D95" w:rsidRDefault="009D2F7C" w:rsidP="00330B29">
      <w:r>
        <w:rPr>
          <w:noProof/>
          <w:lang w:val="en-IN" w:eastAsia="en-IN"/>
        </w:rPr>
        <w:drawing>
          <wp:inline distT="0" distB="0" distL="0" distR="0" wp14:anchorId="68ED5CB9" wp14:editId="750B0B08">
            <wp:extent cx="2765425" cy="201330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043" cy="2024673"/>
                    </a:xfrm>
                    <a:prstGeom prst="rect">
                      <a:avLst/>
                    </a:prstGeom>
                  </pic:spPr>
                </pic:pic>
              </a:graphicData>
            </a:graphic>
          </wp:inline>
        </w:drawing>
      </w:r>
    </w:p>
    <w:p w14:paraId="7EAE3684" w14:textId="77777777" w:rsidR="00CF6DF1" w:rsidRPr="00CE4CAE" w:rsidRDefault="00CF6DF1" w:rsidP="00330B29">
      <w:pPr>
        <w:rPr>
          <w:color w:val="C00000"/>
        </w:rPr>
      </w:pPr>
      <w:r w:rsidRPr="0064654B">
        <w:rPr>
          <w:color w:val="C45911" w:themeColor="accent2" w:themeShade="BF"/>
        </w:rPr>
        <w:t xml:space="preserve">There are 3 values with high leverage influencing my </w:t>
      </w:r>
      <w:r w:rsidR="004847D8" w:rsidRPr="0064654B">
        <w:rPr>
          <w:color w:val="C45911" w:themeColor="accent2" w:themeShade="BF"/>
        </w:rPr>
        <w:t xml:space="preserve">best fit </w:t>
      </w:r>
      <w:r w:rsidRPr="0064654B">
        <w:rPr>
          <w:color w:val="C45911" w:themeColor="accent2" w:themeShade="BF"/>
        </w:rPr>
        <w:t>model.</w:t>
      </w:r>
      <w:r w:rsidR="00D347AE" w:rsidRPr="0064654B">
        <w:rPr>
          <w:color w:val="C45911" w:themeColor="accent2" w:themeShade="BF"/>
        </w:rPr>
        <w:t xml:space="preserve"> They are:</w:t>
      </w:r>
    </w:p>
    <w:p w14:paraId="7C6E6F4B" w14:textId="77777777" w:rsidR="00D347AE" w:rsidRDefault="00D347AE" w:rsidP="00330B29"/>
    <w:p w14:paraId="33B08E80" w14:textId="77777777" w:rsidR="00D347AE" w:rsidRDefault="00D347AE" w:rsidP="00D347AE">
      <w:pPr>
        <w:pStyle w:val="HTMLPreformatted"/>
        <w:shd w:val="clear" w:color="auto" w:fill="FFFFFF"/>
        <w:wordWrap w:val="0"/>
        <w:spacing w:line="225" w:lineRule="atLeast"/>
        <w:rPr>
          <w:rStyle w:val="gnkrckgcmrb"/>
          <w:rFonts w:ascii="Lucida Console" w:eastAsiaTheme="majorEastAsia" w:hAnsi="Lucida Console"/>
          <w:color w:val="930F80"/>
        </w:rPr>
      </w:pPr>
      <w:proofErr w:type="spellStart"/>
      <w:proofErr w:type="gramStart"/>
      <w:r>
        <w:rPr>
          <w:rStyle w:val="gnkrckgcmrb"/>
          <w:rFonts w:ascii="Lucida Console" w:eastAsiaTheme="majorEastAsia" w:hAnsi="Lucida Console"/>
          <w:color w:val="930F80"/>
        </w:rPr>
        <w:t>random.rural</w:t>
      </w:r>
      <w:proofErr w:type="spellEnd"/>
      <w:proofErr w:type="gramEnd"/>
      <w:r>
        <w:rPr>
          <w:rStyle w:val="gnkrckgcmrb"/>
          <w:rFonts w:ascii="Lucida Console" w:eastAsiaTheme="majorEastAsia" w:hAnsi="Lucida Console"/>
          <w:color w:val="930F80"/>
        </w:rPr>
        <w:t>[lev&gt;(3*mean(lev)),]</w:t>
      </w:r>
    </w:p>
    <w:p w14:paraId="1757A0E4" w14:textId="77777777" w:rsidR="00D347AE" w:rsidRDefault="00D347AE" w:rsidP="00D347A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3 x 20</w:t>
      </w:r>
    </w:p>
    <w:p w14:paraId="17C3FCE2" w14:textId="77777777" w:rsidR="00D347AE" w:rsidRDefault="00D347AE" w:rsidP="00D347A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id county </w:t>
      </w:r>
      <w:proofErr w:type="gramStart"/>
      <w:r>
        <w:rPr>
          <w:rStyle w:val="gnkrckgcgsb"/>
          <w:rFonts w:ascii="Lucida Console" w:hAnsi="Lucida Console"/>
          <w:color w:val="000000"/>
          <w:bdr w:val="none" w:sz="0" w:space="0" w:color="auto" w:frame="1"/>
        </w:rPr>
        <w:t>state  area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poptotal</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popdensity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popwhite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popblack</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popasian</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popadult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popchild</w:t>
      </w:r>
      <w:proofErr w:type="spellEnd"/>
    </w:p>
    <w:p w14:paraId="54C92A77" w14:textId="77777777" w:rsidR="00D347AE" w:rsidRDefault="00D347AE" w:rsidP="00D347A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proofErr w:type="gramStart"/>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proofErr w:type="gramEnd"/>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446EF232" w14:textId="77777777" w:rsidR="00D347AE" w:rsidRDefault="00D347AE" w:rsidP="00D347A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148 LA PO~ IN     598.   </w:t>
      </w:r>
      <w:r>
        <w:rPr>
          <w:rStyle w:val="gnkrckgcgsb"/>
          <w:rFonts w:ascii="Lucida Console" w:hAnsi="Lucida Console"/>
          <w:color w:val="000000"/>
          <w:u w:val="single"/>
          <w:bdr w:val="none" w:sz="0" w:space="0" w:color="auto" w:frame="1"/>
        </w:rPr>
        <w:t>107</w:t>
      </w:r>
      <w:r>
        <w:rPr>
          <w:rStyle w:val="gnkrckgcgsb"/>
          <w:rFonts w:ascii="Lucida Console" w:hAnsi="Lucida Console"/>
          <w:color w:val="000000"/>
          <w:bdr w:val="none" w:sz="0" w:space="0" w:color="auto" w:frame="1"/>
        </w:rPr>
        <w:t xml:space="preserve">066       179.    </w:t>
      </w:r>
      <w:r>
        <w:rPr>
          <w:rStyle w:val="gnkrckgcgsb"/>
          <w:rFonts w:ascii="Lucida Console" w:hAnsi="Lucida Console"/>
          <w:color w:val="000000"/>
          <w:u w:val="single"/>
          <w:bdr w:val="none" w:sz="0" w:space="0" w:color="auto" w:frame="1"/>
        </w:rPr>
        <w:t>96</w:t>
      </w:r>
      <w:r>
        <w:rPr>
          <w:rStyle w:val="gnkrckgcgsb"/>
          <w:rFonts w:ascii="Lucida Console" w:hAnsi="Lucida Console"/>
          <w:color w:val="000000"/>
          <w:bdr w:val="none" w:sz="0" w:space="0" w:color="auto" w:frame="1"/>
        </w:rPr>
        <w:t xml:space="preserve">286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 xml:space="preserve">580      431    </w:t>
      </w:r>
      <w:r>
        <w:rPr>
          <w:rStyle w:val="gnkrckgcgsb"/>
          <w:rFonts w:ascii="Lucida Console" w:hAnsi="Lucida Console"/>
          <w:color w:val="000000"/>
          <w:u w:val="single"/>
          <w:bdr w:val="none" w:sz="0" w:space="0" w:color="auto" w:frame="1"/>
        </w:rPr>
        <w:t>70</w:t>
      </w:r>
      <w:r>
        <w:rPr>
          <w:rStyle w:val="gnkrckgcgsb"/>
          <w:rFonts w:ascii="Lucida Console" w:hAnsi="Lucida Console"/>
          <w:color w:val="000000"/>
          <w:bdr w:val="none" w:sz="0" w:space="0" w:color="auto" w:frame="1"/>
        </w:rPr>
        <w:t xml:space="preserve">102    </w:t>
      </w:r>
      <w:r>
        <w:rPr>
          <w:rStyle w:val="gnkrckgcgsb"/>
          <w:rFonts w:ascii="Lucida Console" w:hAnsi="Lucida Console"/>
          <w:color w:val="000000"/>
          <w:u w:val="single"/>
          <w:bdr w:val="none" w:sz="0" w:space="0" w:color="auto" w:frame="1"/>
        </w:rPr>
        <w:t>36</w:t>
      </w:r>
      <w:r>
        <w:rPr>
          <w:rStyle w:val="gnkrckgcgsb"/>
          <w:rFonts w:ascii="Lucida Console" w:hAnsi="Lucida Console"/>
          <w:color w:val="000000"/>
          <w:bdr w:val="none" w:sz="0" w:space="0" w:color="auto" w:frame="1"/>
        </w:rPr>
        <w:t>964</w:t>
      </w:r>
    </w:p>
    <w:p w14:paraId="6F4E2F45" w14:textId="77777777" w:rsidR="00D347AE" w:rsidRDefault="00D347AE" w:rsidP="00D347A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309 HANCO~ OH     531.    </w:t>
      </w:r>
      <w:r>
        <w:rPr>
          <w:rStyle w:val="gnkrckgcgsb"/>
          <w:rFonts w:ascii="Lucida Console" w:hAnsi="Lucida Console"/>
          <w:color w:val="000000"/>
          <w:u w:val="single"/>
          <w:bdr w:val="none" w:sz="0" w:space="0" w:color="auto" w:frame="1"/>
        </w:rPr>
        <w:t>65</w:t>
      </w:r>
      <w:r>
        <w:rPr>
          <w:rStyle w:val="gnkrckgcgsb"/>
          <w:rFonts w:ascii="Lucida Console" w:hAnsi="Lucida Console"/>
          <w:color w:val="000000"/>
          <w:bdr w:val="none" w:sz="0" w:space="0" w:color="auto" w:frame="1"/>
        </w:rPr>
        <w:t xml:space="preserve">536       123.    </w:t>
      </w:r>
      <w:r>
        <w:rPr>
          <w:rStyle w:val="gnkrckgcgsb"/>
          <w:rFonts w:ascii="Lucida Console" w:hAnsi="Lucida Console"/>
          <w:color w:val="000000"/>
          <w:u w:val="single"/>
          <w:bdr w:val="none" w:sz="0" w:space="0" w:color="auto" w:frame="1"/>
        </w:rPr>
        <w:t>63</w:t>
      </w:r>
      <w:r>
        <w:rPr>
          <w:rStyle w:val="gnkrckgcgsb"/>
          <w:rFonts w:ascii="Lucida Console" w:hAnsi="Lucida Console"/>
          <w:color w:val="000000"/>
          <w:bdr w:val="none" w:sz="0" w:space="0" w:color="auto" w:frame="1"/>
        </w:rPr>
        <w:t xml:space="preserve">572      591      401    </w:t>
      </w:r>
      <w:r>
        <w:rPr>
          <w:rStyle w:val="gnkrckgcgsb"/>
          <w:rFonts w:ascii="Lucida Console" w:hAnsi="Lucida Console"/>
          <w:color w:val="000000"/>
          <w:u w:val="single"/>
          <w:bdr w:val="none" w:sz="0" w:space="0" w:color="auto" w:frame="1"/>
        </w:rPr>
        <w:t>41</w:t>
      </w:r>
      <w:r>
        <w:rPr>
          <w:rStyle w:val="gnkrckgcgsb"/>
          <w:rFonts w:ascii="Lucida Console" w:hAnsi="Lucida Console"/>
          <w:color w:val="000000"/>
          <w:bdr w:val="none" w:sz="0" w:space="0" w:color="auto" w:frame="1"/>
        </w:rPr>
        <w:t xml:space="preserve">492    </w:t>
      </w:r>
      <w:r>
        <w:rPr>
          <w:rStyle w:val="gnkrckgcgsb"/>
          <w:rFonts w:ascii="Lucida Console" w:hAnsi="Lucida Console"/>
          <w:color w:val="000000"/>
          <w:u w:val="single"/>
          <w:bdr w:val="none" w:sz="0" w:space="0" w:color="auto" w:frame="1"/>
        </w:rPr>
        <w:t>24</w:t>
      </w:r>
      <w:r>
        <w:rPr>
          <w:rStyle w:val="gnkrckgcgsb"/>
          <w:rFonts w:ascii="Lucida Console" w:hAnsi="Lucida Console"/>
          <w:color w:val="000000"/>
          <w:bdr w:val="none" w:sz="0" w:space="0" w:color="auto" w:frame="1"/>
        </w:rPr>
        <w:t>044</w:t>
      </w:r>
    </w:p>
    <w:p w14:paraId="2578525E" w14:textId="77777777" w:rsidR="00D347AE" w:rsidRDefault="00D347AE" w:rsidP="00D347A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3   191 </w:t>
      </w:r>
      <w:proofErr w:type="gramStart"/>
      <w:r>
        <w:rPr>
          <w:rStyle w:val="gnkrckgcgsb"/>
          <w:rFonts w:ascii="Lucida Console" w:hAnsi="Lucida Console"/>
          <w:color w:val="000000"/>
          <w:bdr w:val="none" w:sz="0" w:space="0" w:color="auto" w:frame="1"/>
        </w:rPr>
        <w:t>WAYNE  IN</w:t>
      </w:r>
      <w:proofErr w:type="gramEnd"/>
      <w:r>
        <w:rPr>
          <w:rStyle w:val="gnkrckgcgsb"/>
          <w:rFonts w:ascii="Lucida Console" w:hAnsi="Lucida Console"/>
          <w:color w:val="000000"/>
          <w:bdr w:val="none" w:sz="0" w:space="0" w:color="auto" w:frame="1"/>
        </w:rPr>
        <w:t xml:space="preserve">     404.    </w:t>
      </w:r>
      <w:r>
        <w:rPr>
          <w:rStyle w:val="gnkrckgcgsb"/>
          <w:rFonts w:ascii="Lucida Console" w:hAnsi="Lucida Console"/>
          <w:color w:val="000000"/>
          <w:u w:val="single"/>
          <w:bdr w:val="none" w:sz="0" w:space="0" w:color="auto" w:frame="1"/>
        </w:rPr>
        <w:t>71</w:t>
      </w:r>
      <w:r>
        <w:rPr>
          <w:rStyle w:val="gnkrckgcgsb"/>
          <w:rFonts w:ascii="Lucida Console" w:hAnsi="Lucida Console"/>
          <w:color w:val="000000"/>
          <w:bdr w:val="none" w:sz="0" w:space="0" w:color="auto" w:frame="1"/>
        </w:rPr>
        <w:t xml:space="preserve">951       178.    </w:t>
      </w:r>
      <w:r>
        <w:rPr>
          <w:rStyle w:val="gnkrckgcgsb"/>
          <w:rFonts w:ascii="Lucida Console" w:hAnsi="Lucida Console"/>
          <w:color w:val="000000"/>
          <w:u w:val="single"/>
          <w:bdr w:val="none" w:sz="0" w:space="0" w:color="auto" w:frame="1"/>
        </w:rPr>
        <w:t>67</w:t>
      </w:r>
      <w:r>
        <w:rPr>
          <w:rStyle w:val="gnkrckgcgsb"/>
          <w:rFonts w:ascii="Lucida Console" w:hAnsi="Lucida Console"/>
          <w:color w:val="000000"/>
          <w:bdr w:val="none" w:sz="0" w:space="0" w:color="auto" w:frame="1"/>
        </w:rPr>
        <w:t xml:space="preserve">532     </w:t>
      </w:r>
      <w:r>
        <w:rPr>
          <w:rStyle w:val="gnkrckgcgsb"/>
          <w:rFonts w:ascii="Lucida Console" w:hAnsi="Lucida Console"/>
          <w:color w:val="000000"/>
          <w:u w:val="single"/>
          <w:bdr w:val="none" w:sz="0" w:space="0" w:color="auto" w:frame="1"/>
        </w:rPr>
        <w:t>3</w:t>
      </w:r>
      <w:r>
        <w:rPr>
          <w:rStyle w:val="gnkrckgcgsb"/>
          <w:rFonts w:ascii="Lucida Console" w:hAnsi="Lucida Console"/>
          <w:color w:val="000000"/>
          <w:bdr w:val="none" w:sz="0" w:space="0" w:color="auto" w:frame="1"/>
        </w:rPr>
        <w:t xml:space="preserve">795      296    </w:t>
      </w:r>
      <w:r>
        <w:rPr>
          <w:rStyle w:val="gnkrckgcgsb"/>
          <w:rFonts w:ascii="Lucida Console" w:hAnsi="Lucida Console"/>
          <w:color w:val="000000"/>
          <w:u w:val="single"/>
          <w:bdr w:val="none" w:sz="0" w:space="0" w:color="auto" w:frame="1"/>
        </w:rPr>
        <w:t>46</w:t>
      </w:r>
      <w:r>
        <w:rPr>
          <w:rStyle w:val="gnkrckgcgsb"/>
          <w:rFonts w:ascii="Lucida Console" w:hAnsi="Lucida Console"/>
          <w:color w:val="000000"/>
          <w:bdr w:val="none" w:sz="0" w:space="0" w:color="auto" w:frame="1"/>
        </w:rPr>
        <w:t xml:space="preserve">603    </w:t>
      </w:r>
      <w:r>
        <w:rPr>
          <w:rStyle w:val="gnkrckgcgsb"/>
          <w:rFonts w:ascii="Lucida Console" w:hAnsi="Lucida Console"/>
          <w:color w:val="000000"/>
          <w:u w:val="single"/>
          <w:bdr w:val="none" w:sz="0" w:space="0" w:color="auto" w:frame="1"/>
        </w:rPr>
        <w:t>25</w:t>
      </w:r>
      <w:r>
        <w:rPr>
          <w:rStyle w:val="gnkrckgcgsb"/>
          <w:rFonts w:ascii="Lucida Console" w:hAnsi="Lucida Console"/>
          <w:color w:val="000000"/>
          <w:bdr w:val="none" w:sz="0" w:space="0" w:color="auto" w:frame="1"/>
        </w:rPr>
        <w:t>348</w:t>
      </w:r>
    </w:p>
    <w:p w14:paraId="13FCB3FF" w14:textId="77777777" w:rsidR="00D347AE" w:rsidRDefault="00D347AE" w:rsidP="00D347A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with 9 more variables: </w:t>
      </w:r>
      <w:proofErr w:type="spellStart"/>
      <w:r>
        <w:rPr>
          <w:rStyle w:val="gnkrckgcgsb"/>
          <w:rFonts w:ascii="Lucida Console" w:hAnsi="Lucida Console"/>
          <w:color w:val="000000"/>
          <w:bdr w:val="none" w:sz="0" w:space="0" w:color="auto" w:frame="1"/>
        </w:rPr>
        <w:t>percollege</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perprof</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perchildpoverty</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w:t>
      </w:r>
    </w:p>
    <w:p w14:paraId="6091FAED" w14:textId="77777777" w:rsidR="00D347AE" w:rsidRDefault="00D347AE" w:rsidP="00D347A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perelderlypoverty</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inmetro</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popcollege</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popprof</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ratio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w:t>
      </w:r>
    </w:p>
    <w:p w14:paraId="5B544644" w14:textId="77777777" w:rsidR="00D347AE" w:rsidRDefault="00D347AE" w:rsidP="00D347A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popchildpoverty</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4B187552" w14:textId="77777777" w:rsidR="00D347AE" w:rsidRDefault="00D347AE" w:rsidP="00330B29"/>
    <w:p w14:paraId="0459A3BC" w14:textId="77777777" w:rsidR="00A04B02" w:rsidRPr="0064654B" w:rsidRDefault="00CB7221" w:rsidP="00330B29">
      <w:pPr>
        <w:rPr>
          <w:color w:val="C45911" w:themeColor="accent2" w:themeShade="BF"/>
        </w:rPr>
      </w:pPr>
      <w:r w:rsidRPr="0064654B">
        <w:rPr>
          <w:color w:val="C45911" w:themeColor="accent2" w:themeShade="BF"/>
        </w:rPr>
        <w:t xml:space="preserve">The three counties are </w:t>
      </w:r>
    </w:p>
    <w:p w14:paraId="7DEB07B5" w14:textId="77777777" w:rsidR="00A04B02" w:rsidRPr="0064654B" w:rsidRDefault="00CB7221" w:rsidP="00330B29">
      <w:pPr>
        <w:rPr>
          <w:color w:val="C45911" w:themeColor="accent2" w:themeShade="BF"/>
        </w:rPr>
      </w:pPr>
      <w:r w:rsidRPr="0064654B">
        <w:rPr>
          <w:color w:val="C45911" w:themeColor="accent2" w:themeShade="BF"/>
        </w:rPr>
        <w:t xml:space="preserve">LA PORTE in Indiana, </w:t>
      </w:r>
    </w:p>
    <w:p w14:paraId="3C93B599" w14:textId="77777777" w:rsidR="00A04B02" w:rsidRPr="0064654B" w:rsidRDefault="00CB7221" w:rsidP="00330B29">
      <w:pPr>
        <w:rPr>
          <w:color w:val="C45911" w:themeColor="accent2" w:themeShade="BF"/>
        </w:rPr>
      </w:pPr>
      <w:r w:rsidRPr="0064654B">
        <w:rPr>
          <w:color w:val="C45911" w:themeColor="accent2" w:themeShade="BF"/>
        </w:rPr>
        <w:lastRenderedPageBreak/>
        <w:t xml:space="preserve">WAYNE in Indiana and </w:t>
      </w:r>
    </w:p>
    <w:p w14:paraId="09AA7864" w14:textId="77777777" w:rsidR="00234D95" w:rsidRPr="0064654B" w:rsidRDefault="00A04B02" w:rsidP="00330B29">
      <w:pPr>
        <w:rPr>
          <w:color w:val="C45911" w:themeColor="accent2" w:themeShade="BF"/>
        </w:rPr>
      </w:pPr>
      <w:r w:rsidRPr="0064654B">
        <w:rPr>
          <w:color w:val="C45911" w:themeColor="accent2" w:themeShade="BF"/>
        </w:rPr>
        <w:t xml:space="preserve"> </w:t>
      </w:r>
      <w:r w:rsidR="00CB7221" w:rsidRPr="0064654B">
        <w:rPr>
          <w:color w:val="C45911" w:themeColor="accent2" w:themeShade="BF"/>
        </w:rPr>
        <w:t>HANCOCK in Ohio.</w:t>
      </w:r>
    </w:p>
    <w:tbl>
      <w:tblPr>
        <w:tblW w:w="118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895"/>
      </w:tblGrid>
      <w:tr w:rsidR="00A339F1" w:rsidRPr="00A339F1" w14:paraId="004F3A66" w14:textId="77777777" w:rsidTr="00382EB3">
        <w:trPr>
          <w:tblCellSpacing w:w="0" w:type="dxa"/>
        </w:trPr>
        <w:tc>
          <w:tcPr>
            <w:tcW w:w="0" w:type="auto"/>
            <w:shd w:val="clear" w:color="auto" w:fill="FFFFFF"/>
          </w:tcPr>
          <w:p w14:paraId="6BD94494" w14:textId="77777777" w:rsidR="00A953B8" w:rsidRDefault="00A953B8" w:rsidP="00A339F1">
            <w:pPr>
              <w:rPr>
                <w:rFonts w:ascii="Times New Roman" w:eastAsia="Times New Roman" w:hAnsi="Times New Roman"/>
                <w:lang w:val="en-IN" w:eastAsia="en-IN"/>
              </w:rPr>
            </w:pPr>
          </w:p>
          <w:p w14:paraId="0928E113" w14:textId="77777777" w:rsidR="00A953B8" w:rsidRPr="00A339F1" w:rsidRDefault="00A953B8" w:rsidP="00A339F1">
            <w:pPr>
              <w:rPr>
                <w:rFonts w:ascii="Times New Roman" w:eastAsia="Times New Roman" w:hAnsi="Times New Roman"/>
                <w:lang w:val="en-IN" w:eastAsia="en-IN"/>
              </w:rPr>
            </w:pPr>
          </w:p>
        </w:tc>
      </w:tr>
    </w:tbl>
    <w:p w14:paraId="7A7FF9C6" w14:textId="77777777" w:rsidR="002E072C" w:rsidRDefault="002E072C" w:rsidP="002E072C">
      <w:pPr>
        <w:pStyle w:val="ListParagraph"/>
        <w:numPr>
          <w:ilvl w:val="0"/>
          <w:numId w:val="7"/>
        </w:numPr>
      </w:pPr>
      <w:r>
        <w:t>Assess how well your best fit model predicts “</w:t>
      </w:r>
      <w:proofErr w:type="spellStart"/>
      <w:r>
        <w:t>perelderlypoverty</w:t>
      </w:r>
      <w:proofErr w:type="spellEnd"/>
      <w:r>
        <w:t>” when applied to the “</w:t>
      </w:r>
      <w:proofErr w:type="spellStart"/>
      <w:proofErr w:type="gramStart"/>
      <w:r>
        <w:t>some.metro</w:t>
      </w:r>
      <w:proofErr w:type="gramEnd"/>
      <w:r>
        <w:t>.poverty</w:t>
      </w:r>
      <w:proofErr w:type="spellEnd"/>
      <w:r>
        <w:t>” data frame.  Tell whether you believe the fit is better or worse than when the model is used with the “</w:t>
      </w:r>
      <w:proofErr w:type="spellStart"/>
      <w:proofErr w:type="gramStart"/>
      <w:r>
        <w:t>some.rural</w:t>
      </w:r>
      <w:proofErr w:type="gramEnd"/>
      <w:r>
        <w:t>.poverty</w:t>
      </w:r>
      <w:proofErr w:type="spellEnd"/>
      <w:r>
        <w:t>” data.  Show appropriate graphs and/or analytical output to support your conclusions.</w:t>
      </w:r>
    </w:p>
    <w:p w14:paraId="1A9E0CE8" w14:textId="77777777" w:rsidR="0089318C" w:rsidRPr="00B76D52" w:rsidRDefault="0089318C" w:rsidP="0089318C">
      <w:pPr>
        <w:rPr>
          <w:b/>
        </w:rPr>
      </w:pPr>
      <w:r w:rsidRPr="00B76D52">
        <w:rPr>
          <w:b/>
        </w:rPr>
        <w:t>Answer:</w:t>
      </w:r>
    </w:p>
    <w:p w14:paraId="3C61D867" w14:textId="77777777" w:rsidR="002E072C" w:rsidRPr="000973DF" w:rsidRDefault="00A85022" w:rsidP="00D70836">
      <w:pPr>
        <w:rPr>
          <w:b/>
        </w:rPr>
      </w:pPr>
      <w:r w:rsidRPr="000973DF">
        <w:rPr>
          <w:b/>
        </w:rPr>
        <w:t>Code:</w:t>
      </w:r>
    </w:p>
    <w:p w14:paraId="10B7C322" w14:textId="77777777" w:rsidR="00F22F74" w:rsidRDefault="00F22F74" w:rsidP="00F22F74">
      <w:r>
        <w:t>perelderlypoverty.out.6=</w:t>
      </w:r>
      <w:proofErr w:type="spellStart"/>
      <w:proofErr w:type="gramStart"/>
      <w:r>
        <w:t>lm</w:t>
      </w:r>
      <w:proofErr w:type="spellEnd"/>
      <w:r>
        <w:t>(</w:t>
      </w:r>
      <w:proofErr w:type="spellStart"/>
      <w:proofErr w:type="gramEnd"/>
      <w:r>
        <w:t>perelderlypoverty</w:t>
      </w:r>
      <w:proofErr w:type="spellEnd"/>
      <w:r>
        <w:t xml:space="preserve"> ~ area + </w:t>
      </w:r>
    </w:p>
    <w:p w14:paraId="74C5AF6A" w14:textId="77777777" w:rsidR="00F22F74" w:rsidRDefault="00F22F74" w:rsidP="00F22F74">
      <w:r>
        <w:t xml:space="preserve">                             </w:t>
      </w:r>
      <w:proofErr w:type="spellStart"/>
      <w:r>
        <w:t>percollege</w:t>
      </w:r>
      <w:proofErr w:type="spellEnd"/>
      <w:r>
        <w:t xml:space="preserve"> + </w:t>
      </w:r>
      <w:proofErr w:type="spellStart"/>
      <w:r>
        <w:t>perchildpoverty</w:t>
      </w:r>
      <w:proofErr w:type="spellEnd"/>
      <w:r>
        <w:t xml:space="preserve"> + </w:t>
      </w:r>
    </w:p>
    <w:p w14:paraId="5EE75AF6" w14:textId="77777777" w:rsidR="00F22F74" w:rsidRDefault="00F22F74" w:rsidP="00F22F74">
      <w:r>
        <w:t xml:space="preserve">                             </w:t>
      </w:r>
      <w:proofErr w:type="spellStart"/>
      <w:r>
        <w:t>popcollege</w:t>
      </w:r>
      <w:proofErr w:type="spellEnd"/>
      <w:r>
        <w:t xml:space="preserve"> + I(popcollege^</w:t>
      </w:r>
      <w:proofErr w:type="gramStart"/>
      <w:r>
        <w:t>2)+</w:t>
      </w:r>
      <w:proofErr w:type="spellStart"/>
      <w:proofErr w:type="gramEnd"/>
      <w:r>
        <w:t>popprof</w:t>
      </w:r>
      <w:proofErr w:type="spellEnd"/>
      <w:r>
        <w:t xml:space="preserve"> +I(popprof^2)+ratio, data = </w:t>
      </w:r>
      <w:proofErr w:type="spellStart"/>
      <w:r>
        <w:t>random.metropolitan</w:t>
      </w:r>
      <w:proofErr w:type="spellEnd"/>
      <w:r>
        <w:t>)</w:t>
      </w:r>
    </w:p>
    <w:p w14:paraId="6C99671B" w14:textId="77777777" w:rsidR="00F22F74" w:rsidRDefault="00F22F74" w:rsidP="00F22F74"/>
    <w:p w14:paraId="54156B8C" w14:textId="77777777" w:rsidR="00F22F74" w:rsidRDefault="00F22F74" w:rsidP="00F22F74">
      <w:r>
        <w:t>summary(perelderlypoverty.out.6)</w:t>
      </w:r>
    </w:p>
    <w:p w14:paraId="54CBB3B3" w14:textId="77777777" w:rsidR="00F22F74" w:rsidRDefault="00F22F74" w:rsidP="00F22F74">
      <w:proofErr w:type="spellStart"/>
      <w:r>
        <w:t>vif</w:t>
      </w:r>
      <w:proofErr w:type="spellEnd"/>
      <w:r>
        <w:t>(perelderlypoverty.out.6)</w:t>
      </w:r>
    </w:p>
    <w:p w14:paraId="25B9ABB3" w14:textId="77777777" w:rsidR="00D70836" w:rsidRDefault="00F22F74" w:rsidP="00F22F74">
      <w:proofErr w:type="gramStart"/>
      <w:r>
        <w:t>AIC(</w:t>
      </w:r>
      <w:proofErr w:type="gramEnd"/>
      <w:r>
        <w:t>perelderlypoverty.out.6)</w:t>
      </w:r>
    </w:p>
    <w:p w14:paraId="5EFCCB6A" w14:textId="77777777" w:rsidR="008C0EC8" w:rsidRDefault="008C0EC8" w:rsidP="00F22F74"/>
    <w:p w14:paraId="23149619" w14:textId="77777777" w:rsidR="008C0EC8" w:rsidRPr="00963434" w:rsidRDefault="008C0EC8" w:rsidP="00F22F74">
      <w:pPr>
        <w:rPr>
          <w:b/>
        </w:rPr>
      </w:pPr>
      <w:r w:rsidRPr="00963434">
        <w:rPr>
          <w:b/>
        </w:rPr>
        <w:t>LINE:</w:t>
      </w:r>
    </w:p>
    <w:p w14:paraId="67CF08D5" w14:textId="77777777" w:rsidR="004461EF" w:rsidRDefault="004461EF" w:rsidP="004461EF">
      <w:proofErr w:type="spellStart"/>
      <w:r>
        <w:t>qqnorm</w:t>
      </w:r>
      <w:proofErr w:type="spellEnd"/>
      <w:r>
        <w:t>(perelderlypoverty.out.6$</w:t>
      </w:r>
      <w:proofErr w:type="gramStart"/>
      <w:r>
        <w:t>residuals,pch</w:t>
      </w:r>
      <w:proofErr w:type="gramEnd"/>
      <w:r>
        <w:t>=19)</w:t>
      </w:r>
    </w:p>
    <w:p w14:paraId="0C92C5B9" w14:textId="77777777" w:rsidR="008C0EC8" w:rsidRDefault="004461EF" w:rsidP="004461EF">
      <w:proofErr w:type="spellStart"/>
      <w:r>
        <w:t>qqline</w:t>
      </w:r>
      <w:proofErr w:type="spellEnd"/>
      <w:r>
        <w:t>(perelderlypoverty.out.6$</w:t>
      </w:r>
      <w:proofErr w:type="gramStart"/>
      <w:r>
        <w:t>residuals,col</w:t>
      </w:r>
      <w:proofErr w:type="gramEnd"/>
      <w:r>
        <w:t>="red",</w:t>
      </w:r>
      <w:proofErr w:type="spellStart"/>
      <w:r>
        <w:t>lwd</w:t>
      </w:r>
      <w:proofErr w:type="spellEnd"/>
      <w:r>
        <w:t>=3)</w:t>
      </w:r>
    </w:p>
    <w:p w14:paraId="75B804B9" w14:textId="77777777" w:rsidR="004461EF" w:rsidRDefault="004461EF" w:rsidP="004461EF">
      <w:r>
        <w:t>par(</w:t>
      </w:r>
      <w:proofErr w:type="spellStart"/>
      <w:r>
        <w:t>mfrow</w:t>
      </w:r>
      <w:proofErr w:type="spellEnd"/>
      <w:r>
        <w:t>=</w:t>
      </w:r>
      <w:proofErr w:type="gramStart"/>
      <w:r>
        <w:t>c(</w:t>
      </w:r>
      <w:proofErr w:type="gramEnd"/>
      <w:r>
        <w:t>2,2))</w:t>
      </w:r>
    </w:p>
    <w:p w14:paraId="2F9A2817" w14:textId="77777777" w:rsidR="004461EF" w:rsidRDefault="004461EF" w:rsidP="004461EF">
      <w:r>
        <w:t>plot(perelderlypoverty.out.6)</w:t>
      </w:r>
    </w:p>
    <w:p w14:paraId="4800D000" w14:textId="77777777" w:rsidR="003D08C7" w:rsidRDefault="003D08C7" w:rsidP="003D08C7"/>
    <w:p w14:paraId="62385B14" w14:textId="77777777" w:rsidR="00D70836" w:rsidRPr="00D70836" w:rsidRDefault="00D70836" w:rsidP="00D70836">
      <w:pPr>
        <w:rPr>
          <w:b/>
        </w:rPr>
      </w:pPr>
      <w:r w:rsidRPr="00D70836">
        <w:rPr>
          <w:b/>
        </w:rPr>
        <w:t>Output:</w:t>
      </w:r>
    </w:p>
    <w:p w14:paraId="270AE842" w14:textId="77777777" w:rsidR="00376BB8" w:rsidRDefault="00376BB8" w:rsidP="00376BB8">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rb"/>
          <w:rFonts w:ascii="Lucida Console" w:eastAsiaTheme="majorEastAsia" w:hAnsi="Lucida Console"/>
          <w:color w:val="930F80"/>
        </w:rPr>
        <w:t>summary(perelderlypoverty.out.6)</w:t>
      </w:r>
    </w:p>
    <w:p w14:paraId="687CE538"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1A728CDB"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Call:</w:t>
      </w:r>
    </w:p>
    <w:p w14:paraId="37927C89"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lm</w:t>
      </w:r>
      <w:proofErr w:type="spellEnd"/>
      <w:r>
        <w:rPr>
          <w:rStyle w:val="gnkrckgcgsb"/>
          <w:rFonts w:ascii="Lucida Console" w:eastAsiaTheme="majorEastAsia" w:hAnsi="Lucida Console"/>
          <w:color w:val="000000"/>
          <w:bdr w:val="none" w:sz="0" w:space="0" w:color="auto" w:frame="1"/>
        </w:rPr>
        <w:t>(</w:t>
      </w:r>
      <w:proofErr w:type="gramEnd"/>
      <w:r>
        <w:rPr>
          <w:rStyle w:val="gnkrckgcgsb"/>
          <w:rFonts w:ascii="Lucida Console" w:eastAsiaTheme="majorEastAsia" w:hAnsi="Lucida Console"/>
          <w:color w:val="000000"/>
          <w:bdr w:val="none" w:sz="0" w:space="0" w:color="auto" w:frame="1"/>
        </w:rPr>
        <w:t xml:space="preserve">formula = </w:t>
      </w:r>
      <w:proofErr w:type="spellStart"/>
      <w:r>
        <w:rPr>
          <w:rStyle w:val="gnkrckgcgsb"/>
          <w:rFonts w:ascii="Lucida Console" w:eastAsiaTheme="majorEastAsia" w:hAnsi="Lucida Console"/>
          <w:color w:val="000000"/>
          <w:bdr w:val="none" w:sz="0" w:space="0" w:color="auto" w:frame="1"/>
        </w:rPr>
        <w:t>perelderlypoverty</w:t>
      </w:r>
      <w:proofErr w:type="spellEnd"/>
      <w:r>
        <w:rPr>
          <w:rStyle w:val="gnkrckgcgsb"/>
          <w:rFonts w:ascii="Lucida Console" w:eastAsiaTheme="majorEastAsia" w:hAnsi="Lucida Console"/>
          <w:color w:val="000000"/>
          <w:bdr w:val="none" w:sz="0" w:space="0" w:color="auto" w:frame="1"/>
        </w:rPr>
        <w:t xml:space="preserve"> ~ area +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 </w:t>
      </w:r>
    </w:p>
    <w:p w14:paraId="09C0587B"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 I(popcollege^2) +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 I(popprof^2) + ratio, </w:t>
      </w:r>
    </w:p>
    <w:p w14:paraId="330F2FD1"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data = </w:t>
      </w:r>
      <w:proofErr w:type="spellStart"/>
      <w:proofErr w:type="gramStart"/>
      <w:r>
        <w:rPr>
          <w:rStyle w:val="gnkrckgcgsb"/>
          <w:rFonts w:ascii="Lucida Console" w:eastAsiaTheme="majorEastAsia" w:hAnsi="Lucida Console"/>
          <w:color w:val="000000"/>
          <w:bdr w:val="none" w:sz="0" w:space="0" w:color="auto" w:frame="1"/>
        </w:rPr>
        <w:t>random.metropolitan</w:t>
      </w:r>
      <w:proofErr w:type="spellEnd"/>
      <w:proofErr w:type="gramEnd"/>
      <w:r>
        <w:rPr>
          <w:rStyle w:val="gnkrckgcgsb"/>
          <w:rFonts w:ascii="Lucida Console" w:eastAsiaTheme="majorEastAsia" w:hAnsi="Lucida Console"/>
          <w:color w:val="000000"/>
          <w:bdr w:val="none" w:sz="0" w:space="0" w:color="auto" w:frame="1"/>
        </w:rPr>
        <w:t>)</w:t>
      </w:r>
    </w:p>
    <w:p w14:paraId="68AA2330"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6214E677"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Residuals:</w:t>
      </w:r>
    </w:p>
    <w:p w14:paraId="56DA5100"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Min      1</w:t>
      </w:r>
      <w:proofErr w:type="gramStart"/>
      <w:r>
        <w:rPr>
          <w:rStyle w:val="gnkrckgcgsb"/>
          <w:rFonts w:ascii="Lucida Console" w:eastAsiaTheme="majorEastAsia" w:hAnsi="Lucida Console"/>
          <w:color w:val="000000"/>
          <w:bdr w:val="none" w:sz="0" w:space="0" w:color="auto" w:frame="1"/>
        </w:rPr>
        <w:t>Q  Median</w:t>
      </w:r>
      <w:proofErr w:type="gramEnd"/>
      <w:r>
        <w:rPr>
          <w:rStyle w:val="gnkrckgcgsb"/>
          <w:rFonts w:ascii="Lucida Console" w:eastAsiaTheme="majorEastAsia" w:hAnsi="Lucida Console"/>
          <w:color w:val="000000"/>
          <w:bdr w:val="none" w:sz="0" w:space="0" w:color="auto" w:frame="1"/>
        </w:rPr>
        <w:t xml:space="preserve">      3Q     Max </w:t>
      </w:r>
    </w:p>
    <w:p w14:paraId="10624AD0"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-3.3008 -0.</w:t>
      </w:r>
      <w:proofErr w:type="gramStart"/>
      <w:r>
        <w:rPr>
          <w:rStyle w:val="gnkrckgcgsb"/>
          <w:rFonts w:ascii="Lucida Console" w:eastAsiaTheme="majorEastAsia" w:hAnsi="Lucida Console"/>
          <w:color w:val="000000"/>
          <w:bdr w:val="none" w:sz="0" w:space="0" w:color="auto" w:frame="1"/>
        </w:rPr>
        <w:t>8944  0.0411</w:t>
      </w:r>
      <w:proofErr w:type="gramEnd"/>
      <w:r>
        <w:rPr>
          <w:rStyle w:val="gnkrckgcgsb"/>
          <w:rFonts w:ascii="Lucida Console" w:eastAsiaTheme="majorEastAsia" w:hAnsi="Lucida Console"/>
          <w:color w:val="000000"/>
          <w:bdr w:val="none" w:sz="0" w:space="0" w:color="auto" w:frame="1"/>
        </w:rPr>
        <w:t xml:space="preserve">  0.7400  2.8271 </w:t>
      </w:r>
    </w:p>
    <w:p w14:paraId="25DCD0ED"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2347D2E4"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w:t>
      </w:r>
    </w:p>
    <w:p w14:paraId="1572308D"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Estimate Std. Error t value </w:t>
      </w:r>
      <w:proofErr w:type="spellStart"/>
      <w:r>
        <w:rPr>
          <w:rStyle w:val="gnkrckgcgsb"/>
          <w:rFonts w:ascii="Lucida Console" w:eastAsiaTheme="majorEastAsia" w:hAnsi="Lucida Console"/>
          <w:color w:val="000000"/>
          <w:bdr w:val="none" w:sz="0" w:space="0" w:color="auto" w:frame="1"/>
        </w:rPr>
        <w:t>Pr</w:t>
      </w:r>
      <w:proofErr w:type="spellEnd"/>
      <w:r>
        <w:rPr>
          <w:rStyle w:val="gnkrckgcgsb"/>
          <w:rFonts w:ascii="Lucida Console" w:eastAsiaTheme="majorEastAsia" w:hAnsi="Lucida Console"/>
          <w:color w:val="000000"/>
          <w:bdr w:val="none" w:sz="0" w:space="0" w:color="auto" w:frame="1"/>
        </w:rPr>
        <w:t xml:space="preserve">(&gt;|t|)    </w:t>
      </w:r>
    </w:p>
    <w:p w14:paraId="58BD3BC8"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roofErr w:type="gramStart"/>
      <w:r>
        <w:rPr>
          <w:rStyle w:val="gnkrckgcgsb"/>
          <w:rFonts w:ascii="Lucida Console" w:eastAsiaTheme="majorEastAsia" w:hAnsi="Lucida Console"/>
          <w:color w:val="000000"/>
          <w:bdr w:val="none" w:sz="0" w:space="0" w:color="auto" w:frame="1"/>
        </w:rPr>
        <w:t xml:space="preserve">Intercept)   </w:t>
      </w:r>
      <w:proofErr w:type="gramEnd"/>
      <w:r>
        <w:rPr>
          <w:rStyle w:val="gnkrckgcgsb"/>
          <w:rFonts w:ascii="Lucida Console" w:eastAsiaTheme="majorEastAsia" w:hAnsi="Lucida Console"/>
          <w:color w:val="000000"/>
          <w:bdr w:val="none" w:sz="0" w:space="0" w:color="auto" w:frame="1"/>
        </w:rPr>
        <w:t xml:space="preserve">   7.236e+00  3.104e+00   2.331 0.029807 *  </w:t>
      </w:r>
    </w:p>
    <w:p w14:paraId="6EAB4816"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area            -1.452e-</w:t>
      </w:r>
      <w:proofErr w:type="gramStart"/>
      <w:r>
        <w:rPr>
          <w:rStyle w:val="gnkrckgcgsb"/>
          <w:rFonts w:ascii="Lucida Console" w:eastAsiaTheme="majorEastAsia" w:hAnsi="Lucida Console"/>
          <w:color w:val="000000"/>
          <w:bdr w:val="none" w:sz="0" w:space="0" w:color="auto" w:frame="1"/>
        </w:rPr>
        <w:t>03  2.357e</w:t>
      </w:r>
      <w:proofErr w:type="gramEnd"/>
      <w:r>
        <w:rPr>
          <w:rStyle w:val="gnkrckgcgsb"/>
          <w:rFonts w:ascii="Lucida Console" w:eastAsiaTheme="majorEastAsia" w:hAnsi="Lucida Console"/>
          <w:color w:val="000000"/>
          <w:bdr w:val="none" w:sz="0" w:space="0" w:color="auto" w:frame="1"/>
        </w:rPr>
        <w:t xml:space="preserve">-03  -0.616 0.544443    </w:t>
      </w:r>
    </w:p>
    <w:p w14:paraId="3BF96B6E"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-2.489e-</w:t>
      </w:r>
      <w:proofErr w:type="gramStart"/>
      <w:r>
        <w:rPr>
          <w:rStyle w:val="gnkrckgcgsb"/>
          <w:rFonts w:ascii="Lucida Console" w:eastAsiaTheme="majorEastAsia" w:hAnsi="Lucida Console"/>
          <w:color w:val="000000"/>
          <w:bdr w:val="none" w:sz="0" w:space="0" w:color="auto" w:frame="1"/>
        </w:rPr>
        <w:t>01  1.255e</w:t>
      </w:r>
      <w:proofErr w:type="gramEnd"/>
      <w:r>
        <w:rPr>
          <w:rStyle w:val="gnkrckgcgsb"/>
          <w:rFonts w:ascii="Lucida Console" w:eastAsiaTheme="majorEastAsia" w:hAnsi="Lucida Console"/>
          <w:color w:val="000000"/>
          <w:bdr w:val="none" w:sz="0" w:space="0" w:color="auto" w:frame="1"/>
        </w:rPr>
        <w:t xml:space="preserve">-01  -1.984 0.060512 .  </w:t>
      </w:r>
    </w:p>
    <w:p w14:paraId="6A9B231D"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proofErr w:type="gram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2.352e</w:t>
      </w:r>
      <w:proofErr w:type="gramEnd"/>
      <w:r>
        <w:rPr>
          <w:rStyle w:val="gnkrckgcgsb"/>
          <w:rFonts w:ascii="Lucida Console" w:eastAsiaTheme="majorEastAsia" w:hAnsi="Lucida Console"/>
          <w:color w:val="000000"/>
          <w:bdr w:val="none" w:sz="0" w:space="0" w:color="auto" w:frame="1"/>
        </w:rPr>
        <w:t>-01  6.053e-02   3.885 0.000855 ***</w:t>
      </w:r>
    </w:p>
    <w:p w14:paraId="5C9F0CAA"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-2.680e-</w:t>
      </w:r>
      <w:proofErr w:type="gramStart"/>
      <w:r>
        <w:rPr>
          <w:rStyle w:val="gnkrckgcgsb"/>
          <w:rFonts w:ascii="Lucida Console" w:eastAsiaTheme="majorEastAsia" w:hAnsi="Lucida Console"/>
          <w:color w:val="000000"/>
          <w:bdr w:val="none" w:sz="0" w:space="0" w:color="auto" w:frame="1"/>
        </w:rPr>
        <w:t>05  8.184e</w:t>
      </w:r>
      <w:proofErr w:type="gramEnd"/>
      <w:r>
        <w:rPr>
          <w:rStyle w:val="gnkrckgcgsb"/>
          <w:rFonts w:ascii="Lucida Console" w:eastAsiaTheme="majorEastAsia" w:hAnsi="Lucida Console"/>
          <w:color w:val="000000"/>
          <w:bdr w:val="none" w:sz="0" w:space="0" w:color="auto" w:frame="1"/>
        </w:rPr>
        <w:t xml:space="preserve">-05  -0.327 0.746571    </w:t>
      </w:r>
    </w:p>
    <w:p w14:paraId="5CB5BCA2"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I(popcollege^2) -1.353e-</w:t>
      </w:r>
      <w:proofErr w:type="gramStart"/>
      <w:r>
        <w:rPr>
          <w:rStyle w:val="gnkrckgcgsb"/>
          <w:rFonts w:ascii="Lucida Console" w:eastAsiaTheme="majorEastAsia" w:hAnsi="Lucida Console"/>
          <w:color w:val="000000"/>
          <w:bdr w:val="none" w:sz="0" w:space="0" w:color="auto" w:frame="1"/>
        </w:rPr>
        <w:t>10  2.436e</w:t>
      </w:r>
      <w:proofErr w:type="gramEnd"/>
      <w:r>
        <w:rPr>
          <w:rStyle w:val="gnkrckgcgsb"/>
          <w:rFonts w:ascii="Lucida Console" w:eastAsiaTheme="majorEastAsia" w:hAnsi="Lucida Console"/>
          <w:color w:val="000000"/>
          <w:bdr w:val="none" w:sz="0" w:space="0" w:color="auto" w:frame="1"/>
        </w:rPr>
        <w:t xml:space="preserve">-10  -0.555 0.584572    </w:t>
      </w:r>
    </w:p>
    <w:p w14:paraId="43127BC0"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9.982e-</w:t>
      </w:r>
      <w:proofErr w:type="gramStart"/>
      <w:r>
        <w:rPr>
          <w:rStyle w:val="gnkrckgcgsb"/>
          <w:rFonts w:ascii="Lucida Console" w:eastAsiaTheme="majorEastAsia" w:hAnsi="Lucida Console"/>
          <w:color w:val="000000"/>
          <w:bdr w:val="none" w:sz="0" w:space="0" w:color="auto" w:frame="1"/>
        </w:rPr>
        <w:t>05  2.973e</w:t>
      </w:r>
      <w:proofErr w:type="gramEnd"/>
      <w:r>
        <w:rPr>
          <w:rStyle w:val="gnkrckgcgsb"/>
          <w:rFonts w:ascii="Lucida Console" w:eastAsiaTheme="majorEastAsia" w:hAnsi="Lucida Console"/>
          <w:color w:val="000000"/>
          <w:bdr w:val="none" w:sz="0" w:space="0" w:color="auto" w:frame="1"/>
        </w:rPr>
        <w:t xml:space="preserve">-04   0.336 0.740400    </w:t>
      </w:r>
    </w:p>
    <w:p w14:paraId="372259FB"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I(popprof^2)     1.897e-</w:t>
      </w:r>
      <w:proofErr w:type="gramStart"/>
      <w:r>
        <w:rPr>
          <w:rStyle w:val="gnkrckgcgsb"/>
          <w:rFonts w:ascii="Lucida Console" w:eastAsiaTheme="majorEastAsia" w:hAnsi="Lucida Console"/>
          <w:color w:val="000000"/>
          <w:bdr w:val="none" w:sz="0" w:space="0" w:color="auto" w:frame="1"/>
        </w:rPr>
        <w:t>09  2.995e</w:t>
      </w:r>
      <w:proofErr w:type="gramEnd"/>
      <w:r>
        <w:rPr>
          <w:rStyle w:val="gnkrckgcgsb"/>
          <w:rFonts w:ascii="Lucida Console" w:eastAsiaTheme="majorEastAsia" w:hAnsi="Lucida Console"/>
          <w:color w:val="000000"/>
          <w:bdr w:val="none" w:sz="0" w:space="0" w:color="auto" w:frame="1"/>
        </w:rPr>
        <w:t xml:space="preserve">-09   0.633 0.533395    </w:t>
      </w:r>
    </w:p>
    <w:p w14:paraId="3BE2B4DF"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ratio            7.313e+</w:t>
      </w:r>
      <w:proofErr w:type="gramStart"/>
      <w:r>
        <w:rPr>
          <w:rStyle w:val="gnkrckgcgsb"/>
          <w:rFonts w:ascii="Lucida Console" w:eastAsiaTheme="majorEastAsia" w:hAnsi="Lucida Console"/>
          <w:color w:val="000000"/>
          <w:bdr w:val="none" w:sz="0" w:space="0" w:color="auto" w:frame="1"/>
        </w:rPr>
        <w:t>00  6</w:t>
      </w:r>
      <w:proofErr w:type="gramEnd"/>
      <w:r>
        <w:rPr>
          <w:rStyle w:val="gnkrckgcgsb"/>
          <w:rFonts w:ascii="Lucida Console" w:eastAsiaTheme="majorEastAsia" w:hAnsi="Lucida Console"/>
          <w:color w:val="000000"/>
          <w:bdr w:val="none" w:sz="0" w:space="0" w:color="auto" w:frame="1"/>
        </w:rPr>
        <w:t xml:space="preserve">.446e+00   1.134 0.269383    </w:t>
      </w:r>
    </w:p>
    <w:p w14:paraId="03419BD1"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
    <w:p w14:paraId="07035B60"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Signif</w:t>
      </w:r>
      <w:proofErr w:type="spellEnd"/>
      <w:r>
        <w:rPr>
          <w:rStyle w:val="gnkrckgcgsb"/>
          <w:rFonts w:ascii="Lucida Console" w:eastAsiaTheme="majorEastAsia" w:hAnsi="Lucida Console"/>
          <w:color w:val="000000"/>
          <w:bdr w:val="none" w:sz="0" w:space="0" w:color="auto" w:frame="1"/>
        </w:rPr>
        <w:t xml:space="preserve">. codes:  0 ‘***’ 0.001 ‘**’ 0.01 ‘*’ 0.05 ‘.’ 0.1 </w:t>
      </w:r>
      <w:proofErr w:type="gramStart"/>
      <w:r>
        <w:rPr>
          <w:rStyle w:val="gnkrckgcgsb"/>
          <w:rFonts w:ascii="Lucida Console" w:eastAsiaTheme="majorEastAsia" w:hAnsi="Lucida Console"/>
          <w:color w:val="000000"/>
          <w:bdr w:val="none" w:sz="0" w:space="0" w:color="auto" w:frame="1"/>
        </w:rPr>
        <w:t>‘ ’</w:t>
      </w:r>
      <w:proofErr w:type="gramEnd"/>
      <w:r>
        <w:rPr>
          <w:rStyle w:val="gnkrckgcgsb"/>
          <w:rFonts w:ascii="Lucida Console" w:eastAsiaTheme="majorEastAsia" w:hAnsi="Lucida Console"/>
          <w:color w:val="000000"/>
          <w:bdr w:val="none" w:sz="0" w:space="0" w:color="auto" w:frame="1"/>
        </w:rPr>
        <w:t xml:space="preserve"> 1</w:t>
      </w:r>
    </w:p>
    <w:p w14:paraId="26D51911"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82F6B92"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 standard error: 1.63 on 21 degrees of freedom</w:t>
      </w:r>
    </w:p>
    <w:p w14:paraId="2E3E98CB"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lastRenderedPageBreak/>
        <w:t>Multiple R-squared:  0.6319,</w:t>
      </w:r>
      <w:r>
        <w:rPr>
          <w:rStyle w:val="gnkrckgcgsb"/>
          <w:rFonts w:ascii="Lucida Console" w:eastAsiaTheme="majorEastAsia" w:hAnsi="Lucida Console"/>
          <w:color w:val="000000"/>
          <w:bdr w:val="none" w:sz="0" w:space="0" w:color="auto" w:frame="1"/>
        </w:rPr>
        <w:tab/>
        <w:t xml:space="preserve">Adjusted R-squared:  0.4917 </w:t>
      </w:r>
    </w:p>
    <w:p w14:paraId="32787053"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F-statistic: 4.506 on 8 and 21 </w:t>
      </w:r>
      <w:proofErr w:type="gramStart"/>
      <w:r>
        <w:rPr>
          <w:rStyle w:val="gnkrckgcgsb"/>
          <w:rFonts w:ascii="Lucida Console" w:eastAsiaTheme="majorEastAsia" w:hAnsi="Lucida Console"/>
          <w:color w:val="000000"/>
          <w:bdr w:val="none" w:sz="0" w:space="0" w:color="auto" w:frame="1"/>
        </w:rPr>
        <w:t>DF,  p</w:t>
      </w:r>
      <w:proofErr w:type="gramEnd"/>
      <w:r>
        <w:rPr>
          <w:rStyle w:val="gnkrckgcgsb"/>
          <w:rFonts w:ascii="Lucida Console" w:eastAsiaTheme="majorEastAsia" w:hAnsi="Lucida Console"/>
          <w:color w:val="000000"/>
          <w:bdr w:val="none" w:sz="0" w:space="0" w:color="auto" w:frame="1"/>
        </w:rPr>
        <w:t>-value: 0.002639</w:t>
      </w:r>
    </w:p>
    <w:p w14:paraId="5179EC0E"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4D61AF00" w14:textId="77777777" w:rsidR="00376BB8" w:rsidRDefault="00376BB8" w:rsidP="00376BB8">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spellStart"/>
      <w:r>
        <w:rPr>
          <w:rStyle w:val="gnkrckgcmrb"/>
          <w:rFonts w:ascii="Lucida Console" w:eastAsiaTheme="majorEastAsia" w:hAnsi="Lucida Console"/>
          <w:color w:val="930F80"/>
        </w:rPr>
        <w:t>vif</w:t>
      </w:r>
      <w:proofErr w:type="spellEnd"/>
      <w:r>
        <w:rPr>
          <w:rStyle w:val="gnkrckgcmrb"/>
          <w:rFonts w:ascii="Lucida Console" w:eastAsiaTheme="majorEastAsia" w:hAnsi="Lucida Console"/>
          <w:color w:val="930F80"/>
        </w:rPr>
        <w:t>(perelderlypoverty.out.6)</w:t>
      </w:r>
    </w:p>
    <w:p w14:paraId="37836BA4"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area      </w:t>
      </w:r>
      <w:proofErr w:type="spellStart"/>
      <w:r>
        <w:rPr>
          <w:rStyle w:val="gnkrckgcgsb"/>
          <w:rFonts w:ascii="Lucida Console" w:eastAsiaTheme="majorEastAsia" w:hAnsi="Lucida Console"/>
          <w:color w:val="000000"/>
          <w:bdr w:val="none" w:sz="0" w:space="0" w:color="auto" w:frame="1"/>
        </w:rPr>
        <w:t>percollege</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perchildpoverty</w:t>
      </w:r>
      <w:proofErr w:type="spellEnd"/>
      <w:r>
        <w:rPr>
          <w:rStyle w:val="gnkrckgcgsb"/>
          <w:rFonts w:ascii="Lucida Console" w:eastAsiaTheme="majorEastAsia" w:hAnsi="Lucida Console"/>
          <w:color w:val="000000"/>
          <w:bdr w:val="none" w:sz="0" w:space="0" w:color="auto" w:frame="1"/>
        </w:rPr>
        <w:t xml:space="preserve">      </w:t>
      </w:r>
      <w:proofErr w:type="spellStart"/>
      <w:r>
        <w:rPr>
          <w:rStyle w:val="gnkrckgcgsb"/>
          <w:rFonts w:ascii="Lucida Console" w:eastAsiaTheme="majorEastAsia" w:hAnsi="Lucida Console"/>
          <w:color w:val="000000"/>
          <w:bdr w:val="none" w:sz="0" w:space="0" w:color="auto" w:frame="1"/>
        </w:rPr>
        <w:t>popcollege</w:t>
      </w:r>
      <w:proofErr w:type="spellEnd"/>
      <w:r>
        <w:rPr>
          <w:rStyle w:val="gnkrckgcgsb"/>
          <w:rFonts w:ascii="Lucida Console" w:eastAsiaTheme="majorEastAsia" w:hAnsi="Lucida Console"/>
          <w:color w:val="000000"/>
          <w:bdr w:val="none" w:sz="0" w:space="0" w:color="auto" w:frame="1"/>
        </w:rPr>
        <w:t xml:space="preserve"> I(popcollege^2)         </w:t>
      </w:r>
      <w:proofErr w:type="spellStart"/>
      <w:r>
        <w:rPr>
          <w:rStyle w:val="gnkrckgcgsb"/>
          <w:rFonts w:ascii="Lucida Console" w:eastAsiaTheme="majorEastAsia" w:hAnsi="Lucida Console"/>
          <w:color w:val="000000"/>
          <w:bdr w:val="none" w:sz="0" w:space="0" w:color="auto" w:frame="1"/>
        </w:rPr>
        <w:t>popprof</w:t>
      </w:r>
      <w:proofErr w:type="spellEnd"/>
      <w:r>
        <w:rPr>
          <w:rStyle w:val="gnkrckgcgsb"/>
          <w:rFonts w:ascii="Lucida Console" w:eastAsiaTheme="majorEastAsia" w:hAnsi="Lucida Console"/>
          <w:color w:val="000000"/>
          <w:bdr w:val="none" w:sz="0" w:space="0" w:color="auto" w:frame="1"/>
        </w:rPr>
        <w:t xml:space="preserve"> </w:t>
      </w:r>
    </w:p>
    <w:p w14:paraId="47C547D9"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1.979564        9.972502        1.562939      465.379797      337.745032      514.780851 </w:t>
      </w:r>
    </w:p>
    <w:p w14:paraId="76621E6E"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I(popprof^2)           ratio </w:t>
      </w:r>
    </w:p>
    <w:p w14:paraId="2D36508E" w14:textId="77777777" w:rsidR="00376BB8" w:rsidRDefault="00376BB8"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332.484695        3.388962 </w:t>
      </w:r>
    </w:p>
    <w:p w14:paraId="17BD3553" w14:textId="77777777" w:rsidR="00C71152" w:rsidRDefault="00C71152" w:rsidP="00376B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0B36D8B" w14:textId="77777777" w:rsidR="00376BB8" w:rsidRDefault="00376BB8" w:rsidP="00376BB8">
      <w:pPr>
        <w:pStyle w:val="HTMLPreformatted"/>
        <w:shd w:val="clear" w:color="auto" w:fill="FFFFFF"/>
        <w:wordWrap w:val="0"/>
        <w:spacing w:line="225" w:lineRule="atLeast"/>
        <w:rPr>
          <w:rStyle w:val="gnkrckgcmrb"/>
          <w:rFonts w:ascii="Lucida Console" w:eastAsiaTheme="majorEastAsia" w:hAnsi="Lucida Console"/>
          <w:color w:val="930F80"/>
        </w:rPr>
      </w:pPr>
      <w:r>
        <w:rPr>
          <w:rStyle w:val="gnkrckgcmsb"/>
          <w:rFonts w:ascii="Lucida Console" w:hAnsi="Lucida Console"/>
          <w:color w:val="930F80"/>
        </w:rPr>
        <w:t xml:space="preserve">&gt; </w:t>
      </w:r>
      <w:proofErr w:type="gramStart"/>
      <w:r>
        <w:rPr>
          <w:rStyle w:val="gnkrckgcmrb"/>
          <w:rFonts w:ascii="Lucida Console" w:eastAsiaTheme="majorEastAsia" w:hAnsi="Lucida Console"/>
          <w:color w:val="930F80"/>
        </w:rPr>
        <w:t>AIC(</w:t>
      </w:r>
      <w:proofErr w:type="gramEnd"/>
      <w:r>
        <w:rPr>
          <w:rStyle w:val="gnkrckgcmrb"/>
          <w:rFonts w:ascii="Lucida Console" w:eastAsiaTheme="majorEastAsia" w:hAnsi="Lucida Console"/>
          <w:color w:val="930F80"/>
        </w:rPr>
        <w:t>perelderlypoverty.out.6)</w:t>
      </w:r>
    </w:p>
    <w:p w14:paraId="0E7E56C6" w14:textId="77777777" w:rsidR="00A71551" w:rsidRDefault="00376BB8" w:rsidP="00A953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[1] 123.7501</w:t>
      </w:r>
    </w:p>
    <w:p w14:paraId="1FD3A546" w14:textId="77777777" w:rsidR="008C0EC8" w:rsidRDefault="008C0EC8" w:rsidP="00A953B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157842E0" w14:textId="77777777" w:rsidR="008C0EC8" w:rsidRDefault="008C0EC8" w:rsidP="00A953B8">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43B32C57" wp14:editId="4BB8D7F4">
            <wp:extent cx="3613150" cy="26304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295" cy="2634944"/>
                    </a:xfrm>
                    <a:prstGeom prst="rect">
                      <a:avLst/>
                    </a:prstGeom>
                  </pic:spPr>
                </pic:pic>
              </a:graphicData>
            </a:graphic>
          </wp:inline>
        </w:drawing>
      </w:r>
    </w:p>
    <w:p w14:paraId="41AA5A0D" w14:textId="77777777" w:rsidR="008C0EC8" w:rsidRPr="00A953B8" w:rsidRDefault="008C0EC8" w:rsidP="00A953B8">
      <w:pPr>
        <w:pStyle w:val="HTMLPreformatted"/>
        <w:shd w:val="clear" w:color="auto" w:fill="FFFFFF"/>
        <w:wordWrap w:val="0"/>
        <w:spacing w:line="225" w:lineRule="atLeast"/>
        <w:rPr>
          <w:rFonts w:ascii="Lucida Console" w:hAnsi="Lucida Console"/>
          <w:color w:val="000000"/>
        </w:rPr>
      </w:pPr>
      <w:r>
        <w:rPr>
          <w:noProof/>
        </w:rPr>
        <w:lastRenderedPageBreak/>
        <w:drawing>
          <wp:inline distT="0" distB="0" distL="0" distR="0" wp14:anchorId="0D417706" wp14:editId="237FCA51">
            <wp:extent cx="5918200" cy="430860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8030" cy="4315764"/>
                    </a:xfrm>
                    <a:prstGeom prst="rect">
                      <a:avLst/>
                    </a:prstGeom>
                  </pic:spPr>
                </pic:pic>
              </a:graphicData>
            </a:graphic>
          </wp:inline>
        </w:drawing>
      </w:r>
    </w:p>
    <w:p w14:paraId="3F4D73EC" w14:textId="77777777" w:rsidR="00A71551" w:rsidRDefault="00A71551" w:rsidP="00AB0DB7"/>
    <w:p w14:paraId="1964FE5A" w14:textId="77777777" w:rsidR="00B06957" w:rsidRPr="00787084" w:rsidRDefault="008B2B94" w:rsidP="00AB0DB7">
      <w:pPr>
        <w:rPr>
          <w:color w:val="C45911" w:themeColor="accent2" w:themeShade="BF"/>
        </w:rPr>
      </w:pPr>
      <w:r w:rsidRPr="00787084">
        <w:rPr>
          <w:color w:val="C45911" w:themeColor="accent2" w:themeShade="BF"/>
        </w:rPr>
        <w:t>LINE:</w:t>
      </w:r>
    </w:p>
    <w:p w14:paraId="527E7F76" w14:textId="77777777" w:rsidR="008B2B94" w:rsidRPr="00787084" w:rsidRDefault="008B2B94" w:rsidP="00AB0DB7">
      <w:pPr>
        <w:rPr>
          <w:color w:val="C45911" w:themeColor="accent2" w:themeShade="BF"/>
        </w:rPr>
      </w:pPr>
      <w:r w:rsidRPr="00787084">
        <w:rPr>
          <w:color w:val="C45911" w:themeColor="accent2" w:themeShade="BF"/>
        </w:rPr>
        <w:t>Linearity:</w:t>
      </w:r>
      <w:r w:rsidR="00E71903" w:rsidRPr="00787084">
        <w:rPr>
          <w:color w:val="C45911" w:themeColor="accent2" w:themeShade="BF"/>
        </w:rPr>
        <w:t xml:space="preserve"> From the </w:t>
      </w:r>
      <w:proofErr w:type="gramStart"/>
      <w:r w:rsidR="00E71903" w:rsidRPr="00787084">
        <w:rPr>
          <w:color w:val="C45911" w:themeColor="accent2" w:themeShade="BF"/>
        </w:rPr>
        <w:t>residuals</w:t>
      </w:r>
      <w:proofErr w:type="gramEnd"/>
      <w:r w:rsidR="00E71903" w:rsidRPr="00787084">
        <w:rPr>
          <w:color w:val="C45911" w:themeColor="accent2" w:themeShade="BF"/>
        </w:rPr>
        <w:t xml:space="preserve"> vs fitted values plot, the model looks to be linear except for a couple of values at the extremes.</w:t>
      </w:r>
    </w:p>
    <w:p w14:paraId="59ECB79E" w14:textId="77777777" w:rsidR="008B2B94" w:rsidRPr="00787084" w:rsidRDefault="008B2B94" w:rsidP="00AB0DB7">
      <w:pPr>
        <w:rPr>
          <w:color w:val="C45911" w:themeColor="accent2" w:themeShade="BF"/>
        </w:rPr>
      </w:pPr>
      <w:r w:rsidRPr="00787084">
        <w:rPr>
          <w:color w:val="C45911" w:themeColor="accent2" w:themeShade="BF"/>
        </w:rPr>
        <w:t>Independence:</w:t>
      </w:r>
      <w:r w:rsidR="00A26781" w:rsidRPr="00787084">
        <w:rPr>
          <w:color w:val="C45911" w:themeColor="accent2" w:themeShade="BF"/>
        </w:rPr>
        <w:t xml:space="preserve"> This assumption is satisfied as it’s not a time series data.</w:t>
      </w:r>
    </w:p>
    <w:p w14:paraId="694D1BDC" w14:textId="77777777" w:rsidR="008B2B94" w:rsidRPr="00787084" w:rsidRDefault="008B2B94" w:rsidP="00AB0DB7">
      <w:pPr>
        <w:rPr>
          <w:color w:val="C45911" w:themeColor="accent2" w:themeShade="BF"/>
        </w:rPr>
      </w:pPr>
      <w:r w:rsidRPr="00787084">
        <w:rPr>
          <w:color w:val="C45911" w:themeColor="accent2" w:themeShade="BF"/>
        </w:rPr>
        <w:t>Normality:</w:t>
      </w:r>
      <w:r w:rsidR="00FA6AFA" w:rsidRPr="00787084">
        <w:rPr>
          <w:color w:val="C45911" w:themeColor="accent2" w:themeShade="BF"/>
        </w:rPr>
        <w:t xml:space="preserve"> From the </w:t>
      </w:r>
      <w:proofErr w:type="spellStart"/>
      <w:r w:rsidR="00FA6AFA" w:rsidRPr="00787084">
        <w:rPr>
          <w:color w:val="C45911" w:themeColor="accent2" w:themeShade="BF"/>
        </w:rPr>
        <w:t>QQnorm</w:t>
      </w:r>
      <w:proofErr w:type="spellEnd"/>
      <w:r w:rsidR="00FA6AFA" w:rsidRPr="00787084">
        <w:rPr>
          <w:color w:val="C45911" w:themeColor="accent2" w:themeShade="BF"/>
        </w:rPr>
        <w:t xml:space="preserve"> plot, the </w:t>
      </w:r>
      <w:r w:rsidR="000317F7" w:rsidRPr="00787084">
        <w:rPr>
          <w:color w:val="C45911" w:themeColor="accent2" w:themeShade="BF"/>
        </w:rPr>
        <w:t xml:space="preserve">model </w:t>
      </w:r>
      <w:r w:rsidR="00FD7677" w:rsidRPr="00787084">
        <w:rPr>
          <w:color w:val="C45911" w:themeColor="accent2" w:themeShade="BF"/>
        </w:rPr>
        <w:t>looks to be normal as most of the values fall on the line and there are no extreme values.</w:t>
      </w:r>
    </w:p>
    <w:p w14:paraId="4E32C39A" w14:textId="77777777" w:rsidR="008B2B94" w:rsidRPr="00787084" w:rsidRDefault="008B2B94" w:rsidP="00AB0DB7">
      <w:pPr>
        <w:rPr>
          <w:color w:val="C45911" w:themeColor="accent2" w:themeShade="BF"/>
        </w:rPr>
      </w:pPr>
      <w:r w:rsidRPr="00787084">
        <w:rPr>
          <w:color w:val="C45911" w:themeColor="accent2" w:themeShade="BF"/>
        </w:rPr>
        <w:t>Equality of Variances:</w:t>
      </w:r>
      <w:r w:rsidR="00B142C5" w:rsidRPr="00787084">
        <w:rPr>
          <w:color w:val="C45911" w:themeColor="accent2" w:themeShade="BF"/>
        </w:rPr>
        <w:t xml:space="preserve"> </w:t>
      </w:r>
      <w:r w:rsidR="00C62D0B" w:rsidRPr="00787084">
        <w:rPr>
          <w:color w:val="C45911" w:themeColor="accent2" w:themeShade="BF"/>
        </w:rPr>
        <w:t>The model looks to be homoscedastic from the std residuals vs fitted values plot as it’s distributed around zero and doesn’t h</w:t>
      </w:r>
      <w:bookmarkStart w:id="1" w:name="_GoBack"/>
      <w:bookmarkEnd w:id="1"/>
      <w:r w:rsidR="00C62D0B" w:rsidRPr="00787084">
        <w:rPr>
          <w:color w:val="C45911" w:themeColor="accent2" w:themeShade="BF"/>
        </w:rPr>
        <w:t>ave any pattern.</w:t>
      </w:r>
    </w:p>
    <w:p w14:paraId="0C86CE61" w14:textId="77777777" w:rsidR="008B2B94" w:rsidRPr="00787084" w:rsidRDefault="008B2B94" w:rsidP="00AB0DB7">
      <w:pPr>
        <w:rPr>
          <w:color w:val="C45911" w:themeColor="accent2" w:themeShade="BF"/>
        </w:rPr>
      </w:pPr>
    </w:p>
    <w:p w14:paraId="2AA81424" w14:textId="77777777" w:rsidR="0049324B" w:rsidRPr="00787084" w:rsidRDefault="00B06957" w:rsidP="00AB0DB7">
      <w:pPr>
        <w:rPr>
          <w:color w:val="C45911" w:themeColor="accent2" w:themeShade="BF"/>
        </w:rPr>
      </w:pPr>
      <w:r w:rsidRPr="00787084">
        <w:rPr>
          <w:color w:val="C45911" w:themeColor="accent2" w:themeShade="BF"/>
        </w:rPr>
        <w:t>The metro dataset has an R</w:t>
      </w:r>
      <w:r w:rsidRPr="00787084">
        <w:rPr>
          <w:color w:val="C45911" w:themeColor="accent2" w:themeShade="BF"/>
          <w:vertAlign w:val="superscript"/>
        </w:rPr>
        <w:t>2</w:t>
      </w:r>
      <w:r w:rsidRPr="00787084">
        <w:rPr>
          <w:color w:val="C45911" w:themeColor="accent2" w:themeShade="BF"/>
        </w:rPr>
        <w:t xml:space="preserve"> of 49%</w:t>
      </w:r>
      <w:r w:rsidR="005F163A" w:rsidRPr="00787084">
        <w:rPr>
          <w:color w:val="C45911" w:themeColor="accent2" w:themeShade="BF"/>
        </w:rPr>
        <w:t xml:space="preserve"> which is lower than </w:t>
      </w:r>
      <w:r w:rsidR="00BD6D32" w:rsidRPr="00787084">
        <w:rPr>
          <w:color w:val="C45911" w:themeColor="accent2" w:themeShade="BF"/>
        </w:rPr>
        <w:t xml:space="preserve">that of </w:t>
      </w:r>
      <w:r w:rsidR="005F163A" w:rsidRPr="00787084">
        <w:rPr>
          <w:color w:val="C45911" w:themeColor="accent2" w:themeShade="BF"/>
        </w:rPr>
        <w:t>the model for rural dataset</w:t>
      </w:r>
      <w:r w:rsidRPr="00787084">
        <w:rPr>
          <w:color w:val="C45911" w:themeColor="accent2" w:themeShade="BF"/>
        </w:rPr>
        <w:t xml:space="preserve">. </w:t>
      </w:r>
      <w:r w:rsidR="00D353EE" w:rsidRPr="00787084">
        <w:rPr>
          <w:color w:val="C45911" w:themeColor="accent2" w:themeShade="BF"/>
        </w:rPr>
        <w:t>Comparing purely based on R</w:t>
      </w:r>
      <w:r w:rsidR="00D353EE" w:rsidRPr="00787084">
        <w:rPr>
          <w:color w:val="C45911" w:themeColor="accent2" w:themeShade="BF"/>
          <w:vertAlign w:val="superscript"/>
        </w:rPr>
        <w:t>2</w:t>
      </w:r>
      <w:r w:rsidR="00D353EE" w:rsidRPr="00787084">
        <w:rPr>
          <w:color w:val="C45911" w:themeColor="accent2" w:themeShade="BF"/>
        </w:rPr>
        <w:t xml:space="preserve">, we can say that the model fits the rural dataset better. </w:t>
      </w:r>
      <w:r w:rsidR="00C66D82" w:rsidRPr="00787084">
        <w:rPr>
          <w:color w:val="C45911" w:themeColor="accent2" w:themeShade="BF"/>
        </w:rPr>
        <w:t xml:space="preserve">But </w:t>
      </w:r>
      <w:r w:rsidR="00671CF7" w:rsidRPr="00787084">
        <w:rPr>
          <w:color w:val="C45911" w:themeColor="accent2" w:themeShade="BF"/>
        </w:rPr>
        <w:t xml:space="preserve">there are several other </w:t>
      </w:r>
      <w:r w:rsidR="00133C39" w:rsidRPr="00787084">
        <w:rPr>
          <w:color w:val="C45911" w:themeColor="accent2" w:themeShade="BF"/>
        </w:rPr>
        <w:t>conditions and assumptions</w:t>
      </w:r>
      <w:r w:rsidR="00671CF7" w:rsidRPr="00787084">
        <w:rPr>
          <w:color w:val="C45911" w:themeColor="accent2" w:themeShade="BF"/>
        </w:rPr>
        <w:t xml:space="preserve"> to be taken care of</w:t>
      </w:r>
      <w:r w:rsidR="00133C39" w:rsidRPr="00787084">
        <w:rPr>
          <w:color w:val="C45911" w:themeColor="accent2" w:themeShade="BF"/>
        </w:rPr>
        <w:t xml:space="preserve"> before coming to the above conclusion</w:t>
      </w:r>
      <w:r w:rsidR="00671CF7" w:rsidRPr="00787084">
        <w:rPr>
          <w:color w:val="C45911" w:themeColor="accent2" w:themeShade="BF"/>
        </w:rPr>
        <w:t xml:space="preserve">. </w:t>
      </w:r>
    </w:p>
    <w:p w14:paraId="0D1965B3" w14:textId="77777777" w:rsidR="001F53C6" w:rsidRPr="00787084" w:rsidRDefault="002D1F1C" w:rsidP="0049324B">
      <w:pPr>
        <w:pStyle w:val="ListParagraph"/>
        <w:numPr>
          <w:ilvl w:val="0"/>
          <w:numId w:val="8"/>
        </w:numPr>
        <w:rPr>
          <w:color w:val="C45911" w:themeColor="accent2" w:themeShade="BF"/>
        </w:rPr>
      </w:pPr>
      <w:r w:rsidRPr="00787084">
        <w:rPr>
          <w:color w:val="C45911" w:themeColor="accent2" w:themeShade="BF"/>
        </w:rPr>
        <w:t xml:space="preserve">The lengths of both the datasets </w:t>
      </w:r>
      <w:r w:rsidR="00125A98" w:rsidRPr="00787084">
        <w:rPr>
          <w:color w:val="C45911" w:themeColor="accent2" w:themeShade="BF"/>
        </w:rPr>
        <w:t xml:space="preserve">are different </w:t>
      </w:r>
      <w:proofErr w:type="spellStart"/>
      <w:r w:rsidR="00125A98" w:rsidRPr="00787084">
        <w:rPr>
          <w:color w:val="C45911" w:themeColor="accent2" w:themeShade="BF"/>
        </w:rPr>
        <w:t>i.e</w:t>
      </w:r>
      <w:proofErr w:type="spellEnd"/>
      <w:r w:rsidR="00125A98" w:rsidRPr="00787084">
        <w:rPr>
          <w:color w:val="C45911" w:themeColor="accent2" w:themeShade="BF"/>
        </w:rPr>
        <w:t xml:space="preserve">, 60 and 30. So we cannot use </w:t>
      </w:r>
      <w:r w:rsidR="00874F23" w:rsidRPr="00787084">
        <w:rPr>
          <w:color w:val="C45911" w:themeColor="accent2" w:themeShade="BF"/>
        </w:rPr>
        <w:t>AIC to compare which one is better</w:t>
      </w:r>
      <w:r w:rsidR="00D2229C" w:rsidRPr="00787084">
        <w:rPr>
          <w:color w:val="C45911" w:themeColor="accent2" w:themeShade="BF"/>
        </w:rPr>
        <w:t xml:space="preserve"> as they’re different datasets</w:t>
      </w:r>
      <w:r w:rsidR="00874F23" w:rsidRPr="00787084">
        <w:rPr>
          <w:color w:val="C45911" w:themeColor="accent2" w:themeShade="BF"/>
        </w:rPr>
        <w:t>.</w:t>
      </w:r>
      <w:r w:rsidR="00FF0828" w:rsidRPr="00787084">
        <w:rPr>
          <w:color w:val="C45911" w:themeColor="accent2" w:themeShade="BF"/>
        </w:rPr>
        <w:t xml:space="preserve"> </w:t>
      </w:r>
    </w:p>
    <w:p w14:paraId="225F357B" w14:textId="77777777" w:rsidR="005A46E3" w:rsidRPr="00787084" w:rsidRDefault="00FF0828" w:rsidP="0049324B">
      <w:pPr>
        <w:pStyle w:val="ListParagraph"/>
        <w:numPr>
          <w:ilvl w:val="0"/>
          <w:numId w:val="8"/>
        </w:numPr>
        <w:rPr>
          <w:color w:val="C45911" w:themeColor="accent2" w:themeShade="BF"/>
        </w:rPr>
      </w:pPr>
      <w:r w:rsidRPr="00787084">
        <w:rPr>
          <w:color w:val="C45911" w:themeColor="accent2" w:themeShade="BF"/>
        </w:rPr>
        <w:t>Also, we have computed so many models for the rural dataset</w:t>
      </w:r>
      <w:r w:rsidR="00EA6C60" w:rsidRPr="00787084">
        <w:rPr>
          <w:color w:val="C45911" w:themeColor="accent2" w:themeShade="BF"/>
        </w:rPr>
        <w:t xml:space="preserve"> and picked the best one</w:t>
      </w:r>
      <w:r w:rsidR="00416099" w:rsidRPr="00787084">
        <w:rPr>
          <w:color w:val="C45911" w:themeColor="accent2" w:themeShade="BF"/>
        </w:rPr>
        <w:t xml:space="preserve"> but </w:t>
      </w:r>
      <w:r w:rsidR="00AC385C" w:rsidRPr="00787084">
        <w:rPr>
          <w:color w:val="C45911" w:themeColor="accent2" w:themeShade="BF"/>
        </w:rPr>
        <w:t xml:space="preserve">computed </w:t>
      </w:r>
      <w:r w:rsidR="00416099" w:rsidRPr="00787084">
        <w:rPr>
          <w:color w:val="C45911" w:themeColor="accent2" w:themeShade="BF"/>
        </w:rPr>
        <w:t>only one</w:t>
      </w:r>
      <w:r w:rsidR="0006373A" w:rsidRPr="00787084">
        <w:rPr>
          <w:color w:val="C45911" w:themeColor="accent2" w:themeShade="BF"/>
        </w:rPr>
        <w:t xml:space="preserve"> model</w:t>
      </w:r>
      <w:r w:rsidR="00416099" w:rsidRPr="00787084">
        <w:rPr>
          <w:color w:val="C45911" w:themeColor="accent2" w:themeShade="BF"/>
        </w:rPr>
        <w:t xml:space="preserve"> for the metro dataset.</w:t>
      </w:r>
      <w:r w:rsidR="00E811E8" w:rsidRPr="00787084">
        <w:rPr>
          <w:color w:val="C45911" w:themeColor="accent2" w:themeShade="BF"/>
        </w:rPr>
        <w:t xml:space="preserve"> We might have to check other models </w:t>
      </w:r>
      <w:r w:rsidR="00785DCF" w:rsidRPr="00787084">
        <w:rPr>
          <w:color w:val="C45911" w:themeColor="accent2" w:themeShade="BF"/>
        </w:rPr>
        <w:t xml:space="preserve">too, </w:t>
      </w:r>
      <w:r w:rsidR="00E811E8" w:rsidRPr="00787084">
        <w:rPr>
          <w:color w:val="C45911" w:themeColor="accent2" w:themeShade="BF"/>
        </w:rPr>
        <w:t>to see if they are better or not</w:t>
      </w:r>
      <w:r w:rsidR="003C3988" w:rsidRPr="00787084">
        <w:rPr>
          <w:color w:val="C45911" w:themeColor="accent2" w:themeShade="BF"/>
        </w:rPr>
        <w:t>,</w:t>
      </w:r>
      <w:r w:rsidR="00767D79" w:rsidRPr="00787084">
        <w:rPr>
          <w:color w:val="C45911" w:themeColor="accent2" w:themeShade="BF"/>
        </w:rPr>
        <w:t xml:space="preserve"> have better R</w:t>
      </w:r>
      <w:r w:rsidR="00767D79" w:rsidRPr="00787084">
        <w:rPr>
          <w:color w:val="C45911" w:themeColor="accent2" w:themeShade="BF"/>
          <w:vertAlign w:val="superscript"/>
        </w:rPr>
        <w:t>2</w:t>
      </w:r>
      <w:r w:rsidR="00767D79" w:rsidRPr="00787084">
        <w:rPr>
          <w:color w:val="C45911" w:themeColor="accent2" w:themeShade="BF"/>
        </w:rPr>
        <w:t xml:space="preserve"> and lower multicollinearity,</w:t>
      </w:r>
      <w:r w:rsidR="00CB242C" w:rsidRPr="00787084">
        <w:rPr>
          <w:color w:val="C45911" w:themeColor="accent2" w:themeShade="BF"/>
        </w:rPr>
        <w:t xml:space="preserve"> </w:t>
      </w:r>
      <w:r w:rsidR="00767D79" w:rsidRPr="00787084">
        <w:rPr>
          <w:color w:val="C45911" w:themeColor="accent2" w:themeShade="BF"/>
        </w:rPr>
        <w:t>etc</w:t>
      </w:r>
      <w:r w:rsidR="00E811E8" w:rsidRPr="00787084">
        <w:rPr>
          <w:color w:val="C45911" w:themeColor="accent2" w:themeShade="BF"/>
        </w:rPr>
        <w:t xml:space="preserve"> along with the LINE assumptions</w:t>
      </w:r>
      <w:r w:rsidR="00050745" w:rsidRPr="00787084">
        <w:rPr>
          <w:color w:val="C45911" w:themeColor="accent2" w:themeShade="BF"/>
        </w:rPr>
        <w:t xml:space="preserve"> for each</w:t>
      </w:r>
      <w:r w:rsidR="000959C7" w:rsidRPr="00787084">
        <w:rPr>
          <w:color w:val="C45911" w:themeColor="accent2" w:themeShade="BF"/>
        </w:rPr>
        <w:t xml:space="preserve"> model.</w:t>
      </w:r>
    </w:p>
    <w:p w14:paraId="39938507" w14:textId="77777777" w:rsidR="00977218" w:rsidRPr="00787084" w:rsidRDefault="00977218" w:rsidP="00977218">
      <w:pPr>
        <w:rPr>
          <w:color w:val="C45911" w:themeColor="accent2" w:themeShade="BF"/>
        </w:rPr>
      </w:pPr>
      <w:r w:rsidRPr="00787084">
        <w:rPr>
          <w:color w:val="C45911" w:themeColor="accent2" w:themeShade="BF"/>
        </w:rPr>
        <w:t>So, it needs to be investigated further.</w:t>
      </w:r>
    </w:p>
    <w:p w14:paraId="6B63331C" w14:textId="77777777" w:rsidR="005A46E3" w:rsidRDefault="005A46E3" w:rsidP="00AB0DB7"/>
    <w:p w14:paraId="57ACA3A5" w14:textId="77777777" w:rsidR="005A46E3" w:rsidRDefault="005A46E3" w:rsidP="00AB0DB7"/>
    <w:p w14:paraId="150ECF21" w14:textId="77777777" w:rsidR="00AB0DB7" w:rsidRDefault="00AB0DB7" w:rsidP="00AB0DB7">
      <w:r>
        <w:lastRenderedPageBreak/>
        <w:t xml:space="preserve">Your deliverable will be a single MS-Word file created using R Markdown. Your file will show 1) the R script which executes the above instructions and 2) the results of those instructions.  The first two lines of your deliverable will state this is </w:t>
      </w:r>
      <w:r w:rsidR="002E072C">
        <w:t xml:space="preserve">the </w:t>
      </w:r>
      <w:r>
        <w:t>“</w:t>
      </w:r>
      <w:r w:rsidR="002E072C">
        <w:t>Regression Project</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14:paraId="742CE4D3" w14:textId="77777777" w:rsidR="00AB0DB7" w:rsidRDefault="00AB0DB7" w:rsidP="00AB0DB7"/>
    <w:sectPr w:rsidR="00AB0DB7" w:rsidSect="001F2AA1">
      <w:pgSz w:w="12240" w:h="15840"/>
      <w:pgMar w:top="1440" w:right="1041"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F3F57"/>
    <w:multiLevelType w:val="hybridMultilevel"/>
    <w:tmpl w:val="32569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6E90"/>
    <w:multiLevelType w:val="hybridMultilevel"/>
    <w:tmpl w:val="3F3E8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068D9"/>
    <w:rsid w:val="00007942"/>
    <w:rsid w:val="0001032F"/>
    <w:rsid w:val="0001738A"/>
    <w:rsid w:val="00017B86"/>
    <w:rsid w:val="000205A1"/>
    <w:rsid w:val="0002147F"/>
    <w:rsid w:val="00031550"/>
    <w:rsid w:val="000317F7"/>
    <w:rsid w:val="000361A1"/>
    <w:rsid w:val="000427E7"/>
    <w:rsid w:val="00050745"/>
    <w:rsid w:val="00057956"/>
    <w:rsid w:val="00061A48"/>
    <w:rsid w:val="0006373A"/>
    <w:rsid w:val="000718BF"/>
    <w:rsid w:val="00077C0E"/>
    <w:rsid w:val="00083DE6"/>
    <w:rsid w:val="00086C50"/>
    <w:rsid w:val="000948DD"/>
    <w:rsid w:val="000959C7"/>
    <w:rsid w:val="000973DF"/>
    <w:rsid w:val="000A4015"/>
    <w:rsid w:val="000B4223"/>
    <w:rsid w:val="000B73C6"/>
    <w:rsid w:val="000C0C66"/>
    <w:rsid w:val="000C34DB"/>
    <w:rsid w:val="000C6F18"/>
    <w:rsid w:val="000D1A0F"/>
    <w:rsid w:val="000D3E93"/>
    <w:rsid w:val="000E1024"/>
    <w:rsid w:val="000E3C2E"/>
    <w:rsid w:val="000E534E"/>
    <w:rsid w:val="000F1984"/>
    <w:rsid w:val="000F38B4"/>
    <w:rsid w:val="000F3983"/>
    <w:rsid w:val="00100876"/>
    <w:rsid w:val="00107498"/>
    <w:rsid w:val="00110989"/>
    <w:rsid w:val="001117DB"/>
    <w:rsid w:val="0011796F"/>
    <w:rsid w:val="001206EC"/>
    <w:rsid w:val="00123FD3"/>
    <w:rsid w:val="00125A98"/>
    <w:rsid w:val="001277CA"/>
    <w:rsid w:val="00133C39"/>
    <w:rsid w:val="001471DF"/>
    <w:rsid w:val="00154EA8"/>
    <w:rsid w:val="001631AE"/>
    <w:rsid w:val="00166273"/>
    <w:rsid w:val="00175573"/>
    <w:rsid w:val="00180875"/>
    <w:rsid w:val="00187B2F"/>
    <w:rsid w:val="0019072B"/>
    <w:rsid w:val="0019231D"/>
    <w:rsid w:val="001969C1"/>
    <w:rsid w:val="001B71AB"/>
    <w:rsid w:val="001C4AA8"/>
    <w:rsid w:val="001D02D2"/>
    <w:rsid w:val="001D38E7"/>
    <w:rsid w:val="001D4CF6"/>
    <w:rsid w:val="001E1EED"/>
    <w:rsid w:val="001F0AE9"/>
    <w:rsid w:val="001F2AA1"/>
    <w:rsid w:val="001F53C6"/>
    <w:rsid w:val="0022369D"/>
    <w:rsid w:val="002264BB"/>
    <w:rsid w:val="00233A7D"/>
    <w:rsid w:val="00234D95"/>
    <w:rsid w:val="00236617"/>
    <w:rsid w:val="0024470F"/>
    <w:rsid w:val="002453E4"/>
    <w:rsid w:val="0026170B"/>
    <w:rsid w:val="0026393A"/>
    <w:rsid w:val="00264139"/>
    <w:rsid w:val="00283ECB"/>
    <w:rsid w:val="00284810"/>
    <w:rsid w:val="00286128"/>
    <w:rsid w:val="00295897"/>
    <w:rsid w:val="00296469"/>
    <w:rsid w:val="002A51A0"/>
    <w:rsid w:val="002A5B66"/>
    <w:rsid w:val="002A65BF"/>
    <w:rsid w:val="002B7F03"/>
    <w:rsid w:val="002C08DA"/>
    <w:rsid w:val="002C534B"/>
    <w:rsid w:val="002D1F1C"/>
    <w:rsid w:val="002D2F0F"/>
    <w:rsid w:val="002D7EF1"/>
    <w:rsid w:val="002E072C"/>
    <w:rsid w:val="002E282B"/>
    <w:rsid w:val="002F19B9"/>
    <w:rsid w:val="002F4D2B"/>
    <w:rsid w:val="00303B5C"/>
    <w:rsid w:val="00304D6A"/>
    <w:rsid w:val="00305C37"/>
    <w:rsid w:val="003064DF"/>
    <w:rsid w:val="00306517"/>
    <w:rsid w:val="00307ADE"/>
    <w:rsid w:val="00314892"/>
    <w:rsid w:val="003209CF"/>
    <w:rsid w:val="00322B3D"/>
    <w:rsid w:val="00330B29"/>
    <w:rsid w:val="00331DCB"/>
    <w:rsid w:val="003379BE"/>
    <w:rsid w:val="0034367D"/>
    <w:rsid w:val="0035057B"/>
    <w:rsid w:val="00353E3C"/>
    <w:rsid w:val="003549D9"/>
    <w:rsid w:val="00356636"/>
    <w:rsid w:val="00365BD3"/>
    <w:rsid w:val="003668B0"/>
    <w:rsid w:val="00367570"/>
    <w:rsid w:val="003708C1"/>
    <w:rsid w:val="00376BB8"/>
    <w:rsid w:val="003802C3"/>
    <w:rsid w:val="003824C6"/>
    <w:rsid w:val="00382CCD"/>
    <w:rsid w:val="00382EB3"/>
    <w:rsid w:val="00390336"/>
    <w:rsid w:val="003A0997"/>
    <w:rsid w:val="003A5B47"/>
    <w:rsid w:val="003B68EA"/>
    <w:rsid w:val="003C0AEF"/>
    <w:rsid w:val="003C2419"/>
    <w:rsid w:val="003C3988"/>
    <w:rsid w:val="003C7965"/>
    <w:rsid w:val="003D08C7"/>
    <w:rsid w:val="003D5EFC"/>
    <w:rsid w:val="003D6AF0"/>
    <w:rsid w:val="003E0436"/>
    <w:rsid w:val="003E122F"/>
    <w:rsid w:val="003E17C4"/>
    <w:rsid w:val="003E3F3F"/>
    <w:rsid w:val="003F0DF7"/>
    <w:rsid w:val="003F6E20"/>
    <w:rsid w:val="004058E7"/>
    <w:rsid w:val="00414F9A"/>
    <w:rsid w:val="004156F8"/>
    <w:rsid w:val="00415F6A"/>
    <w:rsid w:val="00416099"/>
    <w:rsid w:val="00421D04"/>
    <w:rsid w:val="00425E17"/>
    <w:rsid w:val="00426AEE"/>
    <w:rsid w:val="00431056"/>
    <w:rsid w:val="00433497"/>
    <w:rsid w:val="004334B7"/>
    <w:rsid w:val="0044294D"/>
    <w:rsid w:val="004461EF"/>
    <w:rsid w:val="00454721"/>
    <w:rsid w:val="00454A42"/>
    <w:rsid w:val="0045791E"/>
    <w:rsid w:val="004618C3"/>
    <w:rsid w:val="004655DA"/>
    <w:rsid w:val="00465CBB"/>
    <w:rsid w:val="004676CF"/>
    <w:rsid w:val="00475997"/>
    <w:rsid w:val="004771A2"/>
    <w:rsid w:val="00477719"/>
    <w:rsid w:val="004847D8"/>
    <w:rsid w:val="0048670C"/>
    <w:rsid w:val="00486B61"/>
    <w:rsid w:val="00490381"/>
    <w:rsid w:val="0049163E"/>
    <w:rsid w:val="00491E12"/>
    <w:rsid w:val="0049324B"/>
    <w:rsid w:val="00495A3E"/>
    <w:rsid w:val="00495B79"/>
    <w:rsid w:val="004A327C"/>
    <w:rsid w:val="004B5848"/>
    <w:rsid w:val="004C28B2"/>
    <w:rsid w:val="004D344A"/>
    <w:rsid w:val="004D34D7"/>
    <w:rsid w:val="004E1524"/>
    <w:rsid w:val="004E228C"/>
    <w:rsid w:val="004E485D"/>
    <w:rsid w:val="004E571D"/>
    <w:rsid w:val="004E750F"/>
    <w:rsid w:val="004F52D5"/>
    <w:rsid w:val="004F5ED1"/>
    <w:rsid w:val="005206C2"/>
    <w:rsid w:val="00521548"/>
    <w:rsid w:val="00534422"/>
    <w:rsid w:val="00535713"/>
    <w:rsid w:val="005459E3"/>
    <w:rsid w:val="00552F08"/>
    <w:rsid w:val="005544E8"/>
    <w:rsid w:val="0055456C"/>
    <w:rsid w:val="00566BA4"/>
    <w:rsid w:val="00570596"/>
    <w:rsid w:val="00586AF4"/>
    <w:rsid w:val="00586BDA"/>
    <w:rsid w:val="0058772A"/>
    <w:rsid w:val="00592102"/>
    <w:rsid w:val="0059409D"/>
    <w:rsid w:val="005A46E3"/>
    <w:rsid w:val="005B2003"/>
    <w:rsid w:val="005B6D88"/>
    <w:rsid w:val="005C0A80"/>
    <w:rsid w:val="005C0AFD"/>
    <w:rsid w:val="005C14EA"/>
    <w:rsid w:val="005E6AE3"/>
    <w:rsid w:val="005F163A"/>
    <w:rsid w:val="005F1722"/>
    <w:rsid w:val="005F1CB0"/>
    <w:rsid w:val="005F1EDB"/>
    <w:rsid w:val="005F69A8"/>
    <w:rsid w:val="0060012F"/>
    <w:rsid w:val="00601CA3"/>
    <w:rsid w:val="0060596B"/>
    <w:rsid w:val="00611C98"/>
    <w:rsid w:val="00621C2D"/>
    <w:rsid w:val="00623EE8"/>
    <w:rsid w:val="006349B1"/>
    <w:rsid w:val="00637B99"/>
    <w:rsid w:val="006421C1"/>
    <w:rsid w:val="00642973"/>
    <w:rsid w:val="0064654B"/>
    <w:rsid w:val="0065618A"/>
    <w:rsid w:val="00666337"/>
    <w:rsid w:val="006702EE"/>
    <w:rsid w:val="006705ED"/>
    <w:rsid w:val="00671CF7"/>
    <w:rsid w:val="006758B4"/>
    <w:rsid w:val="00685EEB"/>
    <w:rsid w:val="006902F5"/>
    <w:rsid w:val="006A06EF"/>
    <w:rsid w:val="006A1120"/>
    <w:rsid w:val="006A13E3"/>
    <w:rsid w:val="006A1591"/>
    <w:rsid w:val="006A22DC"/>
    <w:rsid w:val="006A291B"/>
    <w:rsid w:val="006A2C4E"/>
    <w:rsid w:val="006A5F4E"/>
    <w:rsid w:val="006B5B37"/>
    <w:rsid w:val="006C0170"/>
    <w:rsid w:val="006C22CE"/>
    <w:rsid w:val="006C3B02"/>
    <w:rsid w:val="006D678D"/>
    <w:rsid w:val="006D7A1A"/>
    <w:rsid w:val="006E1BB5"/>
    <w:rsid w:val="006E20A0"/>
    <w:rsid w:val="006E49C1"/>
    <w:rsid w:val="006E57BC"/>
    <w:rsid w:val="006F0B64"/>
    <w:rsid w:val="006F37C3"/>
    <w:rsid w:val="006F6742"/>
    <w:rsid w:val="006F6CEF"/>
    <w:rsid w:val="00704963"/>
    <w:rsid w:val="00704F92"/>
    <w:rsid w:val="007155B9"/>
    <w:rsid w:val="00717706"/>
    <w:rsid w:val="007207AF"/>
    <w:rsid w:val="00722497"/>
    <w:rsid w:val="00733618"/>
    <w:rsid w:val="00735A1C"/>
    <w:rsid w:val="00742CE9"/>
    <w:rsid w:val="00756829"/>
    <w:rsid w:val="00760C32"/>
    <w:rsid w:val="00762B7D"/>
    <w:rsid w:val="00764E46"/>
    <w:rsid w:val="00767464"/>
    <w:rsid w:val="00767D79"/>
    <w:rsid w:val="00773E2C"/>
    <w:rsid w:val="00774287"/>
    <w:rsid w:val="00775920"/>
    <w:rsid w:val="0077600A"/>
    <w:rsid w:val="00780931"/>
    <w:rsid w:val="00780D7E"/>
    <w:rsid w:val="00781A1E"/>
    <w:rsid w:val="00785DCF"/>
    <w:rsid w:val="00787084"/>
    <w:rsid w:val="00791789"/>
    <w:rsid w:val="007A0B64"/>
    <w:rsid w:val="007A2F9C"/>
    <w:rsid w:val="007A5450"/>
    <w:rsid w:val="007A7538"/>
    <w:rsid w:val="007B14EF"/>
    <w:rsid w:val="007C20F3"/>
    <w:rsid w:val="007D2280"/>
    <w:rsid w:val="007F157F"/>
    <w:rsid w:val="007F7F61"/>
    <w:rsid w:val="00805F94"/>
    <w:rsid w:val="00811859"/>
    <w:rsid w:val="00817FC5"/>
    <w:rsid w:val="00824F08"/>
    <w:rsid w:val="00831D88"/>
    <w:rsid w:val="00832247"/>
    <w:rsid w:val="00834120"/>
    <w:rsid w:val="008359A5"/>
    <w:rsid w:val="0084150E"/>
    <w:rsid w:val="00841DC0"/>
    <w:rsid w:val="008436DF"/>
    <w:rsid w:val="0084388B"/>
    <w:rsid w:val="00845246"/>
    <w:rsid w:val="008500AC"/>
    <w:rsid w:val="00851929"/>
    <w:rsid w:val="00852A5E"/>
    <w:rsid w:val="00853DC1"/>
    <w:rsid w:val="00862D40"/>
    <w:rsid w:val="00865D4B"/>
    <w:rsid w:val="00865F3E"/>
    <w:rsid w:val="00871A3E"/>
    <w:rsid w:val="00872C15"/>
    <w:rsid w:val="00874F23"/>
    <w:rsid w:val="0087648B"/>
    <w:rsid w:val="00881552"/>
    <w:rsid w:val="00884C60"/>
    <w:rsid w:val="00885512"/>
    <w:rsid w:val="00885AB0"/>
    <w:rsid w:val="008864C3"/>
    <w:rsid w:val="00892E6A"/>
    <w:rsid w:val="0089318C"/>
    <w:rsid w:val="008A43A9"/>
    <w:rsid w:val="008A4436"/>
    <w:rsid w:val="008B291A"/>
    <w:rsid w:val="008B2B94"/>
    <w:rsid w:val="008B5198"/>
    <w:rsid w:val="008B767F"/>
    <w:rsid w:val="008C0EC8"/>
    <w:rsid w:val="008C3D7A"/>
    <w:rsid w:val="008D3342"/>
    <w:rsid w:val="008E4853"/>
    <w:rsid w:val="008E4C55"/>
    <w:rsid w:val="008F243E"/>
    <w:rsid w:val="009028D0"/>
    <w:rsid w:val="00910724"/>
    <w:rsid w:val="009131A3"/>
    <w:rsid w:val="0091396C"/>
    <w:rsid w:val="00921D68"/>
    <w:rsid w:val="009265E8"/>
    <w:rsid w:val="0093491C"/>
    <w:rsid w:val="009364C7"/>
    <w:rsid w:val="00940E9D"/>
    <w:rsid w:val="00947CE1"/>
    <w:rsid w:val="00954E7F"/>
    <w:rsid w:val="00963434"/>
    <w:rsid w:val="00964C8A"/>
    <w:rsid w:val="00965309"/>
    <w:rsid w:val="0096733F"/>
    <w:rsid w:val="00971822"/>
    <w:rsid w:val="00974814"/>
    <w:rsid w:val="00977218"/>
    <w:rsid w:val="00984B26"/>
    <w:rsid w:val="00990CF1"/>
    <w:rsid w:val="00991CA1"/>
    <w:rsid w:val="009A01CA"/>
    <w:rsid w:val="009A4B31"/>
    <w:rsid w:val="009B2BE6"/>
    <w:rsid w:val="009D2F7C"/>
    <w:rsid w:val="009D3429"/>
    <w:rsid w:val="009E101D"/>
    <w:rsid w:val="009F15B7"/>
    <w:rsid w:val="009F4D32"/>
    <w:rsid w:val="009F4DDD"/>
    <w:rsid w:val="009F66C5"/>
    <w:rsid w:val="00A0253E"/>
    <w:rsid w:val="00A04B02"/>
    <w:rsid w:val="00A06D9F"/>
    <w:rsid w:val="00A119DF"/>
    <w:rsid w:val="00A128C5"/>
    <w:rsid w:val="00A14DCB"/>
    <w:rsid w:val="00A26781"/>
    <w:rsid w:val="00A339F1"/>
    <w:rsid w:val="00A37027"/>
    <w:rsid w:val="00A37644"/>
    <w:rsid w:val="00A41C5C"/>
    <w:rsid w:val="00A42183"/>
    <w:rsid w:val="00A461EF"/>
    <w:rsid w:val="00A51F39"/>
    <w:rsid w:val="00A62C8A"/>
    <w:rsid w:val="00A66578"/>
    <w:rsid w:val="00A67EC5"/>
    <w:rsid w:val="00A70ACD"/>
    <w:rsid w:val="00A71551"/>
    <w:rsid w:val="00A71726"/>
    <w:rsid w:val="00A750B2"/>
    <w:rsid w:val="00A85022"/>
    <w:rsid w:val="00A8667E"/>
    <w:rsid w:val="00A86A50"/>
    <w:rsid w:val="00A933F8"/>
    <w:rsid w:val="00A953B8"/>
    <w:rsid w:val="00AA3100"/>
    <w:rsid w:val="00AA31A4"/>
    <w:rsid w:val="00AA3269"/>
    <w:rsid w:val="00AA4E9B"/>
    <w:rsid w:val="00AB0DB7"/>
    <w:rsid w:val="00AB6472"/>
    <w:rsid w:val="00AC385C"/>
    <w:rsid w:val="00AD33BD"/>
    <w:rsid w:val="00AD3DA6"/>
    <w:rsid w:val="00AD5541"/>
    <w:rsid w:val="00AE612B"/>
    <w:rsid w:val="00AF0BE7"/>
    <w:rsid w:val="00B04E12"/>
    <w:rsid w:val="00B06957"/>
    <w:rsid w:val="00B114D5"/>
    <w:rsid w:val="00B11BFC"/>
    <w:rsid w:val="00B1307D"/>
    <w:rsid w:val="00B142C5"/>
    <w:rsid w:val="00B16B73"/>
    <w:rsid w:val="00B24565"/>
    <w:rsid w:val="00B26A5C"/>
    <w:rsid w:val="00B302D1"/>
    <w:rsid w:val="00B5181B"/>
    <w:rsid w:val="00B51CDD"/>
    <w:rsid w:val="00B57F51"/>
    <w:rsid w:val="00B629B6"/>
    <w:rsid w:val="00B727B8"/>
    <w:rsid w:val="00B76D52"/>
    <w:rsid w:val="00B9020D"/>
    <w:rsid w:val="00B977C9"/>
    <w:rsid w:val="00BA391F"/>
    <w:rsid w:val="00BA4572"/>
    <w:rsid w:val="00BB2DBC"/>
    <w:rsid w:val="00BB4452"/>
    <w:rsid w:val="00BB4F69"/>
    <w:rsid w:val="00BB55DE"/>
    <w:rsid w:val="00BB6A03"/>
    <w:rsid w:val="00BC56B7"/>
    <w:rsid w:val="00BC603E"/>
    <w:rsid w:val="00BD218F"/>
    <w:rsid w:val="00BD6D32"/>
    <w:rsid w:val="00BD71E2"/>
    <w:rsid w:val="00BD7297"/>
    <w:rsid w:val="00BE1380"/>
    <w:rsid w:val="00BE3B9B"/>
    <w:rsid w:val="00BE4F9D"/>
    <w:rsid w:val="00BE60CC"/>
    <w:rsid w:val="00BE7DB8"/>
    <w:rsid w:val="00BF5DAF"/>
    <w:rsid w:val="00BF63F3"/>
    <w:rsid w:val="00C0272A"/>
    <w:rsid w:val="00C14BB6"/>
    <w:rsid w:val="00C16FC4"/>
    <w:rsid w:val="00C24EFC"/>
    <w:rsid w:val="00C253A8"/>
    <w:rsid w:val="00C260B5"/>
    <w:rsid w:val="00C307BD"/>
    <w:rsid w:val="00C3368B"/>
    <w:rsid w:val="00C434CA"/>
    <w:rsid w:val="00C44D2C"/>
    <w:rsid w:val="00C46C2A"/>
    <w:rsid w:val="00C4745C"/>
    <w:rsid w:val="00C5124C"/>
    <w:rsid w:val="00C57312"/>
    <w:rsid w:val="00C57D34"/>
    <w:rsid w:val="00C6273A"/>
    <w:rsid w:val="00C62D0B"/>
    <w:rsid w:val="00C66D82"/>
    <w:rsid w:val="00C71152"/>
    <w:rsid w:val="00C71914"/>
    <w:rsid w:val="00C743CB"/>
    <w:rsid w:val="00C82EA1"/>
    <w:rsid w:val="00C93FBB"/>
    <w:rsid w:val="00C95368"/>
    <w:rsid w:val="00C977A2"/>
    <w:rsid w:val="00CA0A5F"/>
    <w:rsid w:val="00CA4BD7"/>
    <w:rsid w:val="00CA700E"/>
    <w:rsid w:val="00CB242C"/>
    <w:rsid w:val="00CB7221"/>
    <w:rsid w:val="00CB7753"/>
    <w:rsid w:val="00CC2C8C"/>
    <w:rsid w:val="00CD10F3"/>
    <w:rsid w:val="00CE18D1"/>
    <w:rsid w:val="00CE4C30"/>
    <w:rsid w:val="00CE4CAE"/>
    <w:rsid w:val="00CE5913"/>
    <w:rsid w:val="00CE69CA"/>
    <w:rsid w:val="00CF0469"/>
    <w:rsid w:val="00CF0761"/>
    <w:rsid w:val="00CF1EBB"/>
    <w:rsid w:val="00CF28C4"/>
    <w:rsid w:val="00CF6DF1"/>
    <w:rsid w:val="00CF7DB0"/>
    <w:rsid w:val="00D05317"/>
    <w:rsid w:val="00D14FF0"/>
    <w:rsid w:val="00D1643E"/>
    <w:rsid w:val="00D20BEC"/>
    <w:rsid w:val="00D2229C"/>
    <w:rsid w:val="00D3245A"/>
    <w:rsid w:val="00D328A5"/>
    <w:rsid w:val="00D330C8"/>
    <w:rsid w:val="00D347AE"/>
    <w:rsid w:val="00D353EE"/>
    <w:rsid w:val="00D50460"/>
    <w:rsid w:val="00D50AE4"/>
    <w:rsid w:val="00D533ED"/>
    <w:rsid w:val="00D54D5A"/>
    <w:rsid w:val="00D55EA1"/>
    <w:rsid w:val="00D56266"/>
    <w:rsid w:val="00D603AF"/>
    <w:rsid w:val="00D63A3F"/>
    <w:rsid w:val="00D655A0"/>
    <w:rsid w:val="00D6699E"/>
    <w:rsid w:val="00D70836"/>
    <w:rsid w:val="00D74E50"/>
    <w:rsid w:val="00D75DE0"/>
    <w:rsid w:val="00D77623"/>
    <w:rsid w:val="00D818FB"/>
    <w:rsid w:val="00D82D04"/>
    <w:rsid w:val="00D84C7D"/>
    <w:rsid w:val="00D855F5"/>
    <w:rsid w:val="00D86CE5"/>
    <w:rsid w:val="00D86F71"/>
    <w:rsid w:val="00D87C70"/>
    <w:rsid w:val="00D90C4A"/>
    <w:rsid w:val="00D976D5"/>
    <w:rsid w:val="00DB0223"/>
    <w:rsid w:val="00DB31A3"/>
    <w:rsid w:val="00DC30F3"/>
    <w:rsid w:val="00DE53FB"/>
    <w:rsid w:val="00DE7FE5"/>
    <w:rsid w:val="00DF2A1E"/>
    <w:rsid w:val="00DF2DDF"/>
    <w:rsid w:val="00DF62E4"/>
    <w:rsid w:val="00E01807"/>
    <w:rsid w:val="00E053C0"/>
    <w:rsid w:val="00E10D7B"/>
    <w:rsid w:val="00E114EE"/>
    <w:rsid w:val="00E21573"/>
    <w:rsid w:val="00E22072"/>
    <w:rsid w:val="00E32B2F"/>
    <w:rsid w:val="00E50CD4"/>
    <w:rsid w:val="00E516FD"/>
    <w:rsid w:val="00E542A4"/>
    <w:rsid w:val="00E60958"/>
    <w:rsid w:val="00E63516"/>
    <w:rsid w:val="00E64D41"/>
    <w:rsid w:val="00E673F0"/>
    <w:rsid w:val="00E67A66"/>
    <w:rsid w:val="00E71903"/>
    <w:rsid w:val="00E757A0"/>
    <w:rsid w:val="00E811E8"/>
    <w:rsid w:val="00E81A44"/>
    <w:rsid w:val="00E965BE"/>
    <w:rsid w:val="00EA6B0B"/>
    <w:rsid w:val="00EA6C60"/>
    <w:rsid w:val="00EA77DE"/>
    <w:rsid w:val="00EB3010"/>
    <w:rsid w:val="00EB5FA3"/>
    <w:rsid w:val="00EC3D10"/>
    <w:rsid w:val="00EC4C48"/>
    <w:rsid w:val="00EC5EBF"/>
    <w:rsid w:val="00ED0BAC"/>
    <w:rsid w:val="00EE0D6F"/>
    <w:rsid w:val="00EE2732"/>
    <w:rsid w:val="00EF532F"/>
    <w:rsid w:val="00F101C7"/>
    <w:rsid w:val="00F17335"/>
    <w:rsid w:val="00F17E51"/>
    <w:rsid w:val="00F2225F"/>
    <w:rsid w:val="00F22F74"/>
    <w:rsid w:val="00F233AC"/>
    <w:rsid w:val="00F42F7E"/>
    <w:rsid w:val="00F43B98"/>
    <w:rsid w:val="00F53A54"/>
    <w:rsid w:val="00F718E1"/>
    <w:rsid w:val="00F72B06"/>
    <w:rsid w:val="00F72E35"/>
    <w:rsid w:val="00F80D09"/>
    <w:rsid w:val="00F812F9"/>
    <w:rsid w:val="00F82B90"/>
    <w:rsid w:val="00F900A5"/>
    <w:rsid w:val="00F92F54"/>
    <w:rsid w:val="00FA6AFA"/>
    <w:rsid w:val="00FA71BA"/>
    <w:rsid w:val="00FB284B"/>
    <w:rsid w:val="00FB3320"/>
    <w:rsid w:val="00FB3E7E"/>
    <w:rsid w:val="00FB5D50"/>
    <w:rsid w:val="00FC0889"/>
    <w:rsid w:val="00FC109B"/>
    <w:rsid w:val="00FC3B4A"/>
    <w:rsid w:val="00FC4F92"/>
    <w:rsid w:val="00FD40EB"/>
    <w:rsid w:val="00FD61BE"/>
    <w:rsid w:val="00FD6F87"/>
    <w:rsid w:val="00FD7677"/>
    <w:rsid w:val="00FE52BC"/>
    <w:rsid w:val="00FE7E5D"/>
    <w:rsid w:val="00FF0828"/>
    <w:rsid w:val="00FF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77DF"/>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TMLPreformatted">
    <w:name w:val="HTML Preformatted"/>
    <w:basedOn w:val="Normal"/>
    <w:link w:val="HTMLPreformattedChar"/>
    <w:uiPriority w:val="99"/>
    <w:unhideWhenUsed/>
    <w:rsid w:val="00BC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C603E"/>
    <w:rPr>
      <w:rFonts w:ascii="Courier New" w:eastAsia="Times New Roman" w:hAnsi="Courier New" w:cs="Courier New"/>
      <w:sz w:val="20"/>
      <w:szCs w:val="20"/>
      <w:lang w:val="en-IN" w:eastAsia="en-IN"/>
    </w:rPr>
  </w:style>
  <w:style w:type="character" w:customStyle="1" w:styleId="gnkrckgcmsb">
    <w:name w:val="gnkrckgcmsb"/>
    <w:basedOn w:val="DefaultParagraphFont"/>
    <w:rsid w:val="00BC603E"/>
  </w:style>
  <w:style w:type="character" w:customStyle="1" w:styleId="gnkrckgcmrb">
    <w:name w:val="gnkrckgcmrb"/>
    <w:basedOn w:val="DefaultParagraphFont"/>
    <w:rsid w:val="00BC603E"/>
  </w:style>
  <w:style w:type="character" w:customStyle="1" w:styleId="gnkrckgcgsb">
    <w:name w:val="gnkrckgcgsb"/>
    <w:basedOn w:val="DefaultParagraphFont"/>
    <w:rsid w:val="00BC603E"/>
  </w:style>
  <w:style w:type="character" w:customStyle="1" w:styleId="gnkrckgcasb">
    <w:name w:val="gnkrckgcasb"/>
    <w:basedOn w:val="DefaultParagraphFont"/>
    <w:rsid w:val="00D5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2262">
      <w:bodyDiv w:val="1"/>
      <w:marLeft w:val="0"/>
      <w:marRight w:val="0"/>
      <w:marTop w:val="0"/>
      <w:marBottom w:val="0"/>
      <w:divBdr>
        <w:top w:val="none" w:sz="0" w:space="0" w:color="auto"/>
        <w:left w:val="none" w:sz="0" w:space="0" w:color="auto"/>
        <w:bottom w:val="none" w:sz="0" w:space="0" w:color="auto"/>
        <w:right w:val="none" w:sz="0" w:space="0" w:color="auto"/>
      </w:divBdr>
    </w:div>
    <w:div w:id="55786242">
      <w:bodyDiv w:val="1"/>
      <w:marLeft w:val="0"/>
      <w:marRight w:val="0"/>
      <w:marTop w:val="0"/>
      <w:marBottom w:val="0"/>
      <w:divBdr>
        <w:top w:val="none" w:sz="0" w:space="0" w:color="auto"/>
        <w:left w:val="none" w:sz="0" w:space="0" w:color="auto"/>
        <w:bottom w:val="none" w:sz="0" w:space="0" w:color="auto"/>
        <w:right w:val="none" w:sz="0" w:space="0" w:color="auto"/>
      </w:divBdr>
    </w:div>
    <w:div w:id="160464409">
      <w:bodyDiv w:val="1"/>
      <w:marLeft w:val="0"/>
      <w:marRight w:val="0"/>
      <w:marTop w:val="0"/>
      <w:marBottom w:val="0"/>
      <w:divBdr>
        <w:top w:val="none" w:sz="0" w:space="0" w:color="auto"/>
        <w:left w:val="none" w:sz="0" w:space="0" w:color="auto"/>
        <w:bottom w:val="none" w:sz="0" w:space="0" w:color="auto"/>
        <w:right w:val="none" w:sz="0" w:space="0" w:color="auto"/>
      </w:divBdr>
    </w:div>
    <w:div w:id="160584868">
      <w:bodyDiv w:val="1"/>
      <w:marLeft w:val="0"/>
      <w:marRight w:val="0"/>
      <w:marTop w:val="0"/>
      <w:marBottom w:val="0"/>
      <w:divBdr>
        <w:top w:val="none" w:sz="0" w:space="0" w:color="auto"/>
        <w:left w:val="none" w:sz="0" w:space="0" w:color="auto"/>
        <w:bottom w:val="none" w:sz="0" w:space="0" w:color="auto"/>
        <w:right w:val="none" w:sz="0" w:space="0" w:color="auto"/>
      </w:divBdr>
    </w:div>
    <w:div w:id="161817297">
      <w:bodyDiv w:val="1"/>
      <w:marLeft w:val="0"/>
      <w:marRight w:val="0"/>
      <w:marTop w:val="0"/>
      <w:marBottom w:val="0"/>
      <w:divBdr>
        <w:top w:val="none" w:sz="0" w:space="0" w:color="auto"/>
        <w:left w:val="none" w:sz="0" w:space="0" w:color="auto"/>
        <w:bottom w:val="none" w:sz="0" w:space="0" w:color="auto"/>
        <w:right w:val="none" w:sz="0" w:space="0" w:color="auto"/>
      </w:divBdr>
    </w:div>
    <w:div w:id="403070863">
      <w:bodyDiv w:val="1"/>
      <w:marLeft w:val="0"/>
      <w:marRight w:val="0"/>
      <w:marTop w:val="0"/>
      <w:marBottom w:val="0"/>
      <w:divBdr>
        <w:top w:val="none" w:sz="0" w:space="0" w:color="auto"/>
        <w:left w:val="none" w:sz="0" w:space="0" w:color="auto"/>
        <w:bottom w:val="none" w:sz="0" w:space="0" w:color="auto"/>
        <w:right w:val="none" w:sz="0" w:space="0" w:color="auto"/>
      </w:divBdr>
    </w:div>
    <w:div w:id="419911559">
      <w:bodyDiv w:val="1"/>
      <w:marLeft w:val="0"/>
      <w:marRight w:val="0"/>
      <w:marTop w:val="0"/>
      <w:marBottom w:val="0"/>
      <w:divBdr>
        <w:top w:val="none" w:sz="0" w:space="0" w:color="auto"/>
        <w:left w:val="none" w:sz="0" w:space="0" w:color="auto"/>
        <w:bottom w:val="none" w:sz="0" w:space="0" w:color="auto"/>
        <w:right w:val="none" w:sz="0" w:space="0" w:color="auto"/>
      </w:divBdr>
    </w:div>
    <w:div w:id="542133965">
      <w:bodyDiv w:val="1"/>
      <w:marLeft w:val="0"/>
      <w:marRight w:val="0"/>
      <w:marTop w:val="0"/>
      <w:marBottom w:val="0"/>
      <w:divBdr>
        <w:top w:val="none" w:sz="0" w:space="0" w:color="auto"/>
        <w:left w:val="none" w:sz="0" w:space="0" w:color="auto"/>
        <w:bottom w:val="none" w:sz="0" w:space="0" w:color="auto"/>
        <w:right w:val="none" w:sz="0" w:space="0" w:color="auto"/>
      </w:divBdr>
    </w:div>
    <w:div w:id="624971987">
      <w:bodyDiv w:val="1"/>
      <w:marLeft w:val="0"/>
      <w:marRight w:val="0"/>
      <w:marTop w:val="0"/>
      <w:marBottom w:val="0"/>
      <w:divBdr>
        <w:top w:val="none" w:sz="0" w:space="0" w:color="auto"/>
        <w:left w:val="none" w:sz="0" w:space="0" w:color="auto"/>
        <w:bottom w:val="none" w:sz="0" w:space="0" w:color="auto"/>
        <w:right w:val="none" w:sz="0" w:space="0" w:color="auto"/>
      </w:divBdr>
    </w:div>
    <w:div w:id="668144599">
      <w:bodyDiv w:val="1"/>
      <w:marLeft w:val="0"/>
      <w:marRight w:val="0"/>
      <w:marTop w:val="0"/>
      <w:marBottom w:val="0"/>
      <w:divBdr>
        <w:top w:val="none" w:sz="0" w:space="0" w:color="auto"/>
        <w:left w:val="none" w:sz="0" w:space="0" w:color="auto"/>
        <w:bottom w:val="none" w:sz="0" w:space="0" w:color="auto"/>
        <w:right w:val="none" w:sz="0" w:space="0" w:color="auto"/>
      </w:divBdr>
      <w:divsChild>
        <w:div w:id="1933010877">
          <w:marLeft w:val="0"/>
          <w:marRight w:val="0"/>
          <w:marTop w:val="0"/>
          <w:marBottom w:val="0"/>
          <w:divBdr>
            <w:top w:val="none" w:sz="0" w:space="0" w:color="auto"/>
            <w:left w:val="none" w:sz="0" w:space="0" w:color="auto"/>
            <w:bottom w:val="none" w:sz="0" w:space="0" w:color="auto"/>
            <w:right w:val="none" w:sz="0" w:space="0" w:color="auto"/>
          </w:divBdr>
        </w:div>
      </w:divsChild>
    </w:div>
    <w:div w:id="880096117">
      <w:bodyDiv w:val="1"/>
      <w:marLeft w:val="0"/>
      <w:marRight w:val="0"/>
      <w:marTop w:val="0"/>
      <w:marBottom w:val="0"/>
      <w:divBdr>
        <w:top w:val="none" w:sz="0" w:space="0" w:color="auto"/>
        <w:left w:val="none" w:sz="0" w:space="0" w:color="auto"/>
        <w:bottom w:val="none" w:sz="0" w:space="0" w:color="auto"/>
        <w:right w:val="none" w:sz="0" w:space="0" w:color="auto"/>
      </w:divBdr>
    </w:div>
    <w:div w:id="902641067">
      <w:bodyDiv w:val="1"/>
      <w:marLeft w:val="0"/>
      <w:marRight w:val="0"/>
      <w:marTop w:val="0"/>
      <w:marBottom w:val="0"/>
      <w:divBdr>
        <w:top w:val="none" w:sz="0" w:space="0" w:color="auto"/>
        <w:left w:val="none" w:sz="0" w:space="0" w:color="auto"/>
        <w:bottom w:val="none" w:sz="0" w:space="0" w:color="auto"/>
        <w:right w:val="none" w:sz="0" w:space="0" w:color="auto"/>
      </w:divBdr>
    </w:div>
    <w:div w:id="904291748">
      <w:bodyDiv w:val="1"/>
      <w:marLeft w:val="0"/>
      <w:marRight w:val="0"/>
      <w:marTop w:val="0"/>
      <w:marBottom w:val="0"/>
      <w:divBdr>
        <w:top w:val="none" w:sz="0" w:space="0" w:color="auto"/>
        <w:left w:val="none" w:sz="0" w:space="0" w:color="auto"/>
        <w:bottom w:val="none" w:sz="0" w:space="0" w:color="auto"/>
        <w:right w:val="none" w:sz="0" w:space="0" w:color="auto"/>
      </w:divBdr>
    </w:div>
    <w:div w:id="996613190">
      <w:bodyDiv w:val="1"/>
      <w:marLeft w:val="0"/>
      <w:marRight w:val="0"/>
      <w:marTop w:val="0"/>
      <w:marBottom w:val="0"/>
      <w:divBdr>
        <w:top w:val="none" w:sz="0" w:space="0" w:color="auto"/>
        <w:left w:val="none" w:sz="0" w:space="0" w:color="auto"/>
        <w:bottom w:val="none" w:sz="0" w:space="0" w:color="auto"/>
        <w:right w:val="none" w:sz="0" w:space="0" w:color="auto"/>
      </w:divBdr>
      <w:divsChild>
        <w:div w:id="1899130026">
          <w:marLeft w:val="0"/>
          <w:marRight w:val="0"/>
          <w:marTop w:val="0"/>
          <w:marBottom w:val="0"/>
          <w:divBdr>
            <w:top w:val="none" w:sz="0" w:space="0" w:color="auto"/>
            <w:left w:val="none" w:sz="0" w:space="0" w:color="auto"/>
            <w:bottom w:val="none" w:sz="0" w:space="0" w:color="auto"/>
            <w:right w:val="none" w:sz="0" w:space="0" w:color="auto"/>
          </w:divBdr>
        </w:div>
      </w:divsChild>
    </w:div>
    <w:div w:id="1000431349">
      <w:bodyDiv w:val="1"/>
      <w:marLeft w:val="0"/>
      <w:marRight w:val="0"/>
      <w:marTop w:val="0"/>
      <w:marBottom w:val="0"/>
      <w:divBdr>
        <w:top w:val="none" w:sz="0" w:space="0" w:color="auto"/>
        <w:left w:val="none" w:sz="0" w:space="0" w:color="auto"/>
        <w:bottom w:val="none" w:sz="0" w:space="0" w:color="auto"/>
        <w:right w:val="none" w:sz="0" w:space="0" w:color="auto"/>
      </w:divBdr>
    </w:div>
    <w:div w:id="1114986078">
      <w:bodyDiv w:val="1"/>
      <w:marLeft w:val="0"/>
      <w:marRight w:val="0"/>
      <w:marTop w:val="0"/>
      <w:marBottom w:val="0"/>
      <w:divBdr>
        <w:top w:val="none" w:sz="0" w:space="0" w:color="auto"/>
        <w:left w:val="none" w:sz="0" w:space="0" w:color="auto"/>
        <w:bottom w:val="none" w:sz="0" w:space="0" w:color="auto"/>
        <w:right w:val="none" w:sz="0" w:space="0" w:color="auto"/>
      </w:divBdr>
    </w:div>
    <w:div w:id="1129394875">
      <w:bodyDiv w:val="1"/>
      <w:marLeft w:val="0"/>
      <w:marRight w:val="0"/>
      <w:marTop w:val="0"/>
      <w:marBottom w:val="0"/>
      <w:divBdr>
        <w:top w:val="none" w:sz="0" w:space="0" w:color="auto"/>
        <w:left w:val="none" w:sz="0" w:space="0" w:color="auto"/>
        <w:bottom w:val="none" w:sz="0" w:space="0" w:color="auto"/>
        <w:right w:val="none" w:sz="0" w:space="0" w:color="auto"/>
      </w:divBdr>
    </w:div>
    <w:div w:id="1177422646">
      <w:bodyDiv w:val="1"/>
      <w:marLeft w:val="0"/>
      <w:marRight w:val="0"/>
      <w:marTop w:val="0"/>
      <w:marBottom w:val="0"/>
      <w:divBdr>
        <w:top w:val="none" w:sz="0" w:space="0" w:color="auto"/>
        <w:left w:val="none" w:sz="0" w:space="0" w:color="auto"/>
        <w:bottom w:val="none" w:sz="0" w:space="0" w:color="auto"/>
        <w:right w:val="none" w:sz="0" w:space="0" w:color="auto"/>
      </w:divBdr>
    </w:div>
    <w:div w:id="1417629069">
      <w:bodyDiv w:val="1"/>
      <w:marLeft w:val="0"/>
      <w:marRight w:val="0"/>
      <w:marTop w:val="0"/>
      <w:marBottom w:val="0"/>
      <w:divBdr>
        <w:top w:val="none" w:sz="0" w:space="0" w:color="auto"/>
        <w:left w:val="none" w:sz="0" w:space="0" w:color="auto"/>
        <w:bottom w:val="none" w:sz="0" w:space="0" w:color="auto"/>
        <w:right w:val="none" w:sz="0" w:space="0" w:color="auto"/>
      </w:divBdr>
    </w:div>
    <w:div w:id="1469858936">
      <w:bodyDiv w:val="1"/>
      <w:marLeft w:val="0"/>
      <w:marRight w:val="0"/>
      <w:marTop w:val="0"/>
      <w:marBottom w:val="0"/>
      <w:divBdr>
        <w:top w:val="none" w:sz="0" w:space="0" w:color="auto"/>
        <w:left w:val="none" w:sz="0" w:space="0" w:color="auto"/>
        <w:bottom w:val="none" w:sz="0" w:space="0" w:color="auto"/>
        <w:right w:val="none" w:sz="0" w:space="0" w:color="auto"/>
      </w:divBdr>
    </w:div>
    <w:div w:id="1610701389">
      <w:bodyDiv w:val="1"/>
      <w:marLeft w:val="0"/>
      <w:marRight w:val="0"/>
      <w:marTop w:val="0"/>
      <w:marBottom w:val="0"/>
      <w:divBdr>
        <w:top w:val="none" w:sz="0" w:space="0" w:color="auto"/>
        <w:left w:val="none" w:sz="0" w:space="0" w:color="auto"/>
        <w:bottom w:val="none" w:sz="0" w:space="0" w:color="auto"/>
        <w:right w:val="none" w:sz="0" w:space="0" w:color="auto"/>
      </w:divBdr>
    </w:div>
    <w:div w:id="169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72849966">
          <w:marLeft w:val="0"/>
          <w:marRight w:val="0"/>
          <w:marTop w:val="0"/>
          <w:marBottom w:val="0"/>
          <w:divBdr>
            <w:top w:val="none" w:sz="0" w:space="0" w:color="auto"/>
            <w:left w:val="none" w:sz="0" w:space="0" w:color="auto"/>
            <w:bottom w:val="none" w:sz="0" w:space="0" w:color="auto"/>
            <w:right w:val="none" w:sz="0" w:space="0" w:color="auto"/>
          </w:divBdr>
        </w:div>
      </w:divsChild>
    </w:div>
    <w:div w:id="1738820268">
      <w:bodyDiv w:val="1"/>
      <w:marLeft w:val="0"/>
      <w:marRight w:val="0"/>
      <w:marTop w:val="0"/>
      <w:marBottom w:val="0"/>
      <w:divBdr>
        <w:top w:val="none" w:sz="0" w:space="0" w:color="auto"/>
        <w:left w:val="none" w:sz="0" w:space="0" w:color="auto"/>
        <w:bottom w:val="none" w:sz="0" w:space="0" w:color="auto"/>
        <w:right w:val="none" w:sz="0" w:space="0" w:color="auto"/>
      </w:divBdr>
    </w:div>
    <w:div w:id="1755973651">
      <w:bodyDiv w:val="1"/>
      <w:marLeft w:val="0"/>
      <w:marRight w:val="0"/>
      <w:marTop w:val="0"/>
      <w:marBottom w:val="0"/>
      <w:divBdr>
        <w:top w:val="none" w:sz="0" w:space="0" w:color="auto"/>
        <w:left w:val="none" w:sz="0" w:space="0" w:color="auto"/>
        <w:bottom w:val="none" w:sz="0" w:space="0" w:color="auto"/>
        <w:right w:val="none" w:sz="0" w:space="0" w:color="auto"/>
      </w:divBdr>
    </w:div>
    <w:div w:id="1868523627">
      <w:bodyDiv w:val="1"/>
      <w:marLeft w:val="0"/>
      <w:marRight w:val="0"/>
      <w:marTop w:val="0"/>
      <w:marBottom w:val="0"/>
      <w:divBdr>
        <w:top w:val="none" w:sz="0" w:space="0" w:color="auto"/>
        <w:left w:val="none" w:sz="0" w:space="0" w:color="auto"/>
        <w:bottom w:val="none" w:sz="0" w:space="0" w:color="auto"/>
        <w:right w:val="none" w:sz="0" w:space="0" w:color="auto"/>
      </w:divBdr>
    </w:div>
    <w:div w:id="1889104588">
      <w:bodyDiv w:val="1"/>
      <w:marLeft w:val="0"/>
      <w:marRight w:val="0"/>
      <w:marTop w:val="0"/>
      <w:marBottom w:val="0"/>
      <w:divBdr>
        <w:top w:val="none" w:sz="0" w:space="0" w:color="auto"/>
        <w:left w:val="none" w:sz="0" w:space="0" w:color="auto"/>
        <w:bottom w:val="none" w:sz="0" w:space="0" w:color="auto"/>
        <w:right w:val="none" w:sz="0" w:space="0" w:color="auto"/>
      </w:divBdr>
    </w:div>
    <w:div w:id="1964534397">
      <w:bodyDiv w:val="1"/>
      <w:marLeft w:val="0"/>
      <w:marRight w:val="0"/>
      <w:marTop w:val="0"/>
      <w:marBottom w:val="0"/>
      <w:divBdr>
        <w:top w:val="none" w:sz="0" w:space="0" w:color="auto"/>
        <w:left w:val="none" w:sz="0" w:space="0" w:color="auto"/>
        <w:bottom w:val="none" w:sz="0" w:space="0" w:color="auto"/>
        <w:right w:val="none" w:sz="0" w:space="0" w:color="auto"/>
      </w:divBdr>
    </w:div>
    <w:div w:id="21024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1160F521-455C-4C30-847C-E8DFB594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3107</TotalTime>
  <Pages>20</Pages>
  <Words>4722</Words>
  <Characters>26919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shravya katukuri</cp:lastModifiedBy>
  <cp:revision>534</cp:revision>
  <dcterms:created xsi:type="dcterms:W3CDTF">2019-01-25T16:36:00Z</dcterms:created>
  <dcterms:modified xsi:type="dcterms:W3CDTF">2020-02-06T04:27:00Z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